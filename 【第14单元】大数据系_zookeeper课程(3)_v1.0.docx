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7C9E" w:rsidRDefault="00C301D2">
      <w:r>
        <w:pict>
          <v:rect id="_x0000_s1029" alt="" style="position:absolute;margin-left:227.9pt;margin-top:597.65pt;width:180.2pt;height:92.15pt;z-index:251660288;mso-wrap-style:square;mso-wrap-edited:f;mso-width-percent:0;mso-height-percent:0;mso-width-percent:0;mso-height-percent:0;mso-width-relative:page;mso-height-relative:page;v-text-anchor:bottom" filled="f" fillcolor="#c0504d" stroked="f">
            <v:textbox inset="0">
              <w:txbxContent>
                <w:p w:rsidR="003B6209" w:rsidRDefault="003B6209">
                  <w:pPr>
                    <w:ind w:firstLineChars="400" w:firstLine="964"/>
                    <w:rPr>
                      <w:b/>
                      <w:bCs/>
                    </w:rPr>
                  </w:pPr>
                  <w:bookmarkStart w:id="0" w:name="_Company#582980264"/>
                  <w:r>
                    <w:rPr>
                      <w:rFonts w:hint="eastAsia"/>
                      <w:b/>
                      <w:bCs/>
                    </w:rPr>
                    <w:t>大数据学院</w:t>
                  </w:r>
                  <w:bookmarkEnd w:id="0"/>
                </w:p>
                <w:bookmarkStart w:id="1" w:name="_Date#327175886"/>
                <w:p w:rsidR="003B6209" w:rsidRDefault="003B6209">
                  <w:pPr>
                    <w:jc w:val="center"/>
                  </w:pPr>
                  <w:r>
                    <w:rPr>
                      <w:rFonts w:hint="eastAsia"/>
                      <w:b/>
                      <w:bCs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</w:rPr>
                    <w:instrText>Time \@ "yyyy年M月d日"</w:instrText>
                  </w:r>
                  <w:r>
                    <w:rPr>
                      <w:rFonts w:hint="eastAsia"/>
                      <w:b/>
                      <w:bCs/>
                    </w:rPr>
                    <w:fldChar w:fldCharType="separate"/>
                  </w:r>
                  <w:r w:rsidR="00975D1F">
                    <w:rPr>
                      <w:b/>
                      <w:bCs/>
                      <w:noProof/>
                    </w:rPr>
                    <w:t>2018年7月2日</w:t>
                  </w:r>
                  <w:r>
                    <w:rPr>
                      <w:rFonts w:hint="eastAsia"/>
                      <w:b/>
                      <w:bCs/>
                    </w:rPr>
                    <w:fldChar w:fldCharType="end"/>
                  </w:r>
                  <w:bookmarkEnd w:id="1"/>
                </w:p>
              </w:txbxContent>
            </v:textbox>
          </v:rect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alt="未标题-1" style="position:absolute;margin-left:-89.3pt;margin-top:-71.25pt;width:595.35pt;height:451.85pt;z-index:-251655168;mso-wrap-edited:f;mso-width-percent:0;mso-height-percent:0;mso-width-percent:0;mso-height-percent:0;mso-width-relative:page;mso-height-relative:page">
            <v:imagedata r:id="rId9" o:title="未标题-1"/>
          </v:shape>
        </w:pict>
      </w:r>
      <w:r>
        <w:pict>
          <v:rect id="_x0000_s1027" alt="" style="position:absolute;margin-left:-10pt;margin-top:470.75pt;width:213.25pt;height:22.8pt;z-index:251659264;mso-wrap-style:none;mso-wrap-edited:f;mso-width-percent:0;mso-height-percent:0;mso-width-percent:0;mso-height-percent:0;mso-width-relative:page;mso-height-relative:page;v-text-anchor:top" stroked="f">
            <v:textbox style="mso-fit-shape-to-text:t">
              <w:txbxContent>
                <w:p w:rsidR="003B6209" w:rsidRDefault="003B6209">
                  <w:pPr>
                    <w:rPr>
                      <w:b/>
                      <w:bCs/>
                      <w:sz w:val="84"/>
                    </w:rPr>
                  </w:pPr>
                  <w:bookmarkStart w:id="2" w:name="_Abstract#3451862810"/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[第一单元</w:t>
                  </w:r>
                  <w:r>
                    <w:rPr>
                      <w:rFonts w:hint="eastAsia"/>
                      <w:b/>
                      <w:bCs/>
                      <w:color w:val="808080"/>
                    </w:rPr>
                    <w:t xml:space="preserve"> 大数据概论和分布式介绍</w:t>
                  </w:r>
                  <w:r>
                    <w:rPr>
                      <w:rFonts w:hint="eastAsia"/>
                      <w:b/>
                      <w:bCs/>
                      <w:color w:val="808080"/>
                      <w:lang w:val="zh-CN"/>
                    </w:rPr>
                    <w:t>]</w:t>
                  </w:r>
                  <w:bookmarkEnd w:id="2"/>
                </w:p>
              </w:txbxContent>
            </v:textbox>
          </v:rect>
        </w:pict>
      </w:r>
      <w:r>
        <w:pict>
          <v:rect id="_x0000_s1026" alt="" style="position:absolute;margin-left:-10pt;margin-top:390.75pt;width:498.5pt;height:69.6pt;z-index:251658240;mso-wrap-style:none;mso-wrap-edited:f;mso-width-percent:0;mso-height-percent:0;mso-width-percent:0;mso-height-percent:0;mso-width-relative:page;mso-height-relative:page;v-text-anchor:top" stroked="f">
            <v:textbox style="mso-fit-shape-to-text:t">
              <w:txbxContent>
                <w:p w:rsidR="003B6209" w:rsidRDefault="003B6209">
                  <w:pPr>
                    <w:pStyle w:val="14"/>
                    <w:rPr>
                      <w:sz w:val="84"/>
                    </w:rPr>
                  </w:pPr>
                  <w:bookmarkStart w:id="3" w:name="_Title#3910760528"/>
                  <w:r>
                    <w:rPr>
                      <w:sz w:val="84"/>
                    </w:rPr>
                    <w:t>Z</w:t>
                  </w:r>
                  <w:r>
                    <w:rPr>
                      <w:rFonts w:hint="eastAsia"/>
                      <w:sz w:val="84"/>
                    </w:rPr>
                    <w:t>ookeeper</w:t>
                  </w:r>
                  <w:r>
                    <w:rPr>
                      <w:rFonts w:hint="eastAsia"/>
                      <w:sz w:val="84"/>
                    </w:rPr>
                    <w:t>标准化课件</w:t>
                  </w:r>
                  <w:bookmarkEnd w:id="3"/>
                  <w:r>
                    <w:rPr>
                      <w:rFonts w:hint="eastAsia"/>
                      <w:sz w:val="84"/>
                    </w:rPr>
                    <w:t>设计</w:t>
                  </w:r>
                </w:p>
              </w:txbxContent>
            </v:textbox>
          </v:rect>
        </w:pict>
      </w:r>
    </w:p>
    <w:p w:rsidR="00C67C9E" w:rsidRDefault="00C67C9E"/>
    <w:p w:rsidR="00C67C9E" w:rsidRDefault="00C67C9E">
      <w:pPr>
        <w:spacing w:before="100" w:beforeAutospacing="1"/>
        <w:jc w:val="center"/>
        <w:rPr>
          <w:rFonts w:ascii="微软雅黑" w:eastAsia="微软雅黑" w:hAnsi="微软雅黑"/>
          <w:b/>
          <w:sz w:val="32"/>
          <w:szCs w:val="32"/>
        </w:rPr>
        <w:sectPr w:rsidR="00C67C9E">
          <w:headerReference w:type="default" r:id="rId10"/>
          <w:footerReference w:type="default" r:id="rId11"/>
          <w:pgSz w:w="11906" w:h="16838"/>
          <w:pgMar w:top="567" w:right="567" w:bottom="567" w:left="567" w:header="851" w:footer="992" w:gutter="0"/>
          <w:cols w:space="425"/>
          <w:docGrid w:type="lines" w:linePitch="312"/>
        </w:sectPr>
      </w:pPr>
    </w:p>
    <w:p w:rsidR="00C67C9E" w:rsidRDefault="007746A8">
      <w:pPr>
        <w:spacing w:before="100" w:beforeAutospacing="1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lastRenderedPageBreak/>
        <w:t>《</w:t>
      </w:r>
      <w:r w:rsidR="004711E4">
        <w:rPr>
          <w:rFonts w:ascii="微软雅黑" w:eastAsia="微软雅黑" w:hAnsi="微软雅黑"/>
          <w:b/>
          <w:sz w:val="32"/>
          <w:szCs w:val="32"/>
        </w:rPr>
        <w:t>zookeeper</w:t>
      </w:r>
      <w:r>
        <w:rPr>
          <w:rFonts w:ascii="微软雅黑" w:eastAsia="微软雅黑" w:hAnsi="微软雅黑" w:hint="eastAsia"/>
          <w:b/>
          <w:sz w:val="32"/>
          <w:szCs w:val="32"/>
        </w:rPr>
        <w:t>》</w:t>
      </w:r>
    </w:p>
    <w:p w:rsidR="00C67C9E" w:rsidRDefault="007746A8">
      <w:pPr>
        <w:spacing w:beforeLines="100" w:before="312"/>
        <w:jc w:val="center"/>
        <w:rPr>
          <w:rFonts w:ascii="微软雅黑" w:eastAsia="微软雅黑" w:hAnsi="微软雅黑"/>
          <w:b/>
          <w:sz w:val="48"/>
          <w:szCs w:val="48"/>
        </w:rPr>
      </w:pPr>
      <w:r>
        <w:rPr>
          <w:rFonts w:ascii="微软雅黑" w:eastAsia="微软雅黑" w:hAnsi="微软雅黑" w:hint="eastAsia"/>
          <w:b/>
          <w:sz w:val="48"/>
          <w:szCs w:val="48"/>
        </w:rPr>
        <w:t>第</w:t>
      </w:r>
      <w:r w:rsidR="004711E4">
        <w:rPr>
          <w:rFonts w:ascii="微软雅黑" w:eastAsia="微软雅黑" w:hAnsi="微软雅黑" w:hint="eastAsia"/>
          <w:b/>
          <w:sz w:val="48"/>
          <w:szCs w:val="48"/>
        </w:rPr>
        <w:t>七</w:t>
      </w:r>
      <w:r>
        <w:rPr>
          <w:rFonts w:ascii="微软雅黑" w:eastAsia="微软雅黑" w:hAnsi="微软雅黑" w:hint="eastAsia"/>
          <w:b/>
          <w:sz w:val="48"/>
          <w:szCs w:val="48"/>
        </w:rPr>
        <w:t>单元   大数据概论与分布式介绍</w:t>
      </w:r>
    </w:p>
    <w:p w:rsidR="00C67C9E" w:rsidRDefault="00C67C9E">
      <w:pPr>
        <w:pStyle w:val="af1"/>
        <w:spacing w:line="440" w:lineRule="exact"/>
        <w:ind w:leftChars="-68" w:left="-161" w:firstLineChars="0" w:hanging="2"/>
        <w:rPr>
          <w:rFonts w:ascii="微软雅黑" w:eastAsia="微软雅黑" w:hAnsi="微软雅黑"/>
          <w:b/>
          <w:sz w:val="28"/>
          <w:szCs w:val="28"/>
        </w:rPr>
      </w:pPr>
    </w:p>
    <w:p w:rsidR="00C67C9E" w:rsidRDefault="007746A8">
      <w:pPr>
        <w:pStyle w:val="af1"/>
        <w:numPr>
          <w:ilvl w:val="0"/>
          <w:numId w:val="1"/>
        </w:numPr>
        <w:spacing w:line="440" w:lineRule="exact"/>
        <w:ind w:firstLineChars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本单元教学目标</w:t>
      </w:r>
    </w:p>
    <w:p w:rsidR="00C67C9E" w:rsidRDefault="007746A8">
      <w:pPr>
        <w:pStyle w:val="af1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知识目标：</w:t>
      </w:r>
    </w:p>
    <w:p w:rsidR="00C67C9E" w:rsidRDefault="007746A8">
      <w:pPr>
        <w:pStyle w:val="af1"/>
        <w:spacing w:line="440" w:lineRule="exact"/>
        <w:ind w:left="420" w:firstLineChars="400" w:firstLine="9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b/>
          <w:bCs/>
          <w:color w:val="000000" w:themeColor="text1"/>
        </w:rPr>
        <w:t xml:space="preserve">· </w:t>
      </w:r>
      <w:r>
        <w:rPr>
          <w:rFonts w:ascii="微软雅黑" w:eastAsia="微软雅黑" w:hAnsi="微软雅黑" w:hint="eastAsia"/>
          <w:color w:val="000000" w:themeColor="text1"/>
        </w:rPr>
        <w:t xml:space="preserve"> </w:t>
      </w:r>
      <w:r w:rsidR="00690A8F">
        <w:rPr>
          <w:rFonts w:ascii="微软雅黑" w:eastAsia="微软雅黑" w:hAnsi="微软雅黑" w:hint="eastAsia"/>
          <w:color w:val="000000" w:themeColor="text1"/>
        </w:rPr>
        <w:t>了解</w:t>
      </w:r>
      <w:r w:rsidR="00690A8F">
        <w:rPr>
          <w:rFonts w:ascii="微软雅黑" w:eastAsia="微软雅黑" w:hAnsi="微软雅黑"/>
          <w:color w:val="000000" w:themeColor="text1"/>
        </w:rPr>
        <w:t>zookeeper</w:t>
      </w:r>
      <w:r w:rsidR="00690A8F">
        <w:rPr>
          <w:rFonts w:ascii="微软雅黑" w:eastAsia="微软雅黑" w:hAnsi="微软雅黑" w:hint="eastAsia"/>
          <w:color w:val="000000" w:themeColor="text1"/>
        </w:rPr>
        <w:t>的作用</w:t>
      </w:r>
      <w:r>
        <w:rPr>
          <w:rFonts w:ascii="微软雅黑" w:eastAsia="微软雅黑" w:hAnsi="微软雅黑" w:hint="eastAsia"/>
          <w:color w:val="000000" w:themeColor="text1"/>
        </w:rPr>
        <w:t>；</w:t>
      </w:r>
    </w:p>
    <w:p w:rsidR="00C67C9E" w:rsidRDefault="007746A8">
      <w:pPr>
        <w:pStyle w:val="af1"/>
        <w:spacing w:line="440" w:lineRule="exact"/>
        <w:ind w:left="420" w:firstLineChars="400" w:firstLine="9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b/>
          <w:bCs/>
          <w:color w:val="000000" w:themeColor="text1"/>
        </w:rPr>
        <w:t xml:space="preserve">·  </w:t>
      </w:r>
      <w:r w:rsidR="00876B28" w:rsidRPr="000D7BA9">
        <w:rPr>
          <w:rFonts w:ascii="微软雅黑" w:eastAsia="微软雅黑" w:hAnsi="微软雅黑" w:hint="eastAsia"/>
          <w:color w:val="000000" w:themeColor="text1"/>
        </w:rPr>
        <w:t>理解</w:t>
      </w:r>
      <w:r>
        <w:rPr>
          <w:rFonts w:ascii="微软雅黑" w:eastAsia="微软雅黑" w:hAnsi="微软雅黑" w:hint="eastAsia"/>
          <w:color w:val="000000" w:themeColor="text1"/>
        </w:rPr>
        <w:t>掌握</w:t>
      </w:r>
      <w:r w:rsidR="00876B28">
        <w:rPr>
          <w:rFonts w:ascii="微软雅黑" w:eastAsia="微软雅黑" w:hAnsi="微软雅黑"/>
          <w:color w:val="000000" w:themeColor="text1"/>
        </w:rPr>
        <w:t>zookeeper</w:t>
      </w:r>
      <w:r w:rsidR="00876B28">
        <w:rPr>
          <w:rFonts w:ascii="微软雅黑" w:eastAsia="微软雅黑" w:hAnsi="微软雅黑" w:hint="eastAsia"/>
          <w:color w:val="000000" w:themeColor="text1"/>
        </w:rPr>
        <w:t>架构</w:t>
      </w:r>
      <w:r>
        <w:rPr>
          <w:rFonts w:ascii="微软雅黑" w:eastAsia="微软雅黑" w:hAnsi="微软雅黑" w:hint="eastAsia"/>
          <w:color w:val="000000" w:themeColor="text1"/>
        </w:rPr>
        <w:t>；</w:t>
      </w:r>
    </w:p>
    <w:p w:rsidR="005F5CD7" w:rsidRDefault="005F5CD7">
      <w:pPr>
        <w:pStyle w:val="af1"/>
        <w:spacing w:line="440" w:lineRule="exact"/>
        <w:ind w:left="420" w:firstLineChars="400" w:firstLine="9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b/>
          <w:bCs/>
          <w:color w:val="000000" w:themeColor="text1"/>
        </w:rPr>
        <w:t xml:space="preserve">· </w:t>
      </w:r>
      <w:r>
        <w:rPr>
          <w:rFonts w:ascii="微软雅黑" w:eastAsia="微软雅黑" w:hAnsi="微软雅黑" w:hint="eastAsia"/>
          <w:color w:val="000000" w:themeColor="text1"/>
        </w:rPr>
        <w:t xml:space="preserve"> 掌握</w:t>
      </w:r>
      <w:r>
        <w:rPr>
          <w:rFonts w:ascii="微软雅黑" w:eastAsia="微软雅黑" w:hAnsi="微软雅黑"/>
          <w:color w:val="000000" w:themeColor="text1"/>
        </w:rPr>
        <w:t>zookeeper</w:t>
      </w:r>
      <w:r>
        <w:rPr>
          <w:rFonts w:ascii="微软雅黑" w:eastAsia="微软雅黑" w:hAnsi="微软雅黑" w:hint="eastAsia"/>
          <w:color w:val="000000" w:themeColor="text1"/>
        </w:rPr>
        <w:t>的工作流程</w:t>
      </w:r>
      <w:r w:rsidR="00472CA8">
        <w:rPr>
          <w:rFonts w:ascii="微软雅黑" w:eastAsia="微软雅黑" w:hAnsi="微软雅黑" w:hint="eastAsia"/>
          <w:color w:val="000000" w:themeColor="text1"/>
        </w:rPr>
        <w:t>;</w:t>
      </w:r>
    </w:p>
    <w:p w:rsidR="00C67C9E" w:rsidRDefault="007746A8">
      <w:pPr>
        <w:pStyle w:val="af1"/>
        <w:spacing w:line="440" w:lineRule="exact"/>
        <w:ind w:left="420" w:firstLineChars="400" w:firstLine="9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b/>
          <w:bCs/>
          <w:color w:val="000000" w:themeColor="text1"/>
        </w:rPr>
        <w:t xml:space="preserve">· </w:t>
      </w:r>
      <w:r>
        <w:rPr>
          <w:rFonts w:ascii="微软雅黑" w:eastAsia="微软雅黑" w:hAnsi="微软雅黑" w:hint="eastAsia"/>
          <w:color w:val="000000" w:themeColor="text1"/>
        </w:rPr>
        <w:t xml:space="preserve"> 了解</w:t>
      </w:r>
      <w:r w:rsidR="00FE72E4">
        <w:rPr>
          <w:rFonts w:ascii="微软雅黑" w:eastAsia="微软雅黑" w:hAnsi="微软雅黑"/>
          <w:color w:val="000000" w:themeColor="text1"/>
        </w:rPr>
        <w:t>zookeeper</w:t>
      </w:r>
      <w:r>
        <w:rPr>
          <w:rFonts w:ascii="微软雅黑" w:eastAsia="微软雅黑" w:hAnsi="微软雅黑" w:hint="eastAsia"/>
          <w:color w:val="000000" w:themeColor="text1"/>
        </w:rPr>
        <w:t>的三种部署方式；</w:t>
      </w:r>
    </w:p>
    <w:p w:rsidR="00C67C9E" w:rsidRDefault="007746A8">
      <w:pPr>
        <w:pStyle w:val="af1"/>
        <w:spacing w:line="440" w:lineRule="exact"/>
        <w:ind w:left="420" w:firstLineChars="400" w:firstLine="96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b/>
          <w:bCs/>
          <w:color w:val="000000" w:themeColor="text1"/>
        </w:rPr>
        <w:t xml:space="preserve">·  </w:t>
      </w:r>
      <w:r>
        <w:rPr>
          <w:rFonts w:ascii="微软雅黑" w:eastAsia="微软雅黑" w:hAnsi="微软雅黑" w:hint="eastAsia"/>
          <w:color w:val="000000" w:themeColor="text1"/>
        </w:rPr>
        <w:t>掌握</w:t>
      </w:r>
      <w:r w:rsidR="008E0FA2">
        <w:rPr>
          <w:rFonts w:ascii="微软雅黑" w:eastAsia="微软雅黑" w:hAnsi="微软雅黑" w:hint="eastAsia"/>
          <w:color w:val="000000" w:themeColor="text1"/>
        </w:rPr>
        <w:t>总结</w:t>
      </w:r>
      <w:r>
        <w:rPr>
          <w:rFonts w:ascii="微软雅黑" w:eastAsia="微软雅黑" w:hAnsi="微软雅黑" w:hint="eastAsia"/>
          <w:color w:val="000000" w:themeColor="text1"/>
        </w:rPr>
        <w:t>的</w:t>
      </w:r>
      <w:r w:rsidR="00470940">
        <w:rPr>
          <w:rFonts w:ascii="微软雅黑" w:eastAsia="微软雅黑" w:hAnsi="微软雅黑"/>
          <w:color w:val="000000" w:themeColor="text1"/>
        </w:rPr>
        <w:t>zookeeper</w:t>
      </w:r>
      <w:r>
        <w:rPr>
          <w:rFonts w:ascii="微软雅黑" w:eastAsia="微软雅黑" w:hAnsi="微软雅黑" w:hint="eastAsia"/>
          <w:color w:val="000000" w:themeColor="text1"/>
        </w:rPr>
        <w:t>问题。</w:t>
      </w:r>
    </w:p>
    <w:p w:rsidR="00C67C9E" w:rsidRDefault="00C67C9E">
      <w:pPr>
        <w:pStyle w:val="af1"/>
        <w:spacing w:line="440" w:lineRule="exact"/>
        <w:ind w:left="420" w:firstLineChars="400" w:firstLine="960"/>
        <w:rPr>
          <w:rFonts w:ascii="微软雅黑" w:eastAsia="微软雅黑" w:hAnsi="微软雅黑"/>
          <w:color w:val="000000" w:themeColor="text1"/>
        </w:rPr>
      </w:pPr>
    </w:p>
    <w:p w:rsidR="00C67C9E" w:rsidRDefault="007746A8">
      <w:pPr>
        <w:pStyle w:val="af1"/>
        <w:numPr>
          <w:ilvl w:val="0"/>
          <w:numId w:val="2"/>
        </w:numPr>
        <w:spacing w:line="440" w:lineRule="exact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/>
          <w:color w:val="000000" w:themeColor="text1"/>
        </w:rPr>
        <w:t>能力目标：</w:t>
      </w:r>
    </w:p>
    <w:p w:rsidR="008101CE" w:rsidRDefault="007746A8">
      <w:pPr>
        <w:pStyle w:val="af1"/>
        <w:spacing w:line="440" w:lineRule="exact"/>
        <w:ind w:firstLineChars="600" w:firstLine="144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b/>
          <w:bCs/>
          <w:color w:val="000000" w:themeColor="text1"/>
        </w:rPr>
        <w:t xml:space="preserve">·  </w:t>
      </w:r>
      <w:r w:rsidR="00233281">
        <w:rPr>
          <w:rFonts w:ascii="微软雅黑" w:eastAsia="微软雅黑" w:hAnsi="微软雅黑" w:hint="eastAsia"/>
          <w:color w:val="000000" w:themeColor="text1"/>
        </w:rPr>
        <w:t>能够自行配置运行</w:t>
      </w:r>
      <w:r w:rsidR="00233281">
        <w:rPr>
          <w:rFonts w:ascii="微软雅黑" w:eastAsia="微软雅黑" w:hAnsi="微软雅黑"/>
          <w:color w:val="000000" w:themeColor="text1"/>
        </w:rPr>
        <w:t>zookeeper</w:t>
      </w:r>
      <w:r w:rsidR="00233281">
        <w:rPr>
          <w:rFonts w:ascii="微软雅黑" w:eastAsia="微软雅黑" w:hAnsi="微软雅黑" w:hint="eastAsia"/>
          <w:color w:val="000000" w:themeColor="text1"/>
        </w:rPr>
        <w:t>单机</w:t>
      </w:r>
      <w:r w:rsidR="008101CE">
        <w:rPr>
          <w:rFonts w:ascii="微软雅黑" w:eastAsia="微软雅黑" w:hAnsi="微软雅黑" w:hint="eastAsia"/>
          <w:color w:val="000000" w:themeColor="text1"/>
        </w:rPr>
        <w:t>模式</w:t>
      </w:r>
      <w:r>
        <w:rPr>
          <w:rFonts w:ascii="微软雅黑" w:eastAsia="微软雅黑" w:hAnsi="微软雅黑" w:hint="eastAsia"/>
          <w:color w:val="000000" w:themeColor="text1"/>
        </w:rPr>
        <w:t>；</w:t>
      </w:r>
    </w:p>
    <w:p w:rsidR="008101CE" w:rsidRDefault="008101CE" w:rsidP="008101CE">
      <w:pPr>
        <w:pStyle w:val="af1"/>
        <w:numPr>
          <w:ilvl w:val="0"/>
          <w:numId w:val="40"/>
        </w:numPr>
        <w:spacing w:line="440" w:lineRule="exact"/>
        <w:ind w:firstLineChars="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color w:val="000000" w:themeColor="text1"/>
        </w:rPr>
        <w:t>能够自行配置运行</w:t>
      </w:r>
      <w:r>
        <w:rPr>
          <w:rFonts w:ascii="微软雅黑" w:eastAsia="微软雅黑" w:hAnsi="微软雅黑"/>
          <w:color w:val="000000" w:themeColor="text1"/>
        </w:rPr>
        <w:t>zookeeper</w:t>
      </w:r>
      <w:r w:rsidR="00B40EB8">
        <w:rPr>
          <w:rFonts w:ascii="微软雅黑" w:eastAsia="微软雅黑" w:hAnsi="微软雅黑" w:hint="eastAsia"/>
          <w:color w:val="000000" w:themeColor="text1"/>
        </w:rPr>
        <w:t>伪分布</w:t>
      </w:r>
      <w:r>
        <w:rPr>
          <w:rFonts w:ascii="微软雅黑" w:eastAsia="微软雅黑" w:hAnsi="微软雅黑" w:hint="eastAsia"/>
          <w:color w:val="000000" w:themeColor="text1"/>
        </w:rPr>
        <w:t>模式；</w:t>
      </w:r>
    </w:p>
    <w:p w:rsidR="00C67C9E" w:rsidRDefault="007746A8">
      <w:pPr>
        <w:pStyle w:val="af1"/>
        <w:spacing w:line="440" w:lineRule="exact"/>
        <w:ind w:firstLineChars="600" w:firstLine="144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b/>
          <w:bCs/>
          <w:color w:val="000000" w:themeColor="text1"/>
        </w:rPr>
        <w:t xml:space="preserve">·  </w:t>
      </w:r>
      <w:r>
        <w:rPr>
          <w:rFonts w:ascii="微软雅黑" w:eastAsia="微软雅黑" w:hAnsi="微软雅黑" w:hint="eastAsia"/>
          <w:color w:val="000000" w:themeColor="text1"/>
        </w:rPr>
        <w:t>能够</w:t>
      </w:r>
      <w:r w:rsidR="00A62C9A">
        <w:rPr>
          <w:rFonts w:ascii="微软雅黑" w:eastAsia="微软雅黑" w:hAnsi="微软雅黑" w:hint="eastAsia"/>
          <w:color w:val="000000" w:themeColor="text1"/>
        </w:rPr>
        <w:t>熟练应用命令操作</w:t>
      </w:r>
      <w:r w:rsidR="00A62C9A">
        <w:rPr>
          <w:rFonts w:ascii="微软雅黑" w:eastAsia="微软雅黑" w:hAnsi="微软雅黑"/>
          <w:color w:val="000000" w:themeColor="text1"/>
        </w:rPr>
        <w:t>zookeeper</w:t>
      </w:r>
      <w:r>
        <w:rPr>
          <w:rFonts w:ascii="微软雅黑" w:eastAsia="微软雅黑" w:hAnsi="微软雅黑" w:hint="eastAsia"/>
          <w:color w:val="000000" w:themeColor="text1"/>
        </w:rPr>
        <w:t>；</w:t>
      </w:r>
    </w:p>
    <w:p w:rsidR="00C67C9E" w:rsidRDefault="007746A8">
      <w:pPr>
        <w:pStyle w:val="af1"/>
        <w:spacing w:line="440" w:lineRule="exact"/>
        <w:ind w:firstLineChars="600" w:firstLine="144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b/>
          <w:bCs/>
          <w:color w:val="000000" w:themeColor="text1"/>
        </w:rPr>
        <w:t xml:space="preserve">·  </w:t>
      </w:r>
      <w:r>
        <w:rPr>
          <w:rFonts w:ascii="微软雅黑" w:eastAsia="微软雅黑" w:hAnsi="微软雅黑" w:hint="eastAsia"/>
          <w:color w:val="000000" w:themeColor="text1"/>
        </w:rPr>
        <w:t>初步掌握</w:t>
      </w:r>
      <w:r w:rsidR="00A62C9A">
        <w:rPr>
          <w:rFonts w:ascii="微软雅黑" w:eastAsia="微软雅黑" w:hAnsi="微软雅黑"/>
          <w:color w:val="000000" w:themeColor="text1"/>
        </w:rPr>
        <w:t>java</w:t>
      </w:r>
      <w:r w:rsidR="00A62C9A">
        <w:rPr>
          <w:rFonts w:ascii="微软雅黑" w:eastAsia="微软雅黑" w:hAnsi="微软雅黑" w:hint="eastAsia"/>
          <w:color w:val="000000" w:themeColor="text1"/>
        </w:rPr>
        <w:t>程序连接z</w:t>
      </w:r>
      <w:r w:rsidR="00A62C9A">
        <w:rPr>
          <w:rFonts w:ascii="微软雅黑" w:eastAsia="微软雅黑" w:hAnsi="微软雅黑"/>
          <w:color w:val="000000" w:themeColor="text1"/>
        </w:rPr>
        <w:t>ookeeper</w:t>
      </w:r>
      <w:r w:rsidR="004E09B6">
        <w:rPr>
          <w:rFonts w:ascii="微软雅黑" w:eastAsia="微软雅黑" w:hAnsi="微软雅黑" w:hint="eastAsia"/>
          <w:color w:val="000000" w:themeColor="text1"/>
        </w:rPr>
        <w:t>，操作</w:t>
      </w:r>
      <w:r w:rsidR="004E09B6">
        <w:rPr>
          <w:rFonts w:ascii="微软雅黑" w:eastAsia="微软雅黑" w:hAnsi="微软雅黑"/>
          <w:color w:val="000000" w:themeColor="text1"/>
        </w:rPr>
        <w:t>zookeeper</w:t>
      </w:r>
      <w:r>
        <w:rPr>
          <w:rFonts w:ascii="微软雅黑" w:eastAsia="微软雅黑" w:hAnsi="微软雅黑" w:hint="eastAsia"/>
          <w:color w:val="000000" w:themeColor="text1"/>
        </w:rPr>
        <w:t>；</w:t>
      </w:r>
    </w:p>
    <w:p w:rsidR="00C67C9E" w:rsidRDefault="00C67C9E">
      <w:pPr>
        <w:pStyle w:val="af1"/>
        <w:spacing w:line="440" w:lineRule="exact"/>
        <w:ind w:firstLineChars="600" w:firstLine="1440"/>
        <w:rPr>
          <w:rFonts w:ascii="微软雅黑" w:eastAsia="微软雅黑" w:hAnsi="微软雅黑"/>
          <w:color w:val="000000" w:themeColor="text1"/>
        </w:rPr>
      </w:pPr>
    </w:p>
    <w:p w:rsidR="00C67C9E" w:rsidRDefault="007746A8">
      <w:pPr>
        <w:pStyle w:val="af1"/>
        <w:numPr>
          <w:ilvl w:val="0"/>
          <w:numId w:val="3"/>
        </w:numPr>
        <w:tabs>
          <w:tab w:val="left" w:pos="3273"/>
        </w:tabs>
        <w:spacing w:line="440" w:lineRule="exact"/>
        <w:ind w:leftChars="-68" w:left="-161" w:firstLineChars="0" w:hanging="2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课时分配 </w:t>
      </w:r>
    </w:p>
    <w:p w:rsidR="00C67C9E" w:rsidRDefault="007746A8">
      <w:pPr>
        <w:pStyle w:val="af1"/>
        <w:tabs>
          <w:tab w:val="left" w:pos="3273"/>
        </w:tabs>
        <w:spacing w:line="440" w:lineRule="exact"/>
        <w:ind w:leftChars="-68" w:left="-163" w:firstLineChars="0" w:firstLine="0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  </w:t>
      </w:r>
    </w:p>
    <w:p w:rsidR="00C67C9E" w:rsidRDefault="009F50B3">
      <w:pPr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noProof/>
          <w:sz w:val="28"/>
          <w:szCs w:val="28"/>
        </w:rPr>
        <w:lastRenderedPageBreak/>
        <w:drawing>
          <wp:inline distT="0" distB="0" distL="0" distR="0">
            <wp:extent cx="5473700" cy="7416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CB1A83B-1E60-4968-BD16-9EEDDB6C649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74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9E" w:rsidRDefault="007746A8">
      <w:pPr>
        <w:pStyle w:val="af1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>第一课时：</w:t>
      </w:r>
      <w:r>
        <w:rPr>
          <w:rFonts w:ascii="微软雅黑" w:eastAsia="微软雅黑" w:hAnsi="微软雅黑" w:hint="eastAsia"/>
          <w:b/>
        </w:rPr>
        <w:t>大数据概论</w:t>
      </w:r>
    </w:p>
    <w:p w:rsidR="00C67C9E" w:rsidRDefault="007746A8">
      <w:pPr>
        <w:pStyle w:val="af1"/>
        <w:spacing w:line="440" w:lineRule="exact"/>
        <w:ind w:left="420" w:firstLineChars="0" w:firstLine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 xml:space="preserve">    </w:t>
      </w:r>
      <w:r>
        <w:rPr>
          <w:rFonts w:ascii="微软雅黑" w:eastAsia="微软雅黑" w:hAnsi="微软雅黑" w:hint="eastAsia"/>
          <w:color w:val="000000"/>
        </w:rPr>
        <w:t>本课时通过对大数据和分布式的宏观介绍，使学生初步建立大数据知识体系，使得学生能为学习以后的课程打下基础。</w:t>
      </w:r>
    </w:p>
    <w:p w:rsidR="00C67C9E" w:rsidRDefault="007746A8">
      <w:pPr>
        <w:pStyle w:val="af1"/>
        <w:numPr>
          <w:ilvl w:val="0"/>
          <w:numId w:val="5"/>
        </w:numPr>
        <w:spacing w:line="440" w:lineRule="exact"/>
        <w:ind w:firstLineChars="0" w:hanging="27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知识目</w:t>
      </w:r>
      <w:r>
        <w:rPr>
          <w:rFonts w:ascii="微软雅黑" w:eastAsia="微软雅黑" w:hAnsi="微软雅黑" w:hint="eastAsia"/>
        </w:rPr>
        <w:t>标：</w:t>
      </w:r>
    </w:p>
    <w:p w:rsidR="00C67C9E" w:rsidRDefault="007746A8">
      <w:pPr>
        <w:pStyle w:val="af1"/>
        <w:spacing w:line="440" w:lineRule="exact"/>
        <w:ind w:left="567" w:firstLineChars="300"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>·</w:t>
      </w:r>
      <w:r w:rsidR="006417B5">
        <w:rPr>
          <w:rFonts w:ascii="微软雅黑" w:eastAsia="微软雅黑" w:hAnsi="微软雅黑" w:hint="eastAsia"/>
        </w:rPr>
        <w:t xml:space="preserve"> 掌握</w:t>
      </w:r>
      <w:r w:rsidR="006417B5">
        <w:rPr>
          <w:rFonts w:ascii="微软雅黑" w:eastAsia="微软雅黑" w:hAnsi="微软雅黑"/>
        </w:rPr>
        <w:t>zookeeper</w:t>
      </w:r>
      <w:r w:rsidR="006417B5">
        <w:rPr>
          <w:rFonts w:ascii="微软雅黑" w:eastAsia="微软雅黑" w:hAnsi="微软雅黑" w:hint="eastAsia"/>
        </w:rPr>
        <w:t>的架构</w:t>
      </w:r>
      <w:r>
        <w:rPr>
          <w:rFonts w:ascii="微软雅黑" w:eastAsia="微软雅黑" w:hAnsi="微软雅黑" w:hint="eastAsia"/>
        </w:rPr>
        <w:t>；</w:t>
      </w:r>
    </w:p>
    <w:p w:rsidR="00C67C9E" w:rsidRDefault="007746A8">
      <w:pPr>
        <w:pStyle w:val="af1"/>
        <w:spacing w:line="440" w:lineRule="exact"/>
        <w:ind w:left="567" w:firstLineChars="300"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lastRenderedPageBreak/>
        <w:t xml:space="preserve">· </w:t>
      </w:r>
      <w:r>
        <w:rPr>
          <w:rFonts w:ascii="微软雅黑" w:eastAsia="微软雅黑" w:hAnsi="微软雅黑" w:hint="eastAsia"/>
        </w:rPr>
        <w:t>掌握</w:t>
      </w:r>
      <w:r w:rsidR="007B2631">
        <w:rPr>
          <w:rFonts w:ascii="微软雅黑" w:eastAsia="微软雅黑" w:hAnsi="微软雅黑" w:hint="eastAsia"/>
        </w:rPr>
        <w:t>理解</w:t>
      </w:r>
      <w:r w:rsidR="007B2631">
        <w:rPr>
          <w:rFonts w:ascii="微软雅黑" w:eastAsia="微软雅黑" w:hAnsi="微软雅黑"/>
        </w:rPr>
        <w:t>zookeeper</w:t>
      </w:r>
      <w:r w:rsidR="007B2631">
        <w:rPr>
          <w:rFonts w:ascii="微软雅黑" w:eastAsia="微软雅黑" w:hAnsi="微软雅黑" w:hint="eastAsia"/>
        </w:rPr>
        <w:t>的节点</w:t>
      </w:r>
      <w:r>
        <w:rPr>
          <w:rFonts w:ascii="微软雅黑" w:eastAsia="微软雅黑" w:hAnsi="微软雅黑" w:hint="eastAsia"/>
        </w:rPr>
        <w:t>；</w:t>
      </w:r>
    </w:p>
    <w:p w:rsidR="00C67C9E" w:rsidRDefault="007746A8">
      <w:pPr>
        <w:pStyle w:val="af1"/>
        <w:spacing w:line="440" w:lineRule="exact"/>
        <w:ind w:left="567" w:firstLineChars="300"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 xml:space="preserve">· </w:t>
      </w:r>
      <w:r w:rsidR="007B2631">
        <w:rPr>
          <w:rFonts w:ascii="微软雅黑" w:eastAsia="微软雅黑" w:hAnsi="微软雅黑" w:hint="eastAsia"/>
        </w:rPr>
        <w:t>掌握理解</w:t>
      </w:r>
      <w:r w:rsidR="007B2631">
        <w:rPr>
          <w:rFonts w:ascii="微软雅黑" w:eastAsia="微软雅黑" w:hAnsi="微软雅黑"/>
        </w:rPr>
        <w:t>zookeeper</w:t>
      </w:r>
      <w:r w:rsidR="007B2631">
        <w:rPr>
          <w:rFonts w:ascii="微软雅黑" w:eastAsia="微软雅黑" w:hAnsi="微软雅黑" w:hint="eastAsia"/>
        </w:rPr>
        <w:t>会话</w:t>
      </w:r>
      <w:r>
        <w:rPr>
          <w:rFonts w:ascii="微软雅黑" w:eastAsia="微软雅黑" w:hAnsi="微软雅黑" w:hint="eastAsia"/>
        </w:rPr>
        <w:t>；</w:t>
      </w:r>
    </w:p>
    <w:p w:rsidR="00C67C9E" w:rsidRDefault="007746A8">
      <w:pPr>
        <w:pStyle w:val="af1"/>
        <w:spacing w:line="440" w:lineRule="exact"/>
        <w:ind w:left="567" w:firstLineChars="300"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 xml:space="preserve">· </w:t>
      </w:r>
      <w:r>
        <w:rPr>
          <w:rFonts w:ascii="微软雅黑" w:eastAsia="微软雅黑" w:hAnsi="微软雅黑" w:hint="eastAsia"/>
        </w:rPr>
        <w:t>掌握</w:t>
      </w:r>
      <w:r w:rsidR="007B2631">
        <w:rPr>
          <w:rFonts w:ascii="微软雅黑" w:eastAsia="微软雅黑" w:hAnsi="微软雅黑" w:hint="eastAsia"/>
        </w:rPr>
        <w:t>理解</w:t>
      </w:r>
      <w:r w:rsidR="007B2631">
        <w:rPr>
          <w:rFonts w:ascii="微软雅黑" w:eastAsia="微软雅黑" w:hAnsi="微软雅黑"/>
        </w:rPr>
        <w:t>zookeeper</w:t>
      </w:r>
      <w:r w:rsidR="007B2631">
        <w:rPr>
          <w:rFonts w:ascii="微软雅黑" w:eastAsia="微软雅黑" w:hAnsi="微软雅黑" w:hint="eastAsia"/>
        </w:rPr>
        <w:t>监听</w:t>
      </w:r>
      <w:r>
        <w:rPr>
          <w:rFonts w:ascii="微软雅黑" w:eastAsia="微软雅黑" w:hAnsi="微软雅黑" w:hint="eastAsia"/>
        </w:rPr>
        <w:t xml:space="preserve">。 </w:t>
      </w:r>
    </w:p>
    <w:p w:rsidR="00585539" w:rsidRDefault="00585539" w:rsidP="00585539">
      <w:pPr>
        <w:pStyle w:val="af1"/>
        <w:spacing w:line="440" w:lineRule="exact"/>
        <w:ind w:left="567" w:firstLineChars="300"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 xml:space="preserve">· </w:t>
      </w:r>
      <w:r>
        <w:rPr>
          <w:rFonts w:ascii="微软雅黑" w:eastAsia="微软雅黑" w:hAnsi="微软雅黑" w:hint="eastAsia"/>
        </w:rPr>
        <w:t>掌握</w:t>
      </w:r>
      <w:r w:rsidR="00EA14CD">
        <w:rPr>
          <w:rFonts w:ascii="微软雅黑" w:eastAsia="微软雅黑" w:hAnsi="微软雅黑" w:hint="eastAsia"/>
        </w:rPr>
        <w:t>理解</w:t>
      </w:r>
      <w:r w:rsidR="00EA14CD">
        <w:rPr>
          <w:rFonts w:ascii="微软雅黑" w:eastAsia="微软雅黑" w:hAnsi="微软雅黑"/>
        </w:rPr>
        <w:t>zookeeper</w:t>
      </w:r>
      <w:r w:rsidR="00EA14CD">
        <w:rPr>
          <w:rFonts w:ascii="微软雅黑" w:eastAsia="微软雅黑" w:hAnsi="微软雅黑" w:hint="eastAsia"/>
        </w:rPr>
        <w:t>的特点</w:t>
      </w:r>
      <w:r>
        <w:rPr>
          <w:rFonts w:ascii="微软雅黑" w:eastAsia="微软雅黑" w:hAnsi="微软雅黑" w:hint="eastAsia"/>
        </w:rPr>
        <w:t>；</w:t>
      </w:r>
    </w:p>
    <w:p w:rsidR="00585539" w:rsidRPr="006417B5" w:rsidRDefault="00585539">
      <w:pPr>
        <w:pStyle w:val="af1"/>
        <w:spacing w:line="440" w:lineRule="exact"/>
        <w:ind w:left="567" w:firstLineChars="300"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 xml:space="preserve">· </w:t>
      </w:r>
      <w:r>
        <w:rPr>
          <w:rFonts w:ascii="微软雅黑" w:eastAsia="微软雅黑" w:hAnsi="微软雅黑" w:hint="eastAsia"/>
        </w:rPr>
        <w:t>掌握</w:t>
      </w:r>
      <w:r w:rsidR="00EA14CD">
        <w:rPr>
          <w:rFonts w:ascii="微软雅黑" w:eastAsia="微软雅黑" w:hAnsi="微软雅黑" w:hint="eastAsia"/>
        </w:rPr>
        <w:t>理解</w:t>
      </w:r>
      <w:r w:rsidR="00EA14CD">
        <w:rPr>
          <w:rFonts w:ascii="微软雅黑" w:eastAsia="微软雅黑" w:hAnsi="微软雅黑"/>
        </w:rPr>
        <w:t>zookeeper</w:t>
      </w:r>
      <w:r w:rsidR="00EA14CD">
        <w:rPr>
          <w:rFonts w:ascii="微软雅黑" w:eastAsia="微软雅黑" w:hAnsi="微软雅黑" w:hint="eastAsia"/>
        </w:rPr>
        <w:t>的运行</w:t>
      </w:r>
      <w:r w:rsidR="00197F49">
        <w:rPr>
          <w:rFonts w:ascii="微软雅黑" w:eastAsia="微软雅黑" w:hAnsi="微软雅黑" w:hint="eastAsia"/>
        </w:rPr>
        <w:t>流程</w:t>
      </w:r>
      <w:r>
        <w:rPr>
          <w:rFonts w:ascii="微软雅黑" w:eastAsia="微软雅黑" w:hAnsi="微软雅黑" w:hint="eastAsia"/>
        </w:rPr>
        <w:t>；</w:t>
      </w:r>
    </w:p>
    <w:p w:rsidR="00C67C9E" w:rsidRDefault="007746A8">
      <w:pPr>
        <w:pStyle w:val="af1"/>
        <w:numPr>
          <w:ilvl w:val="0"/>
          <w:numId w:val="5"/>
        </w:numPr>
        <w:spacing w:line="440" w:lineRule="exact"/>
        <w:ind w:firstLineChars="0" w:hanging="27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能力目标</w:t>
      </w:r>
      <w:r>
        <w:rPr>
          <w:rFonts w:ascii="微软雅黑" w:eastAsia="微软雅黑" w:hAnsi="微软雅黑" w:hint="eastAsia"/>
        </w:rPr>
        <w:t>：</w:t>
      </w:r>
    </w:p>
    <w:p w:rsidR="00C67C9E" w:rsidRDefault="007746A8">
      <w:pPr>
        <w:pStyle w:val="af1"/>
        <w:spacing w:line="440" w:lineRule="exact"/>
        <w:ind w:left="567" w:firstLineChars="300" w:firstLine="7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b/>
          <w:bCs/>
          <w:color w:val="000000" w:themeColor="text1"/>
        </w:rPr>
        <w:t xml:space="preserve">· </w:t>
      </w:r>
      <w:r>
        <w:rPr>
          <w:rFonts w:ascii="微软雅黑" w:eastAsia="微软雅黑" w:hAnsi="微软雅黑" w:hint="eastAsia"/>
          <w:color w:val="000000" w:themeColor="text1"/>
        </w:rPr>
        <w:t>能够</w:t>
      </w:r>
      <w:r w:rsidR="00B15CB6">
        <w:rPr>
          <w:rFonts w:ascii="微软雅黑" w:eastAsia="微软雅黑" w:hAnsi="微软雅黑" w:hint="eastAsia"/>
          <w:color w:val="000000" w:themeColor="text1"/>
        </w:rPr>
        <w:t>画出</w:t>
      </w:r>
      <w:r w:rsidR="00B15CB6">
        <w:rPr>
          <w:rFonts w:ascii="微软雅黑" w:eastAsia="微软雅黑" w:hAnsi="微软雅黑"/>
          <w:color w:val="000000" w:themeColor="text1"/>
        </w:rPr>
        <w:t>zookeeper</w:t>
      </w:r>
      <w:r w:rsidR="000755E8">
        <w:rPr>
          <w:rFonts w:ascii="微软雅黑" w:eastAsia="微软雅黑" w:hAnsi="微软雅黑" w:hint="eastAsia"/>
          <w:color w:val="000000" w:themeColor="text1"/>
        </w:rPr>
        <w:t>的架构</w:t>
      </w:r>
      <w:r>
        <w:rPr>
          <w:rFonts w:ascii="微软雅黑" w:eastAsia="微软雅黑" w:hAnsi="微软雅黑" w:hint="eastAsia"/>
          <w:color w:val="000000" w:themeColor="text1"/>
        </w:rPr>
        <w:t>；</w:t>
      </w:r>
    </w:p>
    <w:p w:rsidR="00C67C9E" w:rsidRDefault="007746A8">
      <w:pPr>
        <w:pStyle w:val="af1"/>
        <w:spacing w:line="440" w:lineRule="exact"/>
        <w:ind w:left="567" w:firstLineChars="300" w:firstLine="720"/>
        <w:rPr>
          <w:rFonts w:ascii="微软雅黑" w:eastAsia="微软雅黑" w:hAnsi="微软雅黑"/>
          <w:color w:val="000000" w:themeColor="text1"/>
        </w:rPr>
      </w:pPr>
      <w:r>
        <w:rPr>
          <w:rFonts w:ascii="微软雅黑" w:eastAsia="微软雅黑" w:hAnsi="微软雅黑" w:hint="eastAsia"/>
          <w:b/>
          <w:bCs/>
          <w:color w:val="000000" w:themeColor="text1"/>
        </w:rPr>
        <w:t xml:space="preserve">· </w:t>
      </w:r>
      <w:r>
        <w:rPr>
          <w:rFonts w:ascii="微软雅黑" w:eastAsia="微软雅黑" w:hAnsi="微软雅黑" w:hint="eastAsia"/>
          <w:color w:val="000000" w:themeColor="text1"/>
        </w:rPr>
        <w:t>能够</w:t>
      </w:r>
      <w:r w:rsidR="000755E8">
        <w:rPr>
          <w:rFonts w:ascii="微软雅黑" w:eastAsia="微软雅黑" w:hAnsi="微软雅黑" w:hint="eastAsia"/>
          <w:color w:val="000000" w:themeColor="text1"/>
        </w:rPr>
        <w:t>描述</w:t>
      </w:r>
      <w:r w:rsidR="000755E8">
        <w:rPr>
          <w:rFonts w:ascii="微软雅黑" w:eastAsia="微软雅黑" w:hAnsi="微软雅黑"/>
          <w:color w:val="000000" w:themeColor="text1"/>
        </w:rPr>
        <w:t>zookeeper</w:t>
      </w:r>
      <w:r w:rsidR="000755E8">
        <w:rPr>
          <w:rFonts w:ascii="微软雅黑" w:eastAsia="微软雅黑" w:hAnsi="微软雅黑" w:hint="eastAsia"/>
          <w:color w:val="000000" w:themeColor="text1"/>
        </w:rPr>
        <w:t>的工作场景</w:t>
      </w:r>
      <w:r>
        <w:rPr>
          <w:rFonts w:ascii="微软雅黑" w:eastAsia="微软雅黑" w:hAnsi="微软雅黑" w:hint="eastAsia"/>
          <w:color w:val="000000" w:themeColor="text1"/>
        </w:rPr>
        <w:t>；</w:t>
      </w:r>
    </w:p>
    <w:p w:rsidR="00C67C9E" w:rsidRDefault="00C67C9E">
      <w:pPr>
        <w:pStyle w:val="af1"/>
        <w:spacing w:line="440" w:lineRule="exact"/>
        <w:ind w:left="567" w:firstLineChars="0" w:firstLine="0"/>
        <w:rPr>
          <w:rFonts w:ascii="微软雅黑" w:eastAsia="微软雅黑" w:hAnsi="微软雅黑"/>
        </w:rPr>
      </w:pPr>
    </w:p>
    <w:p w:rsidR="00C67C9E" w:rsidRDefault="007746A8">
      <w:pPr>
        <w:pStyle w:val="af1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 xml:space="preserve">第二课时： </w:t>
      </w:r>
      <w:r>
        <w:rPr>
          <w:rFonts w:ascii="微软雅黑" w:eastAsia="微软雅黑" w:hAnsi="微软雅黑" w:hint="eastAsia"/>
          <w:b/>
        </w:rPr>
        <w:t>详解分布式和Hadoop</w:t>
      </w:r>
    </w:p>
    <w:p w:rsidR="00C67C9E" w:rsidRDefault="007746A8">
      <w:pPr>
        <w:pStyle w:val="af1"/>
        <w:numPr>
          <w:ilvl w:val="0"/>
          <w:numId w:val="6"/>
        </w:numPr>
        <w:spacing w:line="440" w:lineRule="exact"/>
        <w:ind w:firstLineChars="0" w:hanging="27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知识目标：</w:t>
      </w:r>
    </w:p>
    <w:p w:rsidR="00C67C9E" w:rsidRDefault="007746A8">
      <w:pPr>
        <w:pStyle w:val="af1"/>
        <w:spacing w:line="440" w:lineRule="exact"/>
        <w:ind w:left="567" w:firstLineChars="300"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 xml:space="preserve">· </w:t>
      </w:r>
      <w:r>
        <w:rPr>
          <w:rFonts w:ascii="微软雅黑" w:eastAsia="微软雅黑" w:hAnsi="微软雅黑" w:hint="eastAsia"/>
        </w:rPr>
        <w:t>了解</w:t>
      </w:r>
      <w:r w:rsidR="001A0AD8">
        <w:rPr>
          <w:rFonts w:ascii="微软雅黑" w:eastAsia="微软雅黑" w:hAnsi="微软雅黑" w:hint="eastAsia"/>
        </w:rPr>
        <w:t>z</w:t>
      </w:r>
      <w:r w:rsidR="001A0AD8">
        <w:rPr>
          <w:rFonts w:ascii="微软雅黑" w:eastAsia="微软雅黑" w:hAnsi="微软雅黑"/>
        </w:rPr>
        <w:t>ookeeper</w:t>
      </w:r>
      <w:r>
        <w:rPr>
          <w:rFonts w:ascii="微软雅黑" w:eastAsia="微软雅黑" w:hAnsi="微软雅黑"/>
        </w:rPr>
        <w:t>的</w:t>
      </w:r>
      <w:r w:rsidR="001A0AD8">
        <w:rPr>
          <w:rFonts w:ascii="微软雅黑" w:eastAsia="微软雅黑" w:hAnsi="微软雅黑" w:hint="eastAsia"/>
        </w:rPr>
        <w:t>3种部署方式</w:t>
      </w:r>
      <w:r>
        <w:rPr>
          <w:rFonts w:ascii="微软雅黑" w:eastAsia="微软雅黑" w:hAnsi="微软雅黑"/>
        </w:rPr>
        <w:t>；</w:t>
      </w:r>
    </w:p>
    <w:p w:rsidR="00C67C9E" w:rsidRDefault="007746A8">
      <w:pPr>
        <w:pStyle w:val="af1"/>
        <w:spacing w:line="440" w:lineRule="exact"/>
        <w:ind w:left="567" w:firstLineChars="300"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 xml:space="preserve">· </w:t>
      </w:r>
      <w:r w:rsidR="001A0AD8">
        <w:rPr>
          <w:rFonts w:ascii="微软雅黑" w:eastAsia="微软雅黑" w:hAnsi="微软雅黑" w:hint="eastAsia"/>
          <w:b/>
          <w:bCs/>
        </w:rPr>
        <w:t>了解</w:t>
      </w:r>
      <w:r w:rsidR="001A0AD8">
        <w:rPr>
          <w:rFonts w:ascii="微软雅黑" w:eastAsia="微软雅黑" w:hAnsi="微软雅黑"/>
          <w:b/>
          <w:bCs/>
        </w:rPr>
        <w:t>zookeeper</w:t>
      </w:r>
      <w:r w:rsidR="001A0AD8">
        <w:rPr>
          <w:rFonts w:ascii="微软雅黑" w:eastAsia="微软雅黑" w:hAnsi="微软雅黑" w:hint="eastAsia"/>
          <w:b/>
          <w:bCs/>
        </w:rPr>
        <w:t>安装部署的前提</w:t>
      </w:r>
      <w:r>
        <w:rPr>
          <w:rFonts w:ascii="微软雅黑" w:eastAsia="微软雅黑" w:hAnsi="微软雅黑" w:hint="eastAsia"/>
        </w:rPr>
        <w:t>；</w:t>
      </w:r>
    </w:p>
    <w:p w:rsidR="00C67C9E" w:rsidRDefault="00F70912" w:rsidP="00F230AD">
      <w:pPr>
        <w:pStyle w:val="af1"/>
        <w:numPr>
          <w:ilvl w:val="0"/>
          <w:numId w:val="40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掌握</w:t>
      </w:r>
      <w:r w:rsidR="000D45B3">
        <w:rPr>
          <w:rFonts w:ascii="微软雅黑" w:eastAsia="微软雅黑" w:hAnsi="微软雅黑"/>
        </w:rPr>
        <w:t>zookeeper</w:t>
      </w:r>
      <w:r w:rsidR="000D45B3">
        <w:rPr>
          <w:rFonts w:ascii="微软雅黑" w:eastAsia="微软雅黑" w:hAnsi="微软雅黑" w:hint="eastAsia"/>
        </w:rPr>
        <w:t>的配置要领</w:t>
      </w:r>
      <w:r w:rsidR="007746A8">
        <w:rPr>
          <w:rFonts w:ascii="微软雅黑" w:eastAsia="微软雅黑" w:hAnsi="微软雅黑" w:hint="eastAsia"/>
        </w:rPr>
        <w:t>；</w:t>
      </w:r>
    </w:p>
    <w:p w:rsidR="00772C95" w:rsidRPr="00772C95" w:rsidRDefault="00F70912" w:rsidP="00772C95">
      <w:pPr>
        <w:pStyle w:val="af1"/>
        <w:numPr>
          <w:ilvl w:val="0"/>
          <w:numId w:val="40"/>
        </w:numPr>
        <w:spacing w:line="440" w:lineRule="exact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掌握</w:t>
      </w:r>
      <w:r w:rsidR="009C2C23">
        <w:rPr>
          <w:rFonts w:ascii="微软雅黑" w:eastAsia="微软雅黑" w:hAnsi="微软雅黑" w:hint="eastAsia"/>
        </w:rPr>
        <w:t>单机与伪分布</w:t>
      </w:r>
      <w:r w:rsidR="0021095E">
        <w:rPr>
          <w:rFonts w:ascii="微软雅黑" w:eastAsia="微软雅黑" w:hAnsi="微软雅黑"/>
        </w:rPr>
        <w:t>zookeeper</w:t>
      </w:r>
      <w:r w:rsidR="0021095E">
        <w:rPr>
          <w:rFonts w:ascii="微软雅黑" w:eastAsia="微软雅黑" w:hAnsi="微软雅黑" w:hint="eastAsia"/>
        </w:rPr>
        <w:t>的启动停止</w:t>
      </w:r>
      <w:r w:rsidR="005710F5">
        <w:rPr>
          <w:rFonts w:ascii="微软雅黑" w:eastAsia="微软雅黑" w:hAnsi="微软雅黑" w:hint="eastAsia"/>
        </w:rPr>
        <w:t>的方式</w:t>
      </w:r>
      <w:r w:rsidR="00772C95">
        <w:rPr>
          <w:rFonts w:ascii="微软雅黑" w:eastAsia="微软雅黑" w:hAnsi="微软雅黑" w:hint="eastAsia"/>
        </w:rPr>
        <w:t>；</w:t>
      </w:r>
    </w:p>
    <w:p w:rsidR="00C67C9E" w:rsidRDefault="007746A8">
      <w:pPr>
        <w:pStyle w:val="af1"/>
        <w:numPr>
          <w:ilvl w:val="0"/>
          <w:numId w:val="6"/>
        </w:numPr>
        <w:spacing w:line="440" w:lineRule="exact"/>
        <w:ind w:firstLineChars="0" w:hanging="27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能力目标：</w:t>
      </w:r>
    </w:p>
    <w:p w:rsidR="00C67C9E" w:rsidRDefault="007746A8">
      <w:pPr>
        <w:pStyle w:val="af1"/>
        <w:spacing w:line="440" w:lineRule="exact"/>
        <w:ind w:left="567" w:firstLineChars="300"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 xml:space="preserve">· </w:t>
      </w:r>
      <w:r w:rsidR="00E41B4F">
        <w:rPr>
          <w:rFonts w:ascii="微软雅黑" w:eastAsia="微软雅黑" w:hAnsi="微软雅黑" w:hint="eastAsia"/>
          <w:b/>
          <w:bCs/>
        </w:rPr>
        <w:t>能够搭建运行单机模式</w:t>
      </w:r>
      <w:r>
        <w:rPr>
          <w:rFonts w:ascii="微软雅黑" w:eastAsia="微软雅黑" w:hAnsi="微软雅黑" w:hint="eastAsia"/>
        </w:rPr>
        <w:t>；</w:t>
      </w:r>
    </w:p>
    <w:p w:rsidR="00C67C9E" w:rsidRDefault="007746A8">
      <w:pPr>
        <w:pStyle w:val="af1"/>
        <w:spacing w:line="440" w:lineRule="exact"/>
        <w:ind w:left="567" w:firstLineChars="300"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 xml:space="preserve">· </w:t>
      </w:r>
      <w:r>
        <w:rPr>
          <w:rFonts w:ascii="微软雅黑" w:eastAsia="微软雅黑" w:hAnsi="微软雅黑" w:hint="eastAsia"/>
        </w:rPr>
        <w:t>能够</w:t>
      </w:r>
      <w:r w:rsidR="00E41B4F">
        <w:rPr>
          <w:rFonts w:ascii="微软雅黑" w:eastAsia="微软雅黑" w:hAnsi="微软雅黑" w:hint="eastAsia"/>
        </w:rPr>
        <w:t>搭建运行伪分布模式</w:t>
      </w:r>
    </w:p>
    <w:p w:rsidR="00C67C9E" w:rsidRDefault="007746A8">
      <w:pPr>
        <w:pStyle w:val="af1"/>
        <w:spacing w:line="440" w:lineRule="exact"/>
        <w:ind w:left="567" w:firstLineChars="300" w:firstLine="72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 xml:space="preserve">· </w:t>
      </w:r>
      <w:r w:rsidR="00E41B4F">
        <w:rPr>
          <w:rFonts w:ascii="微软雅黑" w:eastAsia="微软雅黑" w:hAnsi="微软雅黑" w:hint="eastAsia"/>
        </w:rPr>
        <w:t>能够熟练配置</w:t>
      </w:r>
      <w:r w:rsidR="00D12F12">
        <w:rPr>
          <w:rFonts w:ascii="微软雅黑" w:eastAsia="微软雅黑" w:hAnsi="微软雅黑" w:hint="eastAsia"/>
        </w:rPr>
        <w:t>运行</w:t>
      </w:r>
      <w:r w:rsidR="00E41B4F">
        <w:rPr>
          <w:rFonts w:ascii="微软雅黑" w:eastAsia="微软雅黑" w:hAnsi="微软雅黑" w:hint="eastAsia"/>
        </w:rPr>
        <w:t>伪分布模式</w:t>
      </w:r>
    </w:p>
    <w:p w:rsidR="00C67C9E" w:rsidRDefault="00C67C9E">
      <w:pPr>
        <w:pStyle w:val="af1"/>
        <w:spacing w:line="440" w:lineRule="exact"/>
        <w:ind w:left="567" w:firstLineChars="0" w:firstLine="0"/>
        <w:rPr>
          <w:rFonts w:ascii="微软雅黑" w:eastAsia="微软雅黑" w:hAnsi="微软雅黑"/>
        </w:rPr>
      </w:pPr>
    </w:p>
    <w:p w:rsidR="00C67C9E" w:rsidRDefault="007746A8">
      <w:pPr>
        <w:pStyle w:val="af1"/>
        <w:numPr>
          <w:ilvl w:val="0"/>
          <w:numId w:val="4"/>
        </w:numPr>
        <w:spacing w:line="440" w:lineRule="exact"/>
        <w:ind w:firstLineChars="0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/>
          <w:b/>
        </w:rPr>
        <w:t xml:space="preserve">第三课时： </w:t>
      </w:r>
      <w:r w:rsidR="00AD529A">
        <w:rPr>
          <w:rFonts w:ascii="微软雅黑" w:eastAsia="微软雅黑" w:hAnsi="微软雅黑" w:hint="eastAsia"/>
          <w:b/>
        </w:rPr>
        <w:t>命令与程序</w:t>
      </w:r>
      <w:r w:rsidR="00FF7365">
        <w:rPr>
          <w:rFonts w:ascii="微软雅黑" w:eastAsia="微软雅黑" w:hAnsi="微软雅黑" w:hint="eastAsia"/>
          <w:b/>
        </w:rPr>
        <w:t>例子</w:t>
      </w:r>
    </w:p>
    <w:p w:rsidR="00C67C9E" w:rsidRDefault="007746A8">
      <w:pPr>
        <w:pStyle w:val="af1"/>
        <w:numPr>
          <w:ilvl w:val="0"/>
          <w:numId w:val="7"/>
        </w:numPr>
        <w:spacing w:line="440" w:lineRule="exact"/>
        <w:ind w:firstLineChars="0" w:hanging="273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知识目标：</w:t>
      </w:r>
    </w:p>
    <w:p w:rsidR="00C67C9E" w:rsidRDefault="007746A8">
      <w:pPr>
        <w:pStyle w:val="af1"/>
        <w:spacing w:line="440" w:lineRule="exact"/>
        <w:ind w:firstLineChars="500" w:firstLine="12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 xml:space="preserve">· </w:t>
      </w:r>
      <w:r w:rsidR="00A633D3">
        <w:rPr>
          <w:rFonts w:ascii="微软雅黑" w:eastAsia="微软雅黑" w:hAnsi="微软雅黑" w:hint="eastAsia"/>
        </w:rPr>
        <w:t>掌握</w:t>
      </w:r>
      <w:r w:rsidR="00A633D3">
        <w:rPr>
          <w:rFonts w:ascii="微软雅黑" w:eastAsia="微软雅黑" w:hAnsi="微软雅黑"/>
        </w:rPr>
        <w:t>zookeeper</w:t>
      </w:r>
      <w:r w:rsidR="00535FEC">
        <w:rPr>
          <w:rFonts w:ascii="微软雅黑" w:eastAsia="微软雅黑" w:hAnsi="微软雅黑" w:hint="eastAsia"/>
        </w:rPr>
        <w:t>查看节点</w:t>
      </w:r>
      <w:r>
        <w:rPr>
          <w:rFonts w:ascii="微软雅黑" w:eastAsia="微软雅黑" w:hAnsi="微软雅黑" w:hint="eastAsia"/>
        </w:rPr>
        <w:t>；</w:t>
      </w:r>
    </w:p>
    <w:p w:rsidR="00535FEC" w:rsidRDefault="00535FEC" w:rsidP="00535FEC">
      <w:pPr>
        <w:pStyle w:val="af1"/>
        <w:spacing w:line="440" w:lineRule="exact"/>
        <w:ind w:firstLineChars="500" w:firstLine="12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 xml:space="preserve">· </w:t>
      </w:r>
      <w:r>
        <w:rPr>
          <w:rFonts w:ascii="微软雅黑" w:eastAsia="微软雅黑" w:hAnsi="微软雅黑" w:hint="eastAsia"/>
        </w:rPr>
        <w:t>掌握</w:t>
      </w:r>
      <w:r>
        <w:rPr>
          <w:rFonts w:ascii="微软雅黑" w:eastAsia="微软雅黑" w:hAnsi="微软雅黑"/>
        </w:rPr>
        <w:t>zookeeper</w:t>
      </w:r>
      <w:r>
        <w:rPr>
          <w:rFonts w:ascii="微软雅黑" w:eastAsia="微软雅黑" w:hAnsi="微软雅黑" w:hint="eastAsia"/>
        </w:rPr>
        <w:t>创建节点；</w:t>
      </w:r>
    </w:p>
    <w:p w:rsidR="00535FEC" w:rsidRDefault="00535FEC" w:rsidP="00535FEC">
      <w:pPr>
        <w:pStyle w:val="af1"/>
        <w:spacing w:line="440" w:lineRule="exact"/>
        <w:ind w:firstLineChars="500" w:firstLine="12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 xml:space="preserve">· </w:t>
      </w:r>
      <w:r>
        <w:rPr>
          <w:rFonts w:ascii="微软雅黑" w:eastAsia="微软雅黑" w:hAnsi="微软雅黑" w:hint="eastAsia"/>
        </w:rPr>
        <w:t>掌握</w:t>
      </w:r>
      <w:r>
        <w:rPr>
          <w:rFonts w:ascii="微软雅黑" w:eastAsia="微软雅黑" w:hAnsi="微软雅黑"/>
        </w:rPr>
        <w:t>zookeeper</w:t>
      </w:r>
      <w:r>
        <w:rPr>
          <w:rFonts w:ascii="微软雅黑" w:eastAsia="微软雅黑" w:hAnsi="微软雅黑" w:hint="eastAsia"/>
        </w:rPr>
        <w:t>删除节点；</w:t>
      </w:r>
    </w:p>
    <w:p w:rsidR="00C67C9E" w:rsidRDefault="00145FAB">
      <w:pPr>
        <w:pStyle w:val="af1"/>
        <w:spacing w:line="440" w:lineRule="exact"/>
        <w:ind w:firstLineChars="500" w:firstLine="12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 xml:space="preserve">· </w:t>
      </w:r>
      <w:r>
        <w:rPr>
          <w:rFonts w:ascii="微软雅黑" w:eastAsia="微软雅黑" w:hAnsi="微软雅黑" w:hint="eastAsia"/>
        </w:rPr>
        <w:t>掌握</w:t>
      </w:r>
      <w:r>
        <w:rPr>
          <w:rFonts w:ascii="微软雅黑" w:eastAsia="微软雅黑" w:hAnsi="微软雅黑"/>
        </w:rPr>
        <w:t>zookeeper</w:t>
      </w:r>
      <w:r>
        <w:rPr>
          <w:rFonts w:ascii="微软雅黑" w:eastAsia="微软雅黑" w:hAnsi="微软雅黑" w:hint="eastAsia"/>
        </w:rPr>
        <w:t>获取节点内容；</w:t>
      </w:r>
    </w:p>
    <w:p w:rsidR="0005052F" w:rsidRDefault="0005052F" w:rsidP="0005052F">
      <w:pPr>
        <w:pStyle w:val="af1"/>
        <w:spacing w:line="440" w:lineRule="exact"/>
        <w:ind w:firstLineChars="500" w:firstLine="12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 xml:space="preserve">· </w:t>
      </w:r>
      <w:r>
        <w:rPr>
          <w:rFonts w:ascii="微软雅黑" w:eastAsia="微软雅黑" w:hAnsi="微软雅黑" w:hint="eastAsia"/>
        </w:rPr>
        <w:t>掌握</w:t>
      </w:r>
      <w:r>
        <w:rPr>
          <w:rFonts w:ascii="微软雅黑" w:eastAsia="微软雅黑" w:hAnsi="微软雅黑"/>
        </w:rPr>
        <w:t xml:space="preserve"> java</w:t>
      </w:r>
      <w:r>
        <w:rPr>
          <w:rFonts w:ascii="微软雅黑" w:eastAsia="微软雅黑" w:hAnsi="微软雅黑" w:hint="eastAsia"/>
        </w:rPr>
        <w:t>程序连接</w:t>
      </w:r>
      <w:r>
        <w:rPr>
          <w:rFonts w:ascii="微软雅黑" w:eastAsia="微软雅黑" w:hAnsi="微软雅黑"/>
        </w:rPr>
        <w:t>zookeeper</w:t>
      </w:r>
      <w:r>
        <w:rPr>
          <w:rFonts w:ascii="微软雅黑" w:eastAsia="微软雅黑" w:hAnsi="微软雅黑" w:hint="eastAsia"/>
        </w:rPr>
        <w:t>；</w:t>
      </w:r>
    </w:p>
    <w:p w:rsidR="0005052F" w:rsidRDefault="0005052F">
      <w:pPr>
        <w:pStyle w:val="af1"/>
        <w:spacing w:line="440" w:lineRule="exact"/>
        <w:ind w:firstLineChars="500" w:firstLine="12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 xml:space="preserve">· </w:t>
      </w:r>
      <w:r>
        <w:rPr>
          <w:rFonts w:ascii="微软雅黑" w:eastAsia="微软雅黑" w:hAnsi="微软雅黑" w:hint="eastAsia"/>
        </w:rPr>
        <w:t>掌握</w:t>
      </w:r>
      <w:r>
        <w:rPr>
          <w:rFonts w:ascii="微软雅黑" w:eastAsia="微软雅黑" w:hAnsi="微软雅黑"/>
        </w:rPr>
        <w:t xml:space="preserve"> </w:t>
      </w:r>
      <w:r w:rsidR="00733620">
        <w:rPr>
          <w:rFonts w:ascii="微软雅黑" w:eastAsia="微软雅黑" w:hAnsi="微软雅黑"/>
        </w:rPr>
        <w:t>3</w:t>
      </w:r>
      <w:r w:rsidR="00733620">
        <w:rPr>
          <w:rFonts w:ascii="微软雅黑" w:eastAsia="微软雅黑" w:hAnsi="微软雅黑" w:hint="eastAsia"/>
        </w:rPr>
        <w:t>种节点（持久，临时，顺序）的创建方式</w:t>
      </w:r>
      <w:r>
        <w:rPr>
          <w:rFonts w:ascii="微软雅黑" w:eastAsia="微软雅黑" w:hAnsi="微软雅黑" w:hint="eastAsia"/>
        </w:rPr>
        <w:t>；</w:t>
      </w:r>
    </w:p>
    <w:p w:rsidR="00733620" w:rsidRDefault="00733620" w:rsidP="00733620">
      <w:pPr>
        <w:pStyle w:val="af1"/>
        <w:spacing w:line="440" w:lineRule="exact"/>
        <w:ind w:firstLineChars="500" w:firstLine="12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 xml:space="preserve">· </w:t>
      </w:r>
      <w:r>
        <w:rPr>
          <w:rFonts w:ascii="微软雅黑" w:eastAsia="微软雅黑" w:hAnsi="微软雅黑" w:hint="eastAsia"/>
        </w:rPr>
        <w:t>掌握</w:t>
      </w:r>
      <w:r>
        <w:rPr>
          <w:rFonts w:ascii="微软雅黑" w:eastAsia="微软雅黑" w:hAnsi="微软雅黑"/>
        </w:rPr>
        <w:t xml:space="preserve"> java</w:t>
      </w:r>
      <w:r>
        <w:rPr>
          <w:rFonts w:ascii="微软雅黑" w:eastAsia="微软雅黑" w:hAnsi="微软雅黑" w:hint="eastAsia"/>
        </w:rPr>
        <w:t>程序连接简单操作</w:t>
      </w:r>
      <w:r>
        <w:rPr>
          <w:rFonts w:ascii="微软雅黑" w:eastAsia="微软雅黑" w:hAnsi="微软雅黑"/>
        </w:rPr>
        <w:t>zookeeper</w:t>
      </w:r>
      <w:r>
        <w:rPr>
          <w:rFonts w:ascii="微软雅黑" w:eastAsia="微软雅黑" w:hAnsi="微软雅黑" w:hint="eastAsia"/>
        </w:rPr>
        <w:t>；</w:t>
      </w:r>
    </w:p>
    <w:p w:rsidR="00733620" w:rsidRDefault="00733620">
      <w:pPr>
        <w:pStyle w:val="af1"/>
        <w:spacing w:line="440" w:lineRule="exact"/>
        <w:ind w:firstLineChars="500" w:firstLine="1200"/>
        <w:rPr>
          <w:rFonts w:ascii="微软雅黑" w:eastAsia="微软雅黑" w:hAnsi="微软雅黑"/>
        </w:rPr>
      </w:pPr>
    </w:p>
    <w:p w:rsidR="00C67C9E" w:rsidRDefault="007746A8">
      <w:pPr>
        <w:pStyle w:val="af1"/>
        <w:numPr>
          <w:ilvl w:val="0"/>
          <w:numId w:val="7"/>
        </w:numPr>
        <w:spacing w:line="440" w:lineRule="exact"/>
        <w:ind w:firstLineChars="0" w:hanging="27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能力目标：</w:t>
      </w:r>
    </w:p>
    <w:p w:rsidR="00C67C9E" w:rsidRDefault="007746A8">
      <w:pPr>
        <w:pStyle w:val="af1"/>
        <w:spacing w:line="440" w:lineRule="exact"/>
        <w:ind w:firstLineChars="500" w:firstLine="12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t xml:space="preserve">· </w:t>
      </w:r>
      <w:r w:rsidR="006D204D">
        <w:rPr>
          <w:rFonts w:ascii="微软雅黑" w:eastAsia="微软雅黑" w:hAnsi="微软雅黑" w:hint="eastAsia"/>
        </w:rPr>
        <w:t>能够用</w:t>
      </w:r>
      <w:r w:rsidR="006D204D">
        <w:rPr>
          <w:rFonts w:ascii="微软雅黑" w:eastAsia="微软雅黑" w:hAnsi="微软雅黑"/>
        </w:rPr>
        <w:t>zookeeper</w:t>
      </w:r>
      <w:r w:rsidR="006D204D">
        <w:rPr>
          <w:rFonts w:ascii="微软雅黑" w:eastAsia="微软雅黑" w:hAnsi="微软雅黑" w:hint="eastAsia"/>
        </w:rPr>
        <w:t>命令</w:t>
      </w:r>
      <w:r w:rsidR="00A77CCF">
        <w:rPr>
          <w:rFonts w:ascii="微软雅黑" w:eastAsia="微软雅黑" w:hAnsi="微软雅黑" w:hint="eastAsia"/>
        </w:rPr>
        <w:t>熟练</w:t>
      </w:r>
      <w:r w:rsidR="006D204D">
        <w:rPr>
          <w:rFonts w:ascii="微软雅黑" w:eastAsia="微软雅黑" w:hAnsi="微软雅黑" w:hint="eastAsia"/>
        </w:rPr>
        <w:t>操作</w:t>
      </w:r>
      <w:r w:rsidR="006D204D">
        <w:rPr>
          <w:rFonts w:ascii="微软雅黑" w:eastAsia="微软雅黑" w:hAnsi="微软雅黑"/>
        </w:rPr>
        <w:t>zookeeper</w:t>
      </w:r>
      <w:r w:rsidR="00E6511C">
        <w:rPr>
          <w:rFonts w:ascii="微软雅黑" w:eastAsia="微软雅黑" w:hAnsi="微软雅黑" w:hint="eastAsia"/>
        </w:rPr>
        <w:t>存储</w:t>
      </w:r>
      <w:r w:rsidR="006D204D">
        <w:rPr>
          <w:rFonts w:ascii="微软雅黑" w:eastAsia="微软雅黑" w:hAnsi="微软雅黑" w:hint="eastAsia"/>
        </w:rPr>
        <w:t>的节点</w:t>
      </w:r>
      <w:r>
        <w:rPr>
          <w:rFonts w:ascii="微软雅黑" w:eastAsia="微软雅黑" w:hAnsi="微软雅黑" w:hint="eastAsia"/>
        </w:rPr>
        <w:t>；</w:t>
      </w:r>
    </w:p>
    <w:p w:rsidR="00C67C9E" w:rsidRPr="00B1314F" w:rsidRDefault="007746A8">
      <w:pPr>
        <w:pStyle w:val="af1"/>
        <w:spacing w:line="440" w:lineRule="exact"/>
        <w:ind w:firstLineChars="500" w:firstLine="120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  <w:bCs/>
        </w:rPr>
        <w:lastRenderedPageBreak/>
        <w:t xml:space="preserve">· </w:t>
      </w:r>
      <w:r w:rsidR="00B1314F">
        <w:rPr>
          <w:rFonts w:ascii="微软雅黑" w:eastAsia="微软雅黑" w:hAnsi="微软雅黑" w:hint="eastAsia"/>
          <w:b/>
          <w:bCs/>
        </w:rPr>
        <w:t>能用</w:t>
      </w:r>
      <w:r w:rsidR="00B1314F">
        <w:rPr>
          <w:rFonts w:ascii="微软雅黑" w:eastAsia="微软雅黑" w:hAnsi="微软雅黑"/>
          <w:b/>
          <w:bCs/>
        </w:rPr>
        <w:t>java</w:t>
      </w:r>
      <w:r w:rsidR="00B1314F">
        <w:rPr>
          <w:rFonts w:ascii="微软雅黑" w:eastAsia="微软雅黑" w:hAnsi="微软雅黑" w:hint="eastAsia"/>
          <w:b/>
          <w:bCs/>
        </w:rPr>
        <w:t>连接操作</w:t>
      </w:r>
      <w:r w:rsidR="00B1314F">
        <w:rPr>
          <w:rFonts w:ascii="微软雅黑" w:eastAsia="微软雅黑" w:hAnsi="微软雅黑"/>
          <w:b/>
          <w:bCs/>
        </w:rPr>
        <w:t>zookeeper</w:t>
      </w:r>
      <w:r w:rsidR="00B1314F">
        <w:rPr>
          <w:rFonts w:ascii="微软雅黑" w:eastAsia="微软雅黑" w:hAnsi="微软雅黑" w:hint="eastAsia"/>
          <w:b/>
          <w:bCs/>
        </w:rPr>
        <w:t>的节点</w:t>
      </w:r>
    </w:p>
    <w:p w:rsidR="00C67C9E" w:rsidRDefault="00C67C9E">
      <w:pPr>
        <w:pStyle w:val="af1"/>
        <w:spacing w:line="440" w:lineRule="exact"/>
        <w:ind w:firstLineChars="500" w:firstLine="1200"/>
        <w:rPr>
          <w:rFonts w:ascii="微软雅黑" w:eastAsia="微软雅黑" w:hAnsi="微软雅黑"/>
        </w:rPr>
      </w:pPr>
    </w:p>
    <w:p w:rsidR="00C67C9E" w:rsidRDefault="007746A8">
      <w:pPr>
        <w:spacing w:line="440" w:lineRule="exact"/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三、本单元概念图  </w:t>
      </w:r>
    </w:p>
    <w:p w:rsidR="00C67C9E" w:rsidRDefault="00C67C9E">
      <w:pPr>
        <w:jc w:val="center"/>
      </w:pPr>
    </w:p>
    <w:p w:rsidR="00C67C9E" w:rsidRDefault="007746A8">
      <w:r>
        <w:rPr>
          <w:rFonts w:hint="eastAsia"/>
          <w:lang w:bidi="ar"/>
        </w:rPr>
        <w:t xml:space="preserve">   </w:t>
      </w:r>
    </w:p>
    <w:p w:rsidR="00C67C9E" w:rsidRDefault="003B6209">
      <w:pPr>
        <w:rPr>
          <w:lang w:bidi="ar"/>
        </w:rPr>
      </w:pPr>
      <w:r>
        <w:rPr>
          <w:noProof/>
          <w:lang w:bidi="ar"/>
        </w:rPr>
        <w:drawing>
          <wp:inline distT="0" distB="0" distL="0" distR="0">
            <wp:extent cx="6840220" cy="4620260"/>
            <wp:effectExtent l="0" t="0" r="508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4AF112B-3CBC-488E-9E93-0FD19364B7BB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9E" w:rsidRDefault="00C67C9E">
      <w:pPr>
        <w:rPr>
          <w:lang w:bidi="ar"/>
        </w:rPr>
      </w:pPr>
    </w:p>
    <w:p w:rsidR="00C67C9E" w:rsidRDefault="00C67C9E">
      <w:pPr>
        <w:jc w:val="center"/>
      </w:pPr>
    </w:p>
    <w:p w:rsidR="00C67C9E" w:rsidRDefault="007746A8">
      <w:pPr>
        <w:spacing w:line="440" w:lineRule="exac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四、教学过程脚本设计—第</w:t>
      </w:r>
      <w:r w:rsidR="00444E57">
        <w:rPr>
          <w:rFonts w:ascii="微软雅黑" w:eastAsia="微软雅黑" w:hAnsi="微软雅黑"/>
          <w:b/>
          <w:sz w:val="28"/>
          <w:szCs w:val="28"/>
        </w:rPr>
        <w:t>43</w:t>
      </w:r>
      <w:r>
        <w:rPr>
          <w:rFonts w:ascii="微软雅黑" w:eastAsia="微软雅黑" w:hAnsi="微软雅黑" w:hint="eastAsia"/>
          <w:b/>
          <w:sz w:val="28"/>
          <w:szCs w:val="28"/>
        </w:rPr>
        <w:t>课时</w:t>
      </w:r>
    </w:p>
    <w:p w:rsidR="00C67C9E" w:rsidRDefault="007746A8">
      <w:pPr>
        <w:pStyle w:val="af1"/>
        <w:numPr>
          <w:ilvl w:val="0"/>
          <w:numId w:val="9"/>
        </w:numPr>
        <w:spacing w:beforeLines="100" w:before="312" w:afterLines="100" w:after="312" w:line="400" w:lineRule="exact"/>
        <w:ind w:firstLineChars="0"/>
        <w:outlineLvl w:val="1"/>
        <w:rPr>
          <w:rFonts w:ascii="微软雅黑" w:eastAsia="微软雅黑" w:hAnsi="微软雅黑"/>
          <w:b/>
          <w:bCs/>
          <w:color w:val="000000"/>
        </w:rPr>
      </w:pPr>
      <w:bookmarkStart w:id="4" w:name="_Toc8170"/>
      <w:r>
        <w:rPr>
          <w:rFonts w:ascii="微软雅黑" w:eastAsia="微软雅黑" w:hAnsi="微软雅黑" w:hint="eastAsia"/>
          <w:b/>
          <w:bCs/>
          <w:color w:val="000000"/>
        </w:rPr>
        <w:t>脚本设计思路</w:t>
      </w:r>
      <w:bookmarkEnd w:id="4"/>
    </w:p>
    <w:p w:rsidR="00C67C9E" w:rsidRDefault="007746A8">
      <w:pPr>
        <w:rPr>
          <w:lang w:bidi="ar"/>
        </w:rPr>
      </w:pPr>
      <w:r>
        <w:rPr>
          <w:rFonts w:hint="eastAsia"/>
          <w:lang w:bidi="ar"/>
        </w:rPr>
        <w:lastRenderedPageBreak/>
        <w:t xml:space="preserve">         </w:t>
      </w:r>
      <w:bookmarkStart w:id="5" w:name="_GoBack"/>
      <w:bookmarkEnd w:id="5"/>
      <w:r w:rsidR="001F7EBD">
        <w:rPr>
          <w:noProof/>
          <w:lang w:bidi="ar"/>
        </w:rPr>
        <w:drawing>
          <wp:inline distT="0" distB="0" distL="0" distR="0">
            <wp:extent cx="6840220" cy="5304155"/>
            <wp:effectExtent l="0" t="0" r="5080" b="444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AE23FC16-39EB-4A03-BF1C-9A8CCE3C2FC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30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C9E" w:rsidRDefault="007746A8">
      <w:pPr>
        <w:pStyle w:val="af1"/>
        <w:numPr>
          <w:ilvl w:val="0"/>
          <w:numId w:val="9"/>
        </w:numPr>
        <w:spacing w:beforeLines="100" w:before="312" w:afterLines="100" w:after="312" w:line="400" w:lineRule="exact"/>
        <w:ind w:firstLineChars="0"/>
        <w:outlineLvl w:val="1"/>
        <w:rPr>
          <w:rFonts w:ascii="微软雅黑" w:eastAsia="微软雅黑" w:hAnsi="微软雅黑"/>
          <w:b/>
          <w:bCs/>
          <w:color w:val="000000"/>
        </w:rPr>
      </w:pPr>
      <w:bookmarkStart w:id="6" w:name="_Toc14067"/>
      <w:r>
        <w:rPr>
          <w:rFonts w:ascii="微软雅黑" w:eastAsia="微软雅黑" w:hAnsi="微软雅黑" w:hint="eastAsia"/>
          <w:b/>
          <w:bCs/>
          <w:color w:val="000000"/>
        </w:rPr>
        <w:t>脚本切片设计思路</w:t>
      </w:r>
      <w:bookmarkEnd w:id="6"/>
    </w:p>
    <w:tbl>
      <w:tblPr>
        <w:tblStyle w:val="af0"/>
        <w:tblpPr w:leftFromText="180" w:rightFromText="180" w:vertAnchor="text" w:horzAnchor="page" w:tblpX="910" w:tblpY="866"/>
        <w:tblW w:w="10575" w:type="dxa"/>
        <w:tblLayout w:type="fixed"/>
        <w:tblLook w:val="04A0" w:firstRow="1" w:lastRow="0" w:firstColumn="1" w:lastColumn="0" w:noHBand="0" w:noVBand="1"/>
      </w:tblPr>
      <w:tblGrid>
        <w:gridCol w:w="825"/>
        <w:gridCol w:w="1981"/>
        <w:gridCol w:w="2938"/>
        <w:gridCol w:w="3811"/>
        <w:gridCol w:w="1020"/>
      </w:tblGrid>
      <w:tr w:rsidR="00C67C9E">
        <w:trPr>
          <w:trHeight w:val="448"/>
        </w:trPr>
        <w:tc>
          <w:tcPr>
            <w:tcW w:w="825" w:type="dxa"/>
            <w:vAlign w:val="center"/>
          </w:tcPr>
          <w:p w:rsidR="00C67C9E" w:rsidRDefault="007746A8">
            <w:pPr>
              <w:pStyle w:val="af1"/>
              <w:spacing w:beforeLines="100" w:before="312" w:afterLines="100" w:after="312" w:line="400" w:lineRule="exact"/>
              <w:ind w:firstLineChars="0" w:firstLine="0"/>
              <w:outlineLvl w:val="1"/>
              <w:rPr>
                <w:rFonts w:ascii="微软雅黑" w:eastAsia="微软雅黑" w:hAnsi="微软雅黑"/>
                <w:b/>
                <w:szCs w:val="21"/>
              </w:rPr>
            </w:pPr>
            <w:bookmarkStart w:id="7" w:name="_Toc14120"/>
            <w:r>
              <w:rPr>
                <w:rFonts w:ascii="微软雅黑" w:eastAsia="微软雅黑" w:hAnsi="微软雅黑" w:hint="eastAsia"/>
                <w:b/>
                <w:szCs w:val="21"/>
              </w:rPr>
              <w:t>序号</w:t>
            </w:r>
            <w:bookmarkEnd w:id="7"/>
          </w:p>
        </w:tc>
        <w:tc>
          <w:tcPr>
            <w:tcW w:w="1981" w:type="dxa"/>
            <w:vAlign w:val="center"/>
          </w:tcPr>
          <w:p w:rsidR="00C67C9E" w:rsidRDefault="007746A8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内容</w:t>
            </w:r>
          </w:p>
        </w:tc>
        <w:tc>
          <w:tcPr>
            <w:tcW w:w="2938" w:type="dxa"/>
            <w:vAlign w:val="center"/>
          </w:tcPr>
          <w:p w:rsidR="00C67C9E" w:rsidRDefault="007746A8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小节目标</w:t>
            </w:r>
          </w:p>
        </w:tc>
        <w:tc>
          <w:tcPr>
            <w:tcW w:w="3811" w:type="dxa"/>
            <w:vAlign w:val="center"/>
          </w:tcPr>
          <w:p w:rsidR="00C67C9E" w:rsidRDefault="007746A8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设计亮点</w:t>
            </w:r>
          </w:p>
        </w:tc>
        <w:tc>
          <w:tcPr>
            <w:tcW w:w="1020" w:type="dxa"/>
            <w:vAlign w:val="center"/>
          </w:tcPr>
          <w:p w:rsidR="00C67C9E" w:rsidRDefault="007746A8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时间</w:t>
            </w:r>
          </w:p>
        </w:tc>
      </w:tr>
      <w:tr w:rsidR="00C67C9E">
        <w:tc>
          <w:tcPr>
            <w:tcW w:w="825" w:type="dxa"/>
          </w:tcPr>
          <w:p w:rsidR="00C67C9E" w:rsidRDefault="007746A8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981" w:type="dxa"/>
          </w:tcPr>
          <w:p w:rsidR="00C67C9E" w:rsidRDefault="007746A8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课堂礼仪</w:t>
            </w:r>
          </w:p>
        </w:tc>
        <w:tc>
          <w:tcPr>
            <w:tcW w:w="2938" w:type="dxa"/>
          </w:tcPr>
          <w:p w:rsidR="00C67C9E" w:rsidRDefault="007746A8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集中学生的注意力，喊出士气，以饱满的精神状态投入本节课的学习</w:t>
            </w:r>
          </w:p>
        </w:tc>
        <w:tc>
          <w:tcPr>
            <w:tcW w:w="3811" w:type="dxa"/>
          </w:tcPr>
          <w:p w:rsidR="00C67C9E" w:rsidRDefault="007746A8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整齐、声音洪亮、铿锵有力，提升精气神！</w:t>
            </w:r>
          </w:p>
        </w:tc>
        <w:tc>
          <w:tcPr>
            <w:tcW w:w="1020" w:type="dxa"/>
          </w:tcPr>
          <w:p w:rsidR="00C67C9E" w:rsidRDefault="007746A8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0000" w:themeColor="text1"/>
                <w:sz w:val="18"/>
                <w:szCs w:val="18"/>
              </w:rPr>
              <w:t>30</w:t>
            </w:r>
            <w:r>
              <w:rPr>
                <w:rFonts w:ascii="微软雅黑" w:eastAsia="微软雅黑" w:hAnsi="微软雅黑"/>
                <w:bCs/>
                <w:color w:val="000000" w:themeColor="text1"/>
                <w:sz w:val="18"/>
                <w:szCs w:val="18"/>
              </w:rPr>
              <w:t>”</w:t>
            </w:r>
          </w:p>
        </w:tc>
      </w:tr>
      <w:tr w:rsidR="00C637F8">
        <w:trPr>
          <w:trHeight w:val="1095"/>
        </w:trPr>
        <w:tc>
          <w:tcPr>
            <w:tcW w:w="825" w:type="dxa"/>
          </w:tcPr>
          <w:p w:rsidR="00C637F8" w:rsidRDefault="00A26091" w:rsidP="001930D7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2</w:t>
            </w:r>
          </w:p>
        </w:tc>
        <w:tc>
          <w:tcPr>
            <w:tcW w:w="1981" w:type="dxa"/>
          </w:tcPr>
          <w:p w:rsidR="00C637F8" w:rsidRDefault="00935A72" w:rsidP="001930D7">
            <w:pPr>
              <w:pStyle w:val="af1"/>
              <w:tabs>
                <w:tab w:val="left" w:pos="1182"/>
              </w:tabs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Zookeeper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命令</w:t>
            </w:r>
            <w:r w:rsidR="00D079F5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操作</w:t>
            </w:r>
          </w:p>
        </w:tc>
        <w:tc>
          <w:tcPr>
            <w:tcW w:w="2938" w:type="dxa"/>
          </w:tcPr>
          <w:p w:rsidR="00C637F8" w:rsidRDefault="00236316" w:rsidP="001930D7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ookeeper的命令的作用与操作</w:t>
            </w:r>
          </w:p>
        </w:tc>
        <w:tc>
          <w:tcPr>
            <w:tcW w:w="3811" w:type="dxa"/>
          </w:tcPr>
          <w:p w:rsidR="00C637F8" w:rsidRDefault="001563C6" w:rsidP="00E4047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查看，创建节点等命令的作用</w:t>
            </w:r>
          </w:p>
        </w:tc>
        <w:tc>
          <w:tcPr>
            <w:tcW w:w="1020" w:type="dxa"/>
          </w:tcPr>
          <w:p w:rsidR="00C637F8" w:rsidRDefault="00C637F8" w:rsidP="001930D7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49593F">
        <w:trPr>
          <w:trHeight w:val="1095"/>
        </w:trPr>
        <w:tc>
          <w:tcPr>
            <w:tcW w:w="825" w:type="dxa"/>
          </w:tcPr>
          <w:p w:rsidR="0049593F" w:rsidRDefault="00A26091" w:rsidP="001930D7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lastRenderedPageBreak/>
              <w:t>3</w:t>
            </w:r>
          </w:p>
        </w:tc>
        <w:tc>
          <w:tcPr>
            <w:tcW w:w="1981" w:type="dxa"/>
          </w:tcPr>
          <w:p w:rsidR="0049593F" w:rsidRDefault="0049593F" w:rsidP="001930D7">
            <w:pPr>
              <w:pStyle w:val="af1"/>
              <w:tabs>
                <w:tab w:val="left" w:pos="1182"/>
              </w:tabs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Zookeeper</w:t>
            </w:r>
            <w:r w:rsidR="00425B58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开发环境</w:t>
            </w:r>
          </w:p>
        </w:tc>
        <w:tc>
          <w:tcPr>
            <w:tcW w:w="2938" w:type="dxa"/>
          </w:tcPr>
          <w:p w:rsidR="0049593F" w:rsidRDefault="00376843" w:rsidP="001930D7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开发环境的准备</w:t>
            </w:r>
          </w:p>
        </w:tc>
        <w:tc>
          <w:tcPr>
            <w:tcW w:w="3811" w:type="dxa"/>
          </w:tcPr>
          <w:p w:rsidR="0049593F" w:rsidRDefault="00376843" w:rsidP="00E4047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准备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jar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包与构建路径</w:t>
            </w:r>
          </w:p>
        </w:tc>
        <w:tc>
          <w:tcPr>
            <w:tcW w:w="1020" w:type="dxa"/>
          </w:tcPr>
          <w:p w:rsidR="0049593F" w:rsidRDefault="0049593F" w:rsidP="001930D7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0131B">
        <w:trPr>
          <w:trHeight w:val="1095"/>
        </w:trPr>
        <w:tc>
          <w:tcPr>
            <w:tcW w:w="825" w:type="dxa"/>
          </w:tcPr>
          <w:p w:rsidR="0070131B" w:rsidRDefault="00A26091" w:rsidP="001930D7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4</w:t>
            </w:r>
          </w:p>
        </w:tc>
        <w:tc>
          <w:tcPr>
            <w:tcW w:w="1981" w:type="dxa"/>
          </w:tcPr>
          <w:p w:rsidR="0070131B" w:rsidRDefault="00223C10" w:rsidP="001930D7">
            <w:pPr>
              <w:pStyle w:val="af1"/>
              <w:tabs>
                <w:tab w:val="left" w:pos="1182"/>
              </w:tabs>
              <w:spacing w:line="276" w:lineRule="auto"/>
              <w:ind w:firstLineChars="0" w:firstLine="0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Zookeeper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客户端与客户端接口</w:t>
            </w:r>
          </w:p>
        </w:tc>
        <w:tc>
          <w:tcPr>
            <w:tcW w:w="2938" w:type="dxa"/>
          </w:tcPr>
          <w:p w:rsidR="0070131B" w:rsidRDefault="0037730A" w:rsidP="001930D7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客户端对象与操作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api</w:t>
            </w:r>
            <w:proofErr w:type="spellEnd"/>
          </w:p>
        </w:tc>
        <w:tc>
          <w:tcPr>
            <w:tcW w:w="3811" w:type="dxa"/>
          </w:tcPr>
          <w:p w:rsidR="0070131B" w:rsidRPr="00EE27E1" w:rsidRDefault="00EE27E1" w:rsidP="00E4047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Zookeeper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客户端对象的接口作用</w:t>
            </w:r>
          </w:p>
        </w:tc>
        <w:tc>
          <w:tcPr>
            <w:tcW w:w="1020" w:type="dxa"/>
          </w:tcPr>
          <w:p w:rsidR="0070131B" w:rsidRDefault="0070131B" w:rsidP="001930D7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0131B">
        <w:trPr>
          <w:trHeight w:val="1095"/>
        </w:trPr>
        <w:tc>
          <w:tcPr>
            <w:tcW w:w="825" w:type="dxa"/>
          </w:tcPr>
          <w:p w:rsidR="0070131B" w:rsidRDefault="00A26091" w:rsidP="001930D7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5</w:t>
            </w:r>
          </w:p>
        </w:tc>
        <w:tc>
          <w:tcPr>
            <w:tcW w:w="1981" w:type="dxa"/>
          </w:tcPr>
          <w:p w:rsidR="0070131B" w:rsidRDefault="002A41C3" w:rsidP="001930D7">
            <w:pPr>
              <w:pStyle w:val="af1"/>
              <w:tabs>
                <w:tab w:val="left" w:pos="1182"/>
              </w:tabs>
              <w:spacing w:line="276" w:lineRule="auto"/>
              <w:ind w:firstLineChars="0" w:firstLine="0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Zookeeper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创建节点</w:t>
            </w:r>
          </w:p>
        </w:tc>
        <w:tc>
          <w:tcPr>
            <w:tcW w:w="2938" w:type="dxa"/>
          </w:tcPr>
          <w:p w:rsidR="0070131B" w:rsidRDefault="001856B8" w:rsidP="001930D7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Zookeeper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客户端创建节点的接口</w:t>
            </w:r>
          </w:p>
        </w:tc>
        <w:tc>
          <w:tcPr>
            <w:tcW w:w="3811" w:type="dxa"/>
          </w:tcPr>
          <w:p w:rsidR="0070131B" w:rsidRDefault="00DA2FD7" w:rsidP="00E4047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创建节点的方法</w:t>
            </w:r>
          </w:p>
        </w:tc>
        <w:tc>
          <w:tcPr>
            <w:tcW w:w="1020" w:type="dxa"/>
          </w:tcPr>
          <w:p w:rsidR="0070131B" w:rsidRDefault="0070131B" w:rsidP="001930D7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0131B">
        <w:trPr>
          <w:trHeight w:val="1095"/>
        </w:trPr>
        <w:tc>
          <w:tcPr>
            <w:tcW w:w="825" w:type="dxa"/>
          </w:tcPr>
          <w:p w:rsidR="0070131B" w:rsidRDefault="00A26091" w:rsidP="001930D7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6</w:t>
            </w:r>
          </w:p>
        </w:tc>
        <w:tc>
          <w:tcPr>
            <w:tcW w:w="1981" w:type="dxa"/>
          </w:tcPr>
          <w:p w:rsidR="0070131B" w:rsidRDefault="001A6B16" w:rsidP="001930D7">
            <w:pPr>
              <w:pStyle w:val="af1"/>
              <w:tabs>
                <w:tab w:val="left" w:pos="1182"/>
              </w:tabs>
              <w:spacing w:line="276" w:lineRule="auto"/>
              <w:ind w:firstLineChars="0" w:firstLine="0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获取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zookeeper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节点的内容</w:t>
            </w:r>
          </w:p>
        </w:tc>
        <w:tc>
          <w:tcPr>
            <w:tcW w:w="2938" w:type="dxa"/>
          </w:tcPr>
          <w:p w:rsidR="0070131B" w:rsidRDefault="001A6B16" w:rsidP="001930D7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Zookeeper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客户端获取节点的内容</w:t>
            </w:r>
          </w:p>
        </w:tc>
        <w:tc>
          <w:tcPr>
            <w:tcW w:w="3811" w:type="dxa"/>
          </w:tcPr>
          <w:p w:rsidR="0070131B" w:rsidRDefault="00382E60" w:rsidP="00E4047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获取指定节点的内容</w:t>
            </w:r>
          </w:p>
        </w:tc>
        <w:tc>
          <w:tcPr>
            <w:tcW w:w="1020" w:type="dxa"/>
          </w:tcPr>
          <w:p w:rsidR="0070131B" w:rsidRDefault="0070131B" w:rsidP="001930D7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0131B">
        <w:trPr>
          <w:trHeight w:val="1095"/>
        </w:trPr>
        <w:tc>
          <w:tcPr>
            <w:tcW w:w="825" w:type="dxa"/>
          </w:tcPr>
          <w:p w:rsidR="0070131B" w:rsidRDefault="00A26091" w:rsidP="001930D7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7</w:t>
            </w:r>
          </w:p>
        </w:tc>
        <w:tc>
          <w:tcPr>
            <w:tcW w:w="1981" w:type="dxa"/>
          </w:tcPr>
          <w:p w:rsidR="0070131B" w:rsidRDefault="00033C5F" w:rsidP="001930D7">
            <w:pPr>
              <w:pStyle w:val="af1"/>
              <w:tabs>
                <w:tab w:val="left" w:pos="1182"/>
              </w:tabs>
              <w:spacing w:line="276" w:lineRule="auto"/>
              <w:ind w:firstLineChars="0" w:firstLine="0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删除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zookeeper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节点</w:t>
            </w:r>
          </w:p>
        </w:tc>
        <w:tc>
          <w:tcPr>
            <w:tcW w:w="2938" w:type="dxa"/>
          </w:tcPr>
          <w:p w:rsidR="0070131B" w:rsidRDefault="00A13A02" w:rsidP="001930D7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Zookeeper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客户端删除节点</w:t>
            </w:r>
          </w:p>
        </w:tc>
        <w:tc>
          <w:tcPr>
            <w:tcW w:w="3811" w:type="dxa"/>
          </w:tcPr>
          <w:p w:rsidR="0070131B" w:rsidRDefault="00662183" w:rsidP="00E4047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删除指定节点</w:t>
            </w:r>
          </w:p>
        </w:tc>
        <w:tc>
          <w:tcPr>
            <w:tcW w:w="1020" w:type="dxa"/>
          </w:tcPr>
          <w:p w:rsidR="0070131B" w:rsidRDefault="0070131B" w:rsidP="001930D7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0131B">
        <w:trPr>
          <w:trHeight w:val="1095"/>
        </w:trPr>
        <w:tc>
          <w:tcPr>
            <w:tcW w:w="825" w:type="dxa"/>
          </w:tcPr>
          <w:p w:rsidR="0070131B" w:rsidRDefault="00A26091" w:rsidP="001930D7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8</w:t>
            </w:r>
          </w:p>
        </w:tc>
        <w:tc>
          <w:tcPr>
            <w:tcW w:w="1981" w:type="dxa"/>
          </w:tcPr>
          <w:p w:rsidR="0070131B" w:rsidRDefault="00E914DE" w:rsidP="001930D7">
            <w:pPr>
              <w:pStyle w:val="af1"/>
              <w:tabs>
                <w:tab w:val="left" w:pos="1182"/>
              </w:tabs>
              <w:spacing w:line="276" w:lineRule="auto"/>
              <w:ind w:firstLineChars="0" w:firstLine="0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设置指定</w:t>
            </w: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zookeeper</w:t>
            </w: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节点的内容</w:t>
            </w:r>
          </w:p>
        </w:tc>
        <w:tc>
          <w:tcPr>
            <w:tcW w:w="2938" w:type="dxa"/>
          </w:tcPr>
          <w:p w:rsidR="0070131B" w:rsidRDefault="004A4A4F" w:rsidP="001930D7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Zookeeper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设置节点的内容</w:t>
            </w:r>
          </w:p>
        </w:tc>
        <w:tc>
          <w:tcPr>
            <w:tcW w:w="3811" w:type="dxa"/>
          </w:tcPr>
          <w:p w:rsidR="0070131B" w:rsidRDefault="004A4A4F" w:rsidP="00E4047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设置指定的节点内容</w:t>
            </w:r>
          </w:p>
        </w:tc>
        <w:tc>
          <w:tcPr>
            <w:tcW w:w="1020" w:type="dxa"/>
          </w:tcPr>
          <w:p w:rsidR="0070131B" w:rsidRDefault="0070131B" w:rsidP="001930D7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0131B">
        <w:trPr>
          <w:trHeight w:val="1095"/>
        </w:trPr>
        <w:tc>
          <w:tcPr>
            <w:tcW w:w="825" w:type="dxa"/>
          </w:tcPr>
          <w:p w:rsidR="0070131B" w:rsidRDefault="00A26091" w:rsidP="001930D7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9</w:t>
            </w:r>
          </w:p>
        </w:tc>
        <w:tc>
          <w:tcPr>
            <w:tcW w:w="1981" w:type="dxa"/>
          </w:tcPr>
          <w:p w:rsidR="0070131B" w:rsidRDefault="00A37DBC" w:rsidP="001930D7">
            <w:pPr>
              <w:pStyle w:val="af1"/>
              <w:tabs>
                <w:tab w:val="left" w:pos="1182"/>
              </w:tabs>
              <w:spacing w:line="276" w:lineRule="auto"/>
              <w:ind w:firstLineChars="0" w:firstLine="0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获取指定节点的子节点</w:t>
            </w:r>
          </w:p>
        </w:tc>
        <w:tc>
          <w:tcPr>
            <w:tcW w:w="2938" w:type="dxa"/>
          </w:tcPr>
          <w:p w:rsidR="0070131B" w:rsidRDefault="0054498C" w:rsidP="001930D7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Zookeepe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获取指定节点的子节点内容</w:t>
            </w:r>
          </w:p>
        </w:tc>
        <w:tc>
          <w:tcPr>
            <w:tcW w:w="3811" w:type="dxa"/>
          </w:tcPr>
          <w:p w:rsidR="0070131B" w:rsidRDefault="00B83D7E" w:rsidP="00E4047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获取指定节点的子节点内容</w:t>
            </w:r>
          </w:p>
        </w:tc>
        <w:tc>
          <w:tcPr>
            <w:tcW w:w="1020" w:type="dxa"/>
          </w:tcPr>
          <w:p w:rsidR="0070131B" w:rsidRDefault="0070131B" w:rsidP="001930D7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0131B">
        <w:trPr>
          <w:trHeight w:val="1095"/>
        </w:trPr>
        <w:tc>
          <w:tcPr>
            <w:tcW w:w="825" w:type="dxa"/>
          </w:tcPr>
          <w:p w:rsidR="0070131B" w:rsidRDefault="00A26091" w:rsidP="001930D7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10</w:t>
            </w:r>
          </w:p>
        </w:tc>
        <w:tc>
          <w:tcPr>
            <w:tcW w:w="1981" w:type="dxa"/>
          </w:tcPr>
          <w:p w:rsidR="0070131B" w:rsidRDefault="0027680A" w:rsidP="001930D7">
            <w:pPr>
              <w:pStyle w:val="af1"/>
              <w:tabs>
                <w:tab w:val="left" w:pos="1182"/>
              </w:tabs>
              <w:spacing w:line="276" w:lineRule="auto"/>
              <w:ind w:firstLineChars="0" w:firstLine="0"/>
              <w:rPr>
                <w:rFonts w:ascii="微软雅黑" w:eastAsia="微软雅黑" w:hAnsi="微软雅黑" w:hint="eastAsia"/>
                <w:b/>
                <w:sz w:val="18"/>
                <w:szCs w:val="18"/>
              </w:rPr>
            </w:pPr>
            <w:r w:rsidRPr="0027680A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监听</w:t>
            </w:r>
          </w:p>
        </w:tc>
        <w:tc>
          <w:tcPr>
            <w:tcW w:w="2938" w:type="dxa"/>
          </w:tcPr>
          <w:p w:rsidR="0070131B" w:rsidRDefault="0027680A" w:rsidP="001930D7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Zookeeper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客户端监听指定节点</w:t>
            </w:r>
          </w:p>
        </w:tc>
        <w:tc>
          <w:tcPr>
            <w:tcW w:w="3811" w:type="dxa"/>
          </w:tcPr>
          <w:p w:rsidR="0070131B" w:rsidRDefault="002246C4" w:rsidP="00E4047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通过</w:t>
            </w:r>
            <w:proofErr w:type="spellStart"/>
            <w:r>
              <w:rPr>
                <w:rFonts w:ascii="微软雅黑" w:eastAsia="微软雅黑" w:hAnsi="微软雅黑"/>
                <w:sz w:val="18"/>
                <w:szCs w:val="18"/>
              </w:rPr>
              <w:t>api</w:t>
            </w:r>
            <w:proofErr w:type="spellEnd"/>
            <w:r>
              <w:rPr>
                <w:rFonts w:ascii="微软雅黑" w:eastAsia="微软雅黑" w:hAnsi="微软雅黑" w:hint="eastAsia"/>
                <w:sz w:val="18"/>
                <w:szCs w:val="18"/>
              </w:rPr>
              <w:t>监听指定节点的变化</w:t>
            </w:r>
          </w:p>
        </w:tc>
        <w:tc>
          <w:tcPr>
            <w:tcW w:w="1020" w:type="dxa"/>
          </w:tcPr>
          <w:p w:rsidR="0070131B" w:rsidRDefault="0070131B" w:rsidP="001930D7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  <w:tr w:rsidR="007E1744">
        <w:trPr>
          <w:trHeight w:val="1095"/>
        </w:trPr>
        <w:tc>
          <w:tcPr>
            <w:tcW w:w="825" w:type="dxa"/>
          </w:tcPr>
          <w:p w:rsidR="007E1744" w:rsidRDefault="00A26091" w:rsidP="001930D7">
            <w:pPr>
              <w:pStyle w:val="af1"/>
              <w:spacing w:line="276" w:lineRule="auto"/>
              <w:ind w:firstLineChars="0" w:firstLine="0"/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/>
                <w:b/>
                <w:sz w:val="18"/>
                <w:szCs w:val="18"/>
              </w:rPr>
              <w:t>1</w:t>
            </w:r>
            <w:r w:rsidR="007D14D1">
              <w:rPr>
                <w:rFonts w:ascii="微软雅黑" w:eastAsia="微软雅黑" w:hAnsi="微软雅黑"/>
                <w:b/>
                <w:sz w:val="18"/>
                <w:szCs w:val="18"/>
              </w:rPr>
              <w:t>1</w:t>
            </w:r>
          </w:p>
        </w:tc>
        <w:tc>
          <w:tcPr>
            <w:tcW w:w="1981" w:type="dxa"/>
          </w:tcPr>
          <w:p w:rsidR="007E1744" w:rsidRDefault="007E1744" w:rsidP="001930D7">
            <w:pPr>
              <w:pStyle w:val="af1"/>
              <w:tabs>
                <w:tab w:val="left" w:pos="1182"/>
              </w:tabs>
              <w:spacing w:line="276" w:lineRule="auto"/>
              <w:ind w:firstLineChars="0" w:firstLine="0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知识点总结</w:t>
            </w:r>
          </w:p>
        </w:tc>
        <w:tc>
          <w:tcPr>
            <w:tcW w:w="2938" w:type="dxa"/>
          </w:tcPr>
          <w:p w:rsidR="007E1744" w:rsidRDefault="0050053A" w:rsidP="001930D7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ookeeper所学知识点总结</w:t>
            </w:r>
          </w:p>
        </w:tc>
        <w:tc>
          <w:tcPr>
            <w:tcW w:w="3811" w:type="dxa"/>
          </w:tcPr>
          <w:p w:rsidR="007E1744" w:rsidRDefault="0050053A" w:rsidP="00E40474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Z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ookeeper所学知识点总结</w:t>
            </w:r>
          </w:p>
        </w:tc>
        <w:tc>
          <w:tcPr>
            <w:tcW w:w="1020" w:type="dxa"/>
          </w:tcPr>
          <w:p w:rsidR="007E1744" w:rsidRDefault="007E1744" w:rsidP="001930D7">
            <w:pPr>
              <w:pStyle w:val="af1"/>
              <w:spacing w:line="276" w:lineRule="auto"/>
              <w:ind w:firstLineChars="0" w:firstLine="0"/>
              <w:rPr>
                <w:rFonts w:ascii="微软雅黑" w:eastAsia="微软雅黑" w:hAnsi="微软雅黑"/>
                <w:bCs/>
                <w:sz w:val="18"/>
                <w:szCs w:val="18"/>
              </w:rPr>
            </w:pPr>
          </w:p>
        </w:tc>
      </w:tr>
    </w:tbl>
    <w:p w:rsidR="00C67C9E" w:rsidRDefault="00C67C9E">
      <w:pPr>
        <w:pStyle w:val="af1"/>
        <w:spacing w:beforeLines="100" w:before="312" w:afterLines="100" w:after="312" w:line="400" w:lineRule="exact"/>
        <w:ind w:firstLineChars="0" w:firstLine="0"/>
        <w:outlineLvl w:val="1"/>
        <w:rPr>
          <w:rStyle w:val="ae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</w:p>
    <w:p w:rsidR="00C67C9E" w:rsidRDefault="007746A8" w:rsidP="00CF4D68">
      <w:pPr>
        <w:pStyle w:val="af1"/>
        <w:numPr>
          <w:ilvl w:val="0"/>
          <w:numId w:val="9"/>
        </w:numPr>
        <w:spacing w:beforeLines="100" w:before="312" w:afterLines="100" w:after="312" w:line="400" w:lineRule="exact"/>
        <w:ind w:firstLineChars="0"/>
        <w:outlineLvl w:val="1"/>
        <w:rPr>
          <w:rStyle w:val="ae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bookmarkStart w:id="8" w:name="_Toc3207"/>
      <w:r>
        <w:rPr>
          <w:rFonts w:ascii="微软雅黑" w:eastAsia="微软雅黑" w:hAnsi="微软雅黑" w:hint="eastAsia"/>
          <w:b/>
          <w:bCs/>
          <w:color w:val="000000" w:themeColor="text1"/>
        </w:rPr>
        <w:t>脚本切片一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：</w:t>
      </w:r>
      <w:r w:rsidR="004D24C5">
        <w:fldChar w:fldCharType="begin"/>
      </w:r>
      <w:r w:rsidR="004D24C5">
        <w:instrText xml:space="preserve"> HYPERLINK "file:///D:\\llq\\八维\\工作\\教学标准化计划\\切片(总共14片)\\切片1.mp4" </w:instrText>
      </w:r>
      <w:r w:rsidR="004D24C5">
        <w:fldChar w:fldCharType="separate"/>
      </w:r>
      <w:r>
        <w:rPr>
          <w:rStyle w:val="ae"/>
          <w:rFonts w:ascii="微软雅黑" w:eastAsia="微软雅黑" w:hAnsi="微软雅黑" w:hint="eastAsia"/>
          <w:b/>
        </w:rPr>
        <w:t>课堂礼仪</w:t>
      </w:r>
      <w:r w:rsidR="004D24C5">
        <w:rPr>
          <w:rStyle w:val="ae"/>
          <w:rFonts w:ascii="微软雅黑" w:eastAsia="微软雅黑" w:hAnsi="微软雅黑"/>
          <w:b/>
        </w:rPr>
        <w:fldChar w:fldCharType="end"/>
      </w:r>
      <w:bookmarkEnd w:id="8"/>
    </w:p>
    <w:tbl>
      <w:tblPr>
        <w:tblStyle w:val="af0"/>
        <w:tblW w:w="10620" w:type="dxa"/>
        <w:tblInd w:w="403" w:type="dxa"/>
        <w:tblLayout w:type="fixed"/>
        <w:tblLook w:val="04A0" w:firstRow="1" w:lastRow="0" w:firstColumn="1" w:lastColumn="0" w:noHBand="0" w:noVBand="1"/>
      </w:tblPr>
      <w:tblGrid>
        <w:gridCol w:w="1109"/>
        <w:gridCol w:w="4419"/>
        <w:gridCol w:w="4312"/>
        <w:gridCol w:w="780"/>
      </w:tblGrid>
      <w:tr w:rsidR="00C67C9E">
        <w:tc>
          <w:tcPr>
            <w:tcW w:w="1109" w:type="dxa"/>
          </w:tcPr>
          <w:p w:rsidR="00C67C9E" w:rsidRDefault="007746A8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bookmarkStart w:id="9" w:name="OLE_LINK2"/>
            <w:bookmarkStart w:id="10" w:name="OLE_LINK1"/>
            <w:bookmarkStart w:id="11" w:name="OLE_LINK3"/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C67C9E" w:rsidRDefault="007746A8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C67C9E" w:rsidRDefault="007746A8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C67C9E" w:rsidRDefault="007746A8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C67C9E">
        <w:trPr>
          <w:trHeight w:val="90"/>
        </w:trPr>
        <w:tc>
          <w:tcPr>
            <w:tcW w:w="1109" w:type="dxa"/>
            <w:vMerge w:val="restart"/>
            <w:vAlign w:val="center"/>
          </w:tcPr>
          <w:p w:rsidR="00C67C9E" w:rsidRPr="00BE2B19" w:rsidRDefault="007746A8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 w:rsidRPr="00BE2B19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课堂礼仪</w:t>
            </w:r>
          </w:p>
        </w:tc>
        <w:tc>
          <w:tcPr>
            <w:tcW w:w="4419" w:type="dxa"/>
          </w:tcPr>
          <w:p w:rsidR="00C67C9E" w:rsidRDefault="007746A8">
            <w:pPr>
              <w:spacing w:line="260" w:lineRule="exact"/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B0F0"/>
                <w:sz w:val="18"/>
                <w:szCs w:val="18"/>
              </w:rPr>
              <w:t>使学生注意力集中并进入上课状态</w:t>
            </w:r>
          </w:p>
        </w:tc>
        <w:tc>
          <w:tcPr>
            <w:tcW w:w="4312" w:type="dxa"/>
          </w:tcPr>
          <w:p w:rsidR="00C67C9E" w:rsidRDefault="00C67C9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C67C9E" w:rsidRDefault="00C67C9E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C67C9E">
        <w:trPr>
          <w:trHeight w:val="3942"/>
        </w:trPr>
        <w:tc>
          <w:tcPr>
            <w:tcW w:w="1109" w:type="dxa"/>
            <w:vMerge/>
            <w:vAlign w:val="center"/>
          </w:tcPr>
          <w:p w:rsidR="00C67C9E" w:rsidRDefault="00C67C9E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C67C9E" w:rsidRDefault="007746A8">
            <w:pPr>
              <w:pStyle w:val="af1"/>
              <w:spacing w:line="260" w:lineRule="exact"/>
              <w:ind w:left="193" w:firstLineChars="0" w:hanging="193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讲师：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上课！①</w:t>
            </w:r>
          </w:p>
          <w:p w:rsidR="00C67C9E" w:rsidRDefault="007746A8">
            <w:pPr>
              <w:pStyle w:val="af1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班长：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起立！</w:t>
            </w:r>
          </w:p>
          <w:p w:rsidR="00C67C9E" w:rsidRDefault="007746A8">
            <w:pPr>
              <w:pStyle w:val="af1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讲师：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同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学们好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！</w:t>
            </w:r>
          </w:p>
          <w:p w:rsidR="00C67C9E" w:rsidRDefault="007746A8">
            <w:pPr>
              <w:pStyle w:val="af1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学生：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老师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好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！</w:t>
            </w:r>
          </w:p>
          <w:p w:rsidR="00C67C9E" w:rsidRDefault="007746A8">
            <w:pPr>
              <w:pStyle w:val="af1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班长：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我们的信念是：</w:t>
            </w:r>
          </w:p>
          <w:p w:rsidR="00C67C9E" w:rsidRDefault="007746A8">
            <w:pPr>
              <w:pStyle w:val="af1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全体：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知识^很简单，学习^很快乐，潜力^无极限！</w:t>
            </w:r>
          </w:p>
          <w:p w:rsidR="00C67C9E" w:rsidRDefault="007746A8">
            <w:pPr>
              <w:pStyle w:val="af1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班长：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我们的口号是：</w:t>
            </w:r>
          </w:p>
          <w:p w:rsidR="00C67C9E" w:rsidRDefault="007746A8">
            <w:pPr>
              <w:pStyle w:val="af1"/>
              <w:spacing w:line="260" w:lineRule="exact"/>
              <w:ind w:left="193" w:firstLineChars="0" w:hanging="193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全体：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辉煌八维大数据，引领时代高科技！人工智能显神奇，高薪就业创佳绩！</w:t>
            </w:r>
          </w:p>
          <w:p w:rsidR="00C67C9E" w:rsidRDefault="007746A8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讲师：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请坐！②</w:t>
            </w:r>
          </w:p>
        </w:tc>
        <w:tc>
          <w:tcPr>
            <w:tcW w:w="4312" w:type="dxa"/>
          </w:tcPr>
          <w:p w:rsidR="00C67C9E" w:rsidRDefault="007746A8">
            <w:pPr>
              <w:pStyle w:val="af1"/>
              <w:numPr>
                <w:ilvl w:val="0"/>
                <w:numId w:val="10"/>
              </w:numPr>
              <w:spacing w:line="26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进入教室前整理着装，提前30秒面带自信的笑容的走进教室。，给学生打招呼。当上课铃声响起，喊出“上课”，声音高于授课声音。</w:t>
            </w:r>
          </w:p>
          <w:p w:rsidR="00C67C9E" w:rsidRDefault="007746A8">
            <w:pPr>
              <w:pStyle w:val="af1"/>
              <w:numPr>
                <w:ilvl w:val="0"/>
                <w:numId w:val="10"/>
              </w:numPr>
              <w:spacing w:line="26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细节要求：学生发型整齐、脸部整洁、面带微笑或者礼仪笑（八颗牙齿），严禁大笑，举止合理，避免指手画脚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。</w:t>
            </w:r>
          </w:p>
          <w:p w:rsidR="00C67C9E" w:rsidRDefault="007746A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noProof/>
                <w:color w:val="000000" w:themeColor="text1"/>
              </w:rPr>
              <w:drawing>
                <wp:inline distT="0" distB="0" distL="114300" distR="114300">
                  <wp:extent cx="414020" cy="548005"/>
                  <wp:effectExtent l="0" t="0" r="0" b="10795"/>
                  <wp:docPr id="9" name="图片 1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663" cy="6004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000000" w:themeColor="text1"/>
              </w:rPr>
              <w:drawing>
                <wp:inline distT="0" distB="0" distL="114300" distR="114300">
                  <wp:extent cx="400685" cy="541655"/>
                  <wp:effectExtent l="0" t="0" r="5715" b="0"/>
                  <wp:docPr id="10" name="图片 2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41" cy="6075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67C9E" w:rsidRDefault="007746A8">
            <w:pPr>
              <w:pStyle w:val="af1"/>
              <w:numPr>
                <w:ilvl w:val="0"/>
                <w:numId w:val="10"/>
              </w:numPr>
              <w:spacing w:line="26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学生礼仪内容：学习信念，学院口号，班级口号。</w:t>
            </w:r>
          </w:p>
          <w:p w:rsidR="00C67C9E" w:rsidRDefault="007746A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讲师授课过程中要面带微笑。</w:t>
            </w:r>
          </w:p>
          <w:p w:rsidR="00C67C9E" w:rsidRDefault="007746A8">
            <w:pPr>
              <w:pStyle w:val="af1"/>
              <w:numPr>
                <w:ilvl w:val="0"/>
                <w:numId w:val="10"/>
              </w:numPr>
              <w:spacing w:line="260" w:lineRule="exact"/>
              <w:ind w:firstLineChars="0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插入合理手势，避免课堂枯燥。</w:t>
            </w:r>
          </w:p>
          <w:p w:rsidR="00C67C9E" w:rsidRDefault="007746A8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①动作表情：上课起立手势</w:t>
            </w:r>
          </w:p>
          <w:p w:rsidR="00C67C9E" w:rsidRDefault="007746A8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②动作表情：全体请坐手势</w:t>
            </w:r>
          </w:p>
          <w:p w:rsidR="00C67C9E" w:rsidRDefault="00C67C9E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C67C9E" w:rsidRDefault="007746A8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0:30</w:t>
            </w:r>
          </w:p>
        </w:tc>
      </w:tr>
      <w:bookmarkEnd w:id="9"/>
      <w:bookmarkEnd w:id="10"/>
      <w:bookmarkEnd w:id="11"/>
    </w:tbl>
    <w:p w:rsidR="00C67C9E" w:rsidRDefault="00C67C9E">
      <w:pPr>
        <w:rPr>
          <w:rFonts w:ascii="微软雅黑" w:eastAsia="微软雅黑" w:hAnsi="微软雅黑"/>
          <w:color w:val="FF0000"/>
          <w:sz w:val="18"/>
          <w:szCs w:val="18"/>
        </w:rPr>
      </w:pPr>
    </w:p>
    <w:p w:rsidR="007971CE" w:rsidRDefault="007971CE" w:rsidP="00E350E9">
      <w:pPr>
        <w:pStyle w:val="af1"/>
        <w:spacing w:beforeLines="100" w:before="312" w:afterLines="100" w:after="312" w:line="400" w:lineRule="exact"/>
        <w:ind w:left="840" w:firstLineChars="0" w:firstLine="0"/>
        <w:outlineLvl w:val="1"/>
        <w:rPr>
          <w:rStyle w:val="ae"/>
          <w:rFonts w:ascii="微软雅黑" w:eastAsia="微软雅黑" w:hAnsi="微软雅黑"/>
          <w:color w:val="000000" w:themeColor="text1"/>
          <w:u w:val="none"/>
        </w:rPr>
      </w:pPr>
      <w:bookmarkStart w:id="12" w:name="_Toc10065"/>
    </w:p>
    <w:bookmarkEnd w:id="12"/>
    <w:p w:rsidR="00664D65" w:rsidRDefault="00664D65">
      <w:pPr>
        <w:tabs>
          <w:tab w:val="left" w:pos="9927"/>
        </w:tabs>
      </w:pPr>
    </w:p>
    <w:p w:rsidR="003227EC" w:rsidRDefault="003227EC" w:rsidP="00CF4D68">
      <w:pPr>
        <w:pStyle w:val="af1"/>
        <w:numPr>
          <w:ilvl w:val="0"/>
          <w:numId w:val="9"/>
        </w:numPr>
        <w:spacing w:beforeLines="100" w:before="312" w:afterLines="100" w:after="312" w:line="400" w:lineRule="exact"/>
        <w:ind w:firstLineChars="0"/>
        <w:outlineLvl w:val="1"/>
        <w:rPr>
          <w:rStyle w:val="ae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r>
        <w:rPr>
          <w:rFonts w:ascii="微软雅黑" w:eastAsia="微软雅黑" w:hAnsi="微软雅黑" w:hint="eastAsia"/>
          <w:b/>
          <w:bCs/>
          <w:color w:val="000000" w:themeColor="text1"/>
        </w:rPr>
        <w:t>脚本切片</w:t>
      </w:r>
      <w:r w:rsidR="00A007AB">
        <w:rPr>
          <w:rFonts w:ascii="微软雅黑" w:eastAsia="微软雅黑" w:hAnsi="微软雅黑" w:hint="eastAsia"/>
          <w:b/>
          <w:bCs/>
          <w:color w:val="000000" w:themeColor="text1"/>
        </w:rPr>
        <w:t>二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：</w:t>
      </w:r>
      <w:r w:rsidRPr="003227EC">
        <w:rPr>
          <w:rStyle w:val="ae"/>
        </w:rPr>
        <w:t>Zookeeper</w:t>
      </w:r>
      <w:r w:rsidRPr="003227EC">
        <w:rPr>
          <w:rStyle w:val="ae"/>
          <w:rFonts w:hint="eastAsia"/>
        </w:rPr>
        <w:t>命令操作</w:t>
      </w:r>
    </w:p>
    <w:tbl>
      <w:tblPr>
        <w:tblStyle w:val="af0"/>
        <w:tblW w:w="1066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122"/>
        <w:gridCol w:w="4435"/>
        <w:gridCol w:w="4248"/>
        <w:gridCol w:w="855"/>
      </w:tblGrid>
      <w:tr w:rsidR="003227EC" w:rsidTr="00127970">
        <w:tc>
          <w:tcPr>
            <w:tcW w:w="1122" w:type="dxa"/>
          </w:tcPr>
          <w:p w:rsidR="003227EC" w:rsidRDefault="003227EC" w:rsidP="0012797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35" w:type="dxa"/>
          </w:tcPr>
          <w:p w:rsidR="003227EC" w:rsidRDefault="003227EC" w:rsidP="0012797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248" w:type="dxa"/>
          </w:tcPr>
          <w:p w:rsidR="003227EC" w:rsidRDefault="003227EC" w:rsidP="0012797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855" w:type="dxa"/>
          </w:tcPr>
          <w:p w:rsidR="003227EC" w:rsidRDefault="003227EC" w:rsidP="00127970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3227EC" w:rsidTr="00127970">
        <w:trPr>
          <w:trHeight w:val="377"/>
        </w:trPr>
        <w:tc>
          <w:tcPr>
            <w:tcW w:w="1122" w:type="dxa"/>
            <w:vMerge w:val="restart"/>
            <w:vAlign w:val="center"/>
          </w:tcPr>
          <w:p w:rsidR="003227EC" w:rsidRPr="00263F3F" w:rsidRDefault="00E91701" w:rsidP="00BE2B19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BE2B19"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Z</w:t>
            </w:r>
            <w:r w:rsidRPr="00BE2B19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ookeeper命令操作</w:t>
            </w:r>
          </w:p>
        </w:tc>
        <w:tc>
          <w:tcPr>
            <w:tcW w:w="4435" w:type="dxa"/>
          </w:tcPr>
          <w:p w:rsidR="003227EC" w:rsidRDefault="00302E55" w:rsidP="0012797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ookeeper的基本命令操作</w:t>
            </w:r>
          </w:p>
        </w:tc>
        <w:tc>
          <w:tcPr>
            <w:tcW w:w="4248" w:type="dxa"/>
          </w:tcPr>
          <w:p w:rsidR="003227EC" w:rsidRDefault="003227EC" w:rsidP="00127970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55" w:type="dxa"/>
            <w:vAlign w:val="center"/>
          </w:tcPr>
          <w:p w:rsidR="003227EC" w:rsidRDefault="003227EC" w:rsidP="00127970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  <w:tr w:rsidR="003227EC" w:rsidTr="00127970">
        <w:trPr>
          <w:trHeight w:val="1062"/>
        </w:trPr>
        <w:tc>
          <w:tcPr>
            <w:tcW w:w="1122" w:type="dxa"/>
            <w:vMerge/>
            <w:vAlign w:val="center"/>
          </w:tcPr>
          <w:p w:rsidR="003227EC" w:rsidRDefault="003227EC" w:rsidP="0012797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</w:p>
        </w:tc>
        <w:tc>
          <w:tcPr>
            <w:tcW w:w="4435" w:type="dxa"/>
          </w:tcPr>
          <w:p w:rsidR="003227EC" w:rsidRDefault="00D21A95" w:rsidP="00D21A95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ls /: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列出“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/”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下面的其它的节点</w:t>
            </w:r>
          </w:p>
          <w:p w:rsidR="00D21A95" w:rsidRDefault="00D21A95" w:rsidP="00D21A95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create -e /name</w:t>
            </w:r>
            <w:r w:rsidR="00DD328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xiaozhang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  创建临时节点</w:t>
            </w:r>
            <w:r w:rsidR="008348D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，用</w:t>
            </w:r>
            <w:r w:rsidR="008348DD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quit</w:t>
            </w:r>
            <w:r w:rsidR="008348DD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命令退出或结束会话节点消失</w:t>
            </w:r>
          </w:p>
          <w:p w:rsidR="00D21A95" w:rsidRDefault="00D21A95" w:rsidP="00D21A95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create -s  /name</w:t>
            </w:r>
            <w:r w:rsidR="00DD328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xiaowang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创建顺序节点</w:t>
            </w:r>
          </w:p>
          <w:p w:rsidR="00952227" w:rsidRDefault="00952227" w:rsidP="00D21A95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creae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-e -s  /name</w:t>
            </w:r>
            <w:r w:rsidR="00DD328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3 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C173C1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xiaoli</w:t>
            </w:r>
            <w:proofErr w:type="spellEnd"/>
            <w:r w:rsidR="00C173C1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</w:t>
            </w:r>
            <w:r w:rsidR="00C173C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创建临时数据节点</w:t>
            </w:r>
          </w:p>
          <w:p w:rsidR="00DD328E" w:rsidRDefault="00DD328E" w:rsidP="00D21A95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get /name 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通过名字获取节点</w:t>
            </w:r>
          </w:p>
          <w:p w:rsidR="00DD328E" w:rsidRPr="00DD328E" w:rsidRDefault="00DD328E" w:rsidP="00D21A95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rmr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/name 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删除指定名字的节点</w:t>
            </w:r>
          </w:p>
          <w:p w:rsidR="003227EC" w:rsidRDefault="003227EC" w:rsidP="00127970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3227EC" w:rsidRDefault="003227EC" w:rsidP="00127970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3227EC" w:rsidRPr="00866699" w:rsidRDefault="003227EC" w:rsidP="00127970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248" w:type="dxa"/>
          </w:tcPr>
          <w:p w:rsidR="003227EC" w:rsidRDefault="008968D5" w:rsidP="00127970">
            <w:pPr>
              <w:rPr>
                <w:color w:val="FF0000"/>
              </w:rPr>
            </w:pPr>
            <w:r>
              <w:rPr>
                <w:noProof/>
                <w:color w:val="FF0000"/>
              </w:rPr>
              <w:drawing>
                <wp:inline distT="0" distB="0" distL="0" distR="0">
                  <wp:extent cx="2560320" cy="919480"/>
                  <wp:effectExtent l="0" t="0" r="5080" b="0"/>
                  <wp:docPr id="56" name="图片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F57B9136-A194-4196-AD04-8DAC3688E662.pn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91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vAlign w:val="center"/>
          </w:tcPr>
          <w:p w:rsidR="003227EC" w:rsidRDefault="003227EC" w:rsidP="00127970">
            <w:pPr>
              <w:pStyle w:val="af1"/>
              <w:ind w:firstLineChars="0" w:firstLine="0"/>
              <w:rPr>
                <w:color w:val="FF0000"/>
              </w:rPr>
            </w:pPr>
            <w:r>
              <w:rPr>
                <w:color w:val="000000" w:themeColor="text1"/>
              </w:rPr>
              <w:t>3'</w:t>
            </w:r>
          </w:p>
        </w:tc>
      </w:tr>
    </w:tbl>
    <w:p w:rsidR="00664D65" w:rsidRDefault="00664D65">
      <w:pPr>
        <w:tabs>
          <w:tab w:val="left" w:pos="9927"/>
        </w:tabs>
      </w:pPr>
    </w:p>
    <w:p w:rsidR="0084687D" w:rsidRDefault="0084687D" w:rsidP="00CF4D68">
      <w:pPr>
        <w:pStyle w:val="af1"/>
        <w:numPr>
          <w:ilvl w:val="0"/>
          <w:numId w:val="9"/>
        </w:numPr>
        <w:spacing w:beforeLines="100" w:before="312" w:afterLines="100" w:after="312" w:line="400" w:lineRule="exact"/>
        <w:ind w:firstLineChars="0"/>
        <w:outlineLvl w:val="1"/>
        <w:rPr>
          <w:rStyle w:val="ae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r>
        <w:rPr>
          <w:rFonts w:ascii="微软雅黑" w:eastAsia="微软雅黑" w:hAnsi="微软雅黑" w:hint="eastAsia"/>
          <w:b/>
          <w:bCs/>
          <w:color w:val="000000" w:themeColor="text1"/>
        </w:rPr>
        <w:t>脚本切片</w:t>
      </w:r>
      <w:r w:rsidR="006B717C">
        <w:rPr>
          <w:rFonts w:ascii="微软雅黑" w:eastAsia="微软雅黑" w:hAnsi="微软雅黑" w:hint="eastAsia"/>
          <w:b/>
          <w:bCs/>
          <w:color w:val="000000" w:themeColor="text1"/>
        </w:rPr>
        <w:t>三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：</w:t>
      </w:r>
      <w:r w:rsidRPr="00F51EEF">
        <w:rPr>
          <w:rStyle w:val="ae"/>
        </w:rPr>
        <w:t>Zookeeper</w:t>
      </w:r>
      <w:r w:rsidR="00B44AFC">
        <w:rPr>
          <w:rStyle w:val="ae"/>
          <w:rFonts w:hint="eastAsia"/>
        </w:rPr>
        <w:t>开发环境</w:t>
      </w:r>
    </w:p>
    <w:tbl>
      <w:tblPr>
        <w:tblStyle w:val="af0"/>
        <w:tblW w:w="1066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122"/>
        <w:gridCol w:w="4435"/>
        <w:gridCol w:w="4248"/>
        <w:gridCol w:w="855"/>
      </w:tblGrid>
      <w:tr w:rsidR="0084687D" w:rsidTr="00127970">
        <w:tc>
          <w:tcPr>
            <w:tcW w:w="1122" w:type="dxa"/>
          </w:tcPr>
          <w:p w:rsidR="0084687D" w:rsidRDefault="0084687D" w:rsidP="0012797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35" w:type="dxa"/>
          </w:tcPr>
          <w:p w:rsidR="0084687D" w:rsidRDefault="0084687D" w:rsidP="0012797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248" w:type="dxa"/>
          </w:tcPr>
          <w:p w:rsidR="0084687D" w:rsidRDefault="0084687D" w:rsidP="00127970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855" w:type="dxa"/>
          </w:tcPr>
          <w:p w:rsidR="0084687D" w:rsidRDefault="0084687D" w:rsidP="00127970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84687D" w:rsidTr="00127970">
        <w:trPr>
          <w:trHeight w:val="377"/>
        </w:trPr>
        <w:tc>
          <w:tcPr>
            <w:tcW w:w="1122" w:type="dxa"/>
            <w:vMerge w:val="restart"/>
            <w:vAlign w:val="center"/>
          </w:tcPr>
          <w:p w:rsidR="0084687D" w:rsidRPr="00263F3F" w:rsidRDefault="00B44AFC" w:rsidP="00BE2B19">
            <w:pPr>
              <w:jc w:val="center"/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</w:pPr>
            <w:r w:rsidRPr="00BE2B19"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lastRenderedPageBreak/>
              <w:t>Zookeeper</w:t>
            </w:r>
            <w:r w:rsidRPr="00BE2B19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开发</w:t>
            </w:r>
            <w:r w:rsidR="00F1390A" w:rsidRPr="00BE2B19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环境</w:t>
            </w:r>
          </w:p>
        </w:tc>
        <w:tc>
          <w:tcPr>
            <w:tcW w:w="4435" w:type="dxa"/>
          </w:tcPr>
          <w:p w:rsidR="0084687D" w:rsidRDefault="00255DDF" w:rsidP="00127970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e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lipse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开发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zookeeper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的环境准备</w:t>
            </w:r>
          </w:p>
        </w:tc>
        <w:tc>
          <w:tcPr>
            <w:tcW w:w="4248" w:type="dxa"/>
          </w:tcPr>
          <w:p w:rsidR="0084687D" w:rsidRDefault="0084687D" w:rsidP="00127970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855" w:type="dxa"/>
            <w:vAlign w:val="center"/>
          </w:tcPr>
          <w:p w:rsidR="0084687D" w:rsidRDefault="0084687D" w:rsidP="00127970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  <w:tr w:rsidR="0084687D" w:rsidTr="00127970">
        <w:trPr>
          <w:trHeight w:val="1062"/>
        </w:trPr>
        <w:tc>
          <w:tcPr>
            <w:tcW w:w="1122" w:type="dxa"/>
            <w:vMerge/>
            <w:vAlign w:val="center"/>
          </w:tcPr>
          <w:p w:rsidR="0084687D" w:rsidRDefault="0084687D" w:rsidP="00127970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</w:p>
        </w:tc>
        <w:tc>
          <w:tcPr>
            <w:tcW w:w="4435" w:type="dxa"/>
          </w:tcPr>
          <w:p w:rsidR="00F02333" w:rsidRDefault="00F02333" w:rsidP="00127970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老师：</w:t>
            </w:r>
          </w:p>
          <w:p w:rsidR="00B70338" w:rsidRDefault="00B70338" w:rsidP="00127970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启动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linux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中的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zookeeper</w:t>
            </w:r>
          </w:p>
          <w:p w:rsidR="001D46C0" w:rsidRDefault="00F02333" w:rsidP="00127970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准备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zookeeper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 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jar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包</w:t>
            </w:r>
          </w:p>
          <w:p w:rsidR="00F02333" w:rsidRPr="00A57803" w:rsidRDefault="00F02333" w:rsidP="00127970">
            <w:pPr>
              <w:spacing w:line="260" w:lineRule="exact"/>
              <w:rPr>
                <w:rFonts w:ascii="Monaco" w:hAnsi="Monaco" w:cs="Monaco"/>
                <w:color w:val="000000"/>
                <w:sz w:val="15"/>
                <w:szCs w:val="36"/>
              </w:rPr>
            </w:pPr>
            <w:r w:rsidRPr="00CD4374">
              <w:rPr>
                <w:rFonts w:ascii="Monaco" w:hAnsi="Monaco" w:cs="Monaco" w:hint="eastAsia"/>
                <w:color w:val="000000"/>
                <w:sz w:val="18"/>
                <w:szCs w:val="36"/>
              </w:rPr>
              <w:t>构建路径的创建</w:t>
            </w:r>
          </w:p>
        </w:tc>
        <w:tc>
          <w:tcPr>
            <w:tcW w:w="4248" w:type="dxa"/>
          </w:tcPr>
          <w:p w:rsidR="0028565E" w:rsidRDefault="0028565E" w:rsidP="00CC6A0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5"/>
                <w:szCs w:val="36"/>
              </w:rPr>
            </w:pPr>
          </w:p>
          <w:p w:rsidR="0028565E" w:rsidRDefault="00AB239F" w:rsidP="00CC6A0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5"/>
                <w:szCs w:val="36"/>
              </w:rPr>
            </w:pPr>
            <w:r>
              <w:rPr>
                <w:rFonts w:ascii="Monaco" w:hAnsi="Monaco" w:cs="Monaco"/>
                <w:b/>
                <w:bCs/>
                <w:noProof/>
                <w:color w:val="7F0055"/>
                <w:sz w:val="15"/>
                <w:szCs w:val="36"/>
              </w:rPr>
              <w:drawing>
                <wp:inline distT="0" distB="0" distL="0" distR="0">
                  <wp:extent cx="2560320" cy="2167890"/>
                  <wp:effectExtent l="0" t="0" r="5080" b="3810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81C3A7EC-A768-4EEF-BF1C-48F5C5F53AA8.pn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2167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8565E" w:rsidRDefault="0028565E" w:rsidP="00CC6A0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5"/>
                <w:szCs w:val="36"/>
              </w:rPr>
            </w:pPr>
          </w:p>
          <w:p w:rsidR="003A547E" w:rsidRDefault="003A547E" w:rsidP="00CC6A01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b/>
                <w:bCs/>
                <w:color w:val="7F0055"/>
                <w:sz w:val="15"/>
                <w:szCs w:val="36"/>
              </w:rPr>
            </w:pPr>
          </w:p>
          <w:p w:rsidR="0084687D" w:rsidRPr="00CC6A01" w:rsidRDefault="0084687D" w:rsidP="00FA6C30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5"/>
              </w:rPr>
            </w:pPr>
          </w:p>
        </w:tc>
        <w:tc>
          <w:tcPr>
            <w:tcW w:w="855" w:type="dxa"/>
            <w:vAlign w:val="center"/>
          </w:tcPr>
          <w:p w:rsidR="0084687D" w:rsidRDefault="0084687D" w:rsidP="00127970">
            <w:pPr>
              <w:pStyle w:val="af1"/>
              <w:ind w:firstLineChars="0" w:firstLine="0"/>
              <w:rPr>
                <w:color w:val="FF0000"/>
              </w:rPr>
            </w:pPr>
          </w:p>
        </w:tc>
      </w:tr>
    </w:tbl>
    <w:p w:rsidR="0084687D" w:rsidRDefault="0084687D">
      <w:pPr>
        <w:tabs>
          <w:tab w:val="left" w:pos="9927"/>
        </w:tabs>
      </w:pPr>
    </w:p>
    <w:p w:rsidR="002B7DD1" w:rsidRDefault="002B7DD1" w:rsidP="00CF4D68">
      <w:pPr>
        <w:pStyle w:val="af1"/>
        <w:numPr>
          <w:ilvl w:val="0"/>
          <w:numId w:val="9"/>
        </w:numPr>
        <w:spacing w:beforeLines="100" w:before="312" w:afterLines="100" w:after="312" w:line="400" w:lineRule="exact"/>
        <w:ind w:firstLineChars="0"/>
        <w:outlineLvl w:val="1"/>
        <w:rPr>
          <w:rStyle w:val="ae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r>
        <w:rPr>
          <w:rFonts w:ascii="微软雅黑" w:eastAsia="微软雅黑" w:hAnsi="微软雅黑" w:hint="eastAsia"/>
          <w:b/>
          <w:bCs/>
          <w:color w:val="000000" w:themeColor="text1"/>
        </w:rPr>
        <w:t>脚本切片</w:t>
      </w:r>
      <w:r w:rsidR="006B717C">
        <w:rPr>
          <w:rFonts w:ascii="微软雅黑" w:eastAsia="微软雅黑" w:hAnsi="微软雅黑" w:hint="eastAsia"/>
          <w:b/>
          <w:bCs/>
          <w:color w:val="000000" w:themeColor="text1"/>
        </w:rPr>
        <w:t>四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：</w:t>
      </w:r>
      <w:r w:rsidRPr="00F51EEF">
        <w:rPr>
          <w:rStyle w:val="ae"/>
        </w:rPr>
        <w:t>Zookeeper</w:t>
      </w:r>
      <w:r w:rsidR="00D3365C">
        <w:rPr>
          <w:rStyle w:val="ae"/>
          <w:rFonts w:hint="eastAsia"/>
        </w:rPr>
        <w:t>客户端</w:t>
      </w:r>
      <w:r w:rsidR="0049332E">
        <w:rPr>
          <w:rStyle w:val="ae"/>
          <w:rFonts w:hint="eastAsia"/>
        </w:rPr>
        <w:t>与客户端接口</w:t>
      </w:r>
    </w:p>
    <w:tbl>
      <w:tblPr>
        <w:tblStyle w:val="af0"/>
        <w:tblW w:w="10660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122"/>
        <w:gridCol w:w="4435"/>
        <w:gridCol w:w="4248"/>
        <w:gridCol w:w="855"/>
      </w:tblGrid>
      <w:tr w:rsidR="002B7DD1" w:rsidTr="007E0C89">
        <w:tc>
          <w:tcPr>
            <w:tcW w:w="1122" w:type="dxa"/>
          </w:tcPr>
          <w:p w:rsidR="002B7DD1" w:rsidRDefault="002B7DD1" w:rsidP="007E0C89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35" w:type="dxa"/>
          </w:tcPr>
          <w:p w:rsidR="002B7DD1" w:rsidRDefault="002B7DD1" w:rsidP="007E0C89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248" w:type="dxa"/>
          </w:tcPr>
          <w:p w:rsidR="002B7DD1" w:rsidRDefault="002B7DD1" w:rsidP="007E0C89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855" w:type="dxa"/>
          </w:tcPr>
          <w:p w:rsidR="002B7DD1" w:rsidRDefault="002B7DD1" w:rsidP="007E0C89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2B7DD1" w:rsidTr="007E0C89">
        <w:trPr>
          <w:trHeight w:val="377"/>
        </w:trPr>
        <w:tc>
          <w:tcPr>
            <w:tcW w:w="1122" w:type="dxa"/>
            <w:vMerge w:val="restart"/>
            <w:vAlign w:val="center"/>
          </w:tcPr>
          <w:p w:rsidR="002B7DD1" w:rsidRPr="00263F3F" w:rsidRDefault="00C220C7" w:rsidP="00BE2B19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 w:rsidRPr="00BE2B19"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Zookeeper</w:t>
            </w:r>
            <w:r w:rsidRPr="00BE2B19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客户端与客户端接口</w:t>
            </w:r>
          </w:p>
        </w:tc>
        <w:tc>
          <w:tcPr>
            <w:tcW w:w="4435" w:type="dxa"/>
          </w:tcPr>
          <w:p w:rsidR="002B7DD1" w:rsidRDefault="000902CB" w:rsidP="007E0C89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如何创建链接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zookeeper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的客户端对象以及了解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zookeeper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客户端的操作接口</w:t>
            </w:r>
          </w:p>
        </w:tc>
        <w:tc>
          <w:tcPr>
            <w:tcW w:w="4248" w:type="dxa"/>
          </w:tcPr>
          <w:p w:rsidR="002B7DD1" w:rsidRDefault="002540EA" w:rsidP="007E0C89">
            <w:pP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通过</w:t>
            </w:r>
            <w:proofErr w:type="spellStart"/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ip</w:t>
            </w:r>
            <w:proofErr w:type="spellEnd"/>
            <w:r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地址、端口，连接超时时间创建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  <w:t>zookeeper</w:t>
            </w:r>
            <w:r w:rsidR="00115FE8">
              <w:rPr>
                <w:rFonts w:ascii="Arial" w:hAnsi="Arial" w:cs="Arial" w:hint="eastAsia"/>
                <w:color w:val="000000" w:themeColor="text1"/>
                <w:sz w:val="18"/>
                <w:szCs w:val="18"/>
                <w:shd w:val="clear" w:color="auto" w:fill="FFFFFF"/>
              </w:rPr>
              <w:t>客户端</w:t>
            </w:r>
          </w:p>
        </w:tc>
        <w:tc>
          <w:tcPr>
            <w:tcW w:w="855" w:type="dxa"/>
            <w:vAlign w:val="center"/>
          </w:tcPr>
          <w:p w:rsidR="002B7DD1" w:rsidRDefault="002B7DD1" w:rsidP="007E0C89">
            <w:pPr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FFFFF"/>
              </w:rPr>
            </w:pPr>
          </w:p>
        </w:tc>
      </w:tr>
      <w:tr w:rsidR="002B7DD1" w:rsidTr="007E0C89">
        <w:trPr>
          <w:trHeight w:val="1062"/>
        </w:trPr>
        <w:tc>
          <w:tcPr>
            <w:tcW w:w="1122" w:type="dxa"/>
            <w:vMerge/>
            <w:vAlign w:val="center"/>
          </w:tcPr>
          <w:p w:rsidR="002B7DD1" w:rsidRDefault="002B7DD1" w:rsidP="007E0C89">
            <w:pPr>
              <w:autoSpaceDE w:val="0"/>
              <w:autoSpaceDN w:val="0"/>
              <w:adjustRightInd w:val="0"/>
              <w:rPr>
                <w:rFonts w:ascii="微软雅黑" w:eastAsia="微软雅黑" w:hAnsi="微软雅黑"/>
                <w:b/>
                <w:color w:val="FF0000"/>
                <w:szCs w:val="21"/>
              </w:rPr>
            </w:pPr>
          </w:p>
        </w:tc>
        <w:tc>
          <w:tcPr>
            <w:tcW w:w="4435" w:type="dxa"/>
          </w:tcPr>
          <w:p w:rsidR="002B7DD1" w:rsidRDefault="00B05358" w:rsidP="007E0C89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老师：</w:t>
            </w:r>
            <w:r w:rsidR="002B7DD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定义</w:t>
            </w:r>
            <w:r w:rsidR="002B7DD1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zookeeper</w:t>
            </w:r>
            <w:r w:rsidR="002B7DD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客户端对象：</w:t>
            </w:r>
          </w:p>
          <w:p w:rsidR="002B7DD1" w:rsidRDefault="002B7DD1" w:rsidP="007E0C89">
            <w:pPr>
              <w:spacing w:line="260" w:lineRule="exact"/>
              <w:rPr>
                <w:rFonts w:ascii="Monaco" w:hAnsi="Monaco" w:cs="Monaco"/>
                <w:color w:val="000000"/>
                <w:sz w:val="15"/>
                <w:szCs w:val="36"/>
              </w:rPr>
            </w:pPr>
            <w:proofErr w:type="spellStart"/>
            <w:r w:rsidRPr="00CC6A01">
              <w:rPr>
                <w:rFonts w:ascii="Monaco" w:hAnsi="Monaco" w:cs="Monaco"/>
                <w:color w:val="000000"/>
                <w:sz w:val="15"/>
                <w:szCs w:val="36"/>
              </w:rPr>
              <w:t>ZooKeeper</w:t>
            </w:r>
            <w:proofErr w:type="spellEnd"/>
            <w:r w:rsidRPr="00CC6A01">
              <w:rPr>
                <w:rFonts w:ascii="Monaco" w:hAnsi="Monaco" w:cs="Monaco"/>
                <w:color w:val="000000"/>
                <w:sz w:val="15"/>
                <w:szCs w:val="36"/>
              </w:rPr>
              <w:t xml:space="preserve"> </w:t>
            </w:r>
            <w:r w:rsidRPr="00CC6A01">
              <w:rPr>
                <w:rFonts w:ascii="Monaco" w:hAnsi="Monaco" w:cs="Monaco"/>
                <w:color w:val="0000C0"/>
                <w:sz w:val="15"/>
                <w:szCs w:val="36"/>
              </w:rPr>
              <w:t>client</w:t>
            </w:r>
            <w:r w:rsidRPr="00CC6A01">
              <w:rPr>
                <w:rFonts w:ascii="Monaco" w:hAnsi="Monaco" w:cs="Monaco"/>
                <w:b/>
                <w:bCs/>
                <w:color w:val="7F0055"/>
                <w:sz w:val="15"/>
                <w:szCs w:val="36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sz w:val="15"/>
                <w:szCs w:val="36"/>
              </w:rPr>
              <w:t xml:space="preserve"> = </w:t>
            </w:r>
            <w:r w:rsidRPr="00CC6A01">
              <w:rPr>
                <w:rFonts w:ascii="Monaco" w:hAnsi="Monaco" w:cs="Monaco"/>
                <w:b/>
                <w:bCs/>
                <w:color w:val="7F0055"/>
                <w:sz w:val="15"/>
                <w:szCs w:val="36"/>
              </w:rPr>
              <w:t>new</w:t>
            </w:r>
            <w:r w:rsidRPr="00CC6A01">
              <w:rPr>
                <w:rFonts w:ascii="Monaco" w:hAnsi="Monaco" w:cs="Monaco"/>
                <w:color w:val="000000"/>
                <w:sz w:val="15"/>
                <w:szCs w:val="36"/>
              </w:rPr>
              <w:t xml:space="preserve"> </w:t>
            </w:r>
            <w:proofErr w:type="spellStart"/>
            <w:r w:rsidRPr="00CC6A01">
              <w:rPr>
                <w:rFonts w:ascii="Monaco" w:hAnsi="Monaco" w:cs="Monaco"/>
                <w:color w:val="000000"/>
                <w:sz w:val="15"/>
                <w:szCs w:val="36"/>
              </w:rPr>
              <w:t>ZooKeeper</w:t>
            </w:r>
            <w:proofErr w:type="spellEnd"/>
            <w:r w:rsidRPr="00CC6A01">
              <w:rPr>
                <w:rFonts w:ascii="Monaco" w:hAnsi="Monaco" w:cs="Monaco"/>
                <w:color w:val="000000"/>
                <w:sz w:val="15"/>
                <w:szCs w:val="36"/>
              </w:rPr>
              <w:t>(</w:t>
            </w:r>
            <w:r w:rsidRPr="00CC6A01">
              <w:rPr>
                <w:rFonts w:ascii="Monaco" w:hAnsi="Monaco" w:cs="Monaco"/>
                <w:color w:val="2A00FF"/>
                <w:sz w:val="15"/>
                <w:szCs w:val="36"/>
              </w:rPr>
              <w:t>"172.16.245.5:2181"</w:t>
            </w:r>
            <w:r w:rsidRPr="00CC6A01">
              <w:rPr>
                <w:rFonts w:ascii="Monaco" w:hAnsi="Monaco" w:cs="Monaco"/>
                <w:color w:val="3F7F5F"/>
                <w:sz w:val="15"/>
                <w:szCs w:val="36"/>
              </w:rPr>
              <w:t>/*</w:t>
            </w:r>
            <w:r w:rsidRPr="00CC6A01">
              <w:rPr>
                <w:rFonts w:ascii="Monaco" w:hAnsi="Monaco" w:cs="Monaco"/>
                <w:color w:val="3F7F5F"/>
                <w:sz w:val="15"/>
                <w:szCs w:val="36"/>
              </w:rPr>
              <w:t>链接字符串</w:t>
            </w:r>
            <w:r w:rsidRPr="00CC6A01">
              <w:rPr>
                <w:rFonts w:ascii="Monaco" w:hAnsi="Monaco" w:cs="Monaco"/>
                <w:color w:val="3F7F5F"/>
                <w:sz w:val="15"/>
                <w:szCs w:val="36"/>
              </w:rPr>
              <w:t>*/</w:t>
            </w:r>
            <w:r w:rsidRPr="00CC6A01">
              <w:rPr>
                <w:rFonts w:ascii="Monaco" w:hAnsi="Monaco" w:cs="Monaco"/>
                <w:color w:val="000000"/>
                <w:sz w:val="15"/>
                <w:szCs w:val="36"/>
              </w:rPr>
              <w:t xml:space="preserve">, 1000, </w:t>
            </w:r>
            <w:r w:rsidRPr="00CC6A01">
              <w:rPr>
                <w:rFonts w:ascii="Monaco" w:hAnsi="Monaco" w:cs="Monaco"/>
                <w:b/>
                <w:bCs/>
                <w:color w:val="7F0055"/>
                <w:sz w:val="15"/>
                <w:szCs w:val="36"/>
              </w:rPr>
              <w:t>null</w:t>
            </w:r>
            <w:r w:rsidRPr="00CC6A01">
              <w:rPr>
                <w:rFonts w:ascii="Monaco" w:hAnsi="Monaco" w:cs="Monaco"/>
                <w:color w:val="000000"/>
                <w:sz w:val="15"/>
                <w:szCs w:val="36"/>
              </w:rPr>
              <w:t>)</w:t>
            </w:r>
          </w:p>
          <w:p w:rsidR="002B7DD1" w:rsidRDefault="00D34640" w:rsidP="007E0C89">
            <w:pPr>
              <w:spacing w:line="260" w:lineRule="exact"/>
              <w:rPr>
                <w:rFonts w:ascii="Monaco" w:hAnsi="Monaco" w:cs="Monaco"/>
                <w:color w:val="2A00FF"/>
                <w:sz w:val="15"/>
                <w:szCs w:val="36"/>
              </w:rPr>
            </w:pPr>
            <w:r w:rsidRPr="00CC6A01">
              <w:rPr>
                <w:rFonts w:ascii="Monaco" w:hAnsi="Monaco" w:cs="Monaco"/>
                <w:color w:val="2A00FF"/>
                <w:sz w:val="15"/>
                <w:szCs w:val="36"/>
              </w:rPr>
              <w:t>172.16.245.5:2181</w:t>
            </w:r>
            <w:r>
              <w:rPr>
                <w:rFonts w:ascii="Monaco" w:hAnsi="Monaco" w:cs="Monaco"/>
                <w:color w:val="2A00FF"/>
                <w:sz w:val="15"/>
                <w:szCs w:val="36"/>
              </w:rPr>
              <w:t xml:space="preserve">    </w:t>
            </w:r>
            <w:r>
              <w:rPr>
                <w:rFonts w:ascii="Monaco" w:hAnsi="Monaco" w:cs="Monaco" w:hint="eastAsia"/>
                <w:color w:val="2A00FF"/>
                <w:sz w:val="15"/>
                <w:szCs w:val="36"/>
              </w:rPr>
              <w:t>连接的</w:t>
            </w:r>
            <w:proofErr w:type="spellStart"/>
            <w:r>
              <w:rPr>
                <w:rFonts w:ascii="Monaco" w:hAnsi="Monaco" w:cs="Monaco"/>
                <w:color w:val="2A00FF"/>
                <w:sz w:val="15"/>
                <w:szCs w:val="36"/>
              </w:rPr>
              <w:t>ip</w:t>
            </w:r>
            <w:proofErr w:type="spellEnd"/>
            <w:r>
              <w:rPr>
                <w:rFonts w:ascii="Monaco" w:hAnsi="Monaco" w:cs="Monaco" w:hint="eastAsia"/>
                <w:color w:val="2A00FF"/>
                <w:sz w:val="15"/>
                <w:szCs w:val="36"/>
              </w:rPr>
              <w:t>地址与端口</w:t>
            </w:r>
          </w:p>
          <w:p w:rsidR="00616564" w:rsidRDefault="00616564" w:rsidP="007E0C89">
            <w:pPr>
              <w:spacing w:line="260" w:lineRule="exact"/>
              <w:rPr>
                <w:rFonts w:ascii="Monaco" w:hAnsi="Monaco" w:cs="Monaco" w:hint="eastAsia"/>
                <w:color w:val="2A00FF"/>
                <w:sz w:val="15"/>
                <w:szCs w:val="36"/>
              </w:rPr>
            </w:pPr>
            <w:r>
              <w:rPr>
                <w:rFonts w:ascii="Monaco" w:hAnsi="Monaco" w:cs="Monaco" w:hint="eastAsia"/>
                <w:color w:val="2A00FF"/>
                <w:sz w:val="15"/>
                <w:szCs w:val="36"/>
              </w:rPr>
              <w:t>1000</w:t>
            </w:r>
            <w:r>
              <w:rPr>
                <w:rFonts w:ascii="Monaco" w:hAnsi="Monaco" w:cs="Monaco" w:hint="eastAsia"/>
                <w:color w:val="2A00FF"/>
                <w:sz w:val="15"/>
                <w:szCs w:val="36"/>
              </w:rPr>
              <w:t>，连接超时毫秒数</w:t>
            </w:r>
            <w:r w:rsidR="000A3893">
              <w:rPr>
                <w:rFonts w:ascii="Monaco" w:hAnsi="Monaco" w:cs="Monaco" w:hint="eastAsia"/>
                <w:color w:val="2A00FF"/>
                <w:sz w:val="15"/>
                <w:szCs w:val="36"/>
              </w:rPr>
              <w:t>。</w:t>
            </w:r>
          </w:p>
          <w:p w:rsidR="000A3893" w:rsidRPr="00866699" w:rsidRDefault="000A3893" w:rsidP="007E0C89">
            <w:pPr>
              <w:spacing w:line="260" w:lineRule="exac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248" w:type="dxa"/>
          </w:tcPr>
          <w:p w:rsidR="002B7DD1" w:rsidRDefault="002B7DD1" w:rsidP="007E0C89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 w:hint="eastAsia"/>
                <w:b/>
                <w:bCs/>
                <w:color w:val="7F0055"/>
                <w:sz w:val="15"/>
                <w:szCs w:val="36"/>
              </w:rPr>
            </w:pPr>
          </w:p>
          <w:p w:rsidR="002B7DD1" w:rsidRPr="00CC6A01" w:rsidRDefault="007136EF" w:rsidP="007E0C89">
            <w:pPr>
              <w:widowControl w:val="0"/>
              <w:autoSpaceDE w:val="0"/>
              <w:autoSpaceDN w:val="0"/>
              <w:adjustRightInd w:val="0"/>
              <w:rPr>
                <w:color w:val="FF0000"/>
                <w:sz w:val="15"/>
              </w:rPr>
            </w:pPr>
            <w:r w:rsidRPr="007136EF">
              <w:rPr>
                <w:color w:val="FF0000"/>
                <w:sz w:val="15"/>
              </w:rPr>
              <w:drawing>
                <wp:inline distT="0" distB="0" distL="0" distR="0" wp14:anchorId="47A56A4F" wp14:editId="1EAA7EEC">
                  <wp:extent cx="2560320" cy="1161415"/>
                  <wp:effectExtent l="0" t="0" r="5080" b="0"/>
                  <wp:docPr id="5" name="图片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80FFF6E-A84B-364B-BBF0-E0FFA8ED098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">
                            <a:extLst>
                              <a:ext uri="{FF2B5EF4-FFF2-40B4-BE49-F238E27FC236}">
                                <a16:creationId xmlns:a16="http://schemas.microsoft.com/office/drawing/2014/main" id="{180FFF6E-A84B-364B-BBF0-E0FFA8ED098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320" cy="116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  <w:vAlign w:val="center"/>
          </w:tcPr>
          <w:p w:rsidR="002B7DD1" w:rsidRDefault="002B7DD1" w:rsidP="007E0C89">
            <w:pPr>
              <w:pStyle w:val="af1"/>
              <w:ind w:firstLineChars="0" w:firstLine="0"/>
              <w:rPr>
                <w:color w:val="FF0000"/>
              </w:rPr>
            </w:pPr>
            <w:r>
              <w:rPr>
                <w:color w:val="000000" w:themeColor="text1"/>
              </w:rPr>
              <w:t>3'</w:t>
            </w:r>
          </w:p>
        </w:tc>
      </w:tr>
    </w:tbl>
    <w:p w:rsidR="002B7DD1" w:rsidRDefault="002B7DD1" w:rsidP="002B7DD1">
      <w:pPr>
        <w:tabs>
          <w:tab w:val="left" w:pos="9927"/>
        </w:tabs>
      </w:pPr>
    </w:p>
    <w:p w:rsidR="0084687D" w:rsidRDefault="0084687D">
      <w:pPr>
        <w:tabs>
          <w:tab w:val="left" w:pos="9927"/>
        </w:tabs>
      </w:pPr>
    </w:p>
    <w:p w:rsidR="00C67C9E" w:rsidRDefault="007746A8" w:rsidP="00CF4D68">
      <w:pPr>
        <w:pStyle w:val="af1"/>
        <w:numPr>
          <w:ilvl w:val="0"/>
          <w:numId w:val="9"/>
        </w:numPr>
        <w:spacing w:beforeLines="100" w:before="312" w:afterLines="100" w:after="312" w:line="400" w:lineRule="exact"/>
        <w:ind w:firstLineChars="0"/>
        <w:outlineLvl w:val="1"/>
        <w:rPr>
          <w:rStyle w:val="ae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bookmarkStart w:id="13" w:name="_Toc2484"/>
      <w:r>
        <w:rPr>
          <w:rFonts w:ascii="微软雅黑" w:eastAsia="微软雅黑" w:hAnsi="微软雅黑" w:hint="eastAsia"/>
          <w:b/>
          <w:bCs/>
          <w:color w:val="000000" w:themeColor="text1"/>
        </w:rPr>
        <w:t>脚本切片</w:t>
      </w:r>
      <w:r w:rsidR="006B717C">
        <w:rPr>
          <w:rFonts w:ascii="微软雅黑" w:eastAsia="微软雅黑" w:hAnsi="微软雅黑" w:hint="eastAsia"/>
          <w:b/>
          <w:bCs/>
          <w:color w:val="000000" w:themeColor="text1"/>
        </w:rPr>
        <w:t>五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：</w:t>
      </w:r>
      <w:bookmarkEnd w:id="13"/>
      <w:r w:rsidR="00FA22D7">
        <w:rPr>
          <w:rFonts w:ascii="微软雅黑" w:eastAsia="微软雅黑" w:hAnsi="微软雅黑"/>
          <w:b/>
          <w:color w:val="000000" w:themeColor="text1"/>
          <w:sz w:val="28"/>
          <w:szCs w:val="28"/>
        </w:rPr>
        <w:t>zookeeper</w:t>
      </w:r>
      <w:r w:rsidR="00FA22D7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创建节点</w:t>
      </w:r>
    </w:p>
    <w:tbl>
      <w:tblPr>
        <w:tblStyle w:val="af0"/>
        <w:tblW w:w="10620" w:type="dxa"/>
        <w:tblInd w:w="403" w:type="dxa"/>
        <w:tblLayout w:type="fixed"/>
        <w:tblLook w:val="04A0" w:firstRow="1" w:lastRow="0" w:firstColumn="1" w:lastColumn="0" w:noHBand="0" w:noVBand="1"/>
      </w:tblPr>
      <w:tblGrid>
        <w:gridCol w:w="1109"/>
        <w:gridCol w:w="4419"/>
        <w:gridCol w:w="4312"/>
        <w:gridCol w:w="780"/>
      </w:tblGrid>
      <w:tr w:rsidR="00C67C9E">
        <w:tc>
          <w:tcPr>
            <w:tcW w:w="1109" w:type="dxa"/>
          </w:tcPr>
          <w:p w:rsidR="00C67C9E" w:rsidRDefault="007746A8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C67C9E" w:rsidRDefault="007746A8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C67C9E" w:rsidRDefault="007746A8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C67C9E" w:rsidRDefault="007746A8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C67C9E">
        <w:trPr>
          <w:trHeight w:val="263"/>
        </w:trPr>
        <w:tc>
          <w:tcPr>
            <w:tcW w:w="1109" w:type="dxa"/>
            <w:vMerge w:val="restart"/>
            <w:vAlign w:val="center"/>
          </w:tcPr>
          <w:p w:rsidR="00C67C9E" w:rsidRDefault="00C220C7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E2B19"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zookeeper</w:t>
            </w:r>
            <w:r w:rsidRPr="00BE2B19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创建节点</w:t>
            </w:r>
          </w:p>
        </w:tc>
        <w:tc>
          <w:tcPr>
            <w:tcW w:w="4419" w:type="dxa"/>
          </w:tcPr>
          <w:p w:rsidR="00C67C9E" w:rsidRDefault="00CB2063">
            <w:pPr>
              <w:spacing w:line="260" w:lineRule="exact"/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B0F0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/>
                <w:bCs/>
                <w:color w:val="00B0F0"/>
                <w:sz w:val="18"/>
                <w:szCs w:val="18"/>
              </w:rPr>
              <w:t>zookeeper</w:t>
            </w:r>
            <w:r>
              <w:rPr>
                <w:rFonts w:ascii="微软雅黑" w:eastAsia="微软雅黑" w:hAnsi="微软雅黑" w:hint="eastAsia"/>
                <w:bCs/>
                <w:color w:val="00B0F0"/>
                <w:sz w:val="18"/>
                <w:szCs w:val="18"/>
              </w:rPr>
              <w:t>节点</w:t>
            </w:r>
          </w:p>
        </w:tc>
        <w:tc>
          <w:tcPr>
            <w:tcW w:w="4312" w:type="dxa"/>
          </w:tcPr>
          <w:p w:rsidR="00C67C9E" w:rsidRDefault="008A5092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如何创建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zookeeper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节点</w:t>
            </w:r>
          </w:p>
        </w:tc>
        <w:tc>
          <w:tcPr>
            <w:tcW w:w="780" w:type="dxa"/>
            <w:vAlign w:val="center"/>
          </w:tcPr>
          <w:p w:rsidR="00C67C9E" w:rsidRDefault="00C67C9E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C67C9E">
        <w:trPr>
          <w:trHeight w:val="477"/>
        </w:trPr>
        <w:tc>
          <w:tcPr>
            <w:tcW w:w="1109" w:type="dxa"/>
            <w:vMerge/>
            <w:vAlign w:val="center"/>
          </w:tcPr>
          <w:p w:rsidR="00C67C9E" w:rsidRDefault="00C67C9E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2112F7" w:rsidRDefault="00D860DD" w:rsidP="00ED3978">
            <w:pPr>
              <w:spacing w:line="260" w:lineRule="exac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老师：通过客户端对象创建节点的命令格式</w:t>
            </w:r>
          </w:p>
          <w:p w:rsidR="00846941" w:rsidRDefault="00846941" w:rsidP="00846941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84694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String create = </w:t>
            </w:r>
            <w:proofErr w:type="spellStart"/>
            <w:proofErr w:type="gramStart"/>
            <w:r w:rsidRPr="0084694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client.create</w:t>
            </w:r>
            <w:proofErr w:type="spellEnd"/>
            <w:proofErr w:type="gramEnd"/>
            <w:r w:rsidRPr="0084694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("/name", "</w:t>
            </w:r>
            <w:proofErr w:type="spellStart"/>
            <w:r w:rsidRPr="0084694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zhangsan</w:t>
            </w:r>
            <w:proofErr w:type="spellEnd"/>
            <w:r w:rsidRPr="0084694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".</w:t>
            </w:r>
            <w:proofErr w:type="spellStart"/>
            <w:r w:rsidRPr="0084694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getBytes</w:t>
            </w:r>
            <w:proofErr w:type="spellEnd"/>
            <w:r w:rsidRPr="0084694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(), </w:t>
            </w:r>
            <w:proofErr w:type="spellStart"/>
            <w:r w:rsidRPr="0084694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Ids.OPEN_ACL_UNSAFE</w:t>
            </w:r>
            <w:proofErr w:type="spellEnd"/>
            <w:r w:rsidRPr="0084694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84694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CreateMode.PERSISTENT</w:t>
            </w:r>
            <w:proofErr w:type="spellEnd"/>
            <w:r w:rsidRPr="00846941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);</w:t>
            </w:r>
          </w:p>
          <w:p w:rsidR="00846941" w:rsidRDefault="00846941" w:rsidP="00846941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846941" w:rsidRDefault="00846941" w:rsidP="00846941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/name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创建的节点</w:t>
            </w:r>
          </w:p>
          <w:p w:rsidR="00846941" w:rsidRDefault="00846941" w:rsidP="00846941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zhangsan</w:t>
            </w:r>
            <w:proofErr w:type="spellEnd"/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创建的节点存储的内容</w:t>
            </w:r>
          </w:p>
          <w:p w:rsidR="00754F74" w:rsidRPr="00754F74" w:rsidRDefault="00754F74" w:rsidP="00754F74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754F74">
              <w:rPr>
                <w:rFonts w:ascii="微软雅黑" w:eastAsia="微软雅黑" w:hAnsi="微软雅黑"/>
                <w:b/>
                <w:bCs/>
                <w:color w:val="000000" w:themeColor="text1"/>
                <w:sz w:val="18"/>
                <w:szCs w:val="18"/>
              </w:rPr>
              <w:t>Ids.OPEN_ACL_UNSAFE</w:t>
            </w:r>
            <w:proofErr w:type="spellEnd"/>
            <w:r w:rsidRPr="00754F74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是将所有</w:t>
            </w:r>
            <w:r w:rsidRPr="00754F74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ADMIN</w:t>
            </w:r>
            <w:r w:rsidRPr="00754F74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之外的权限授予每个人</w:t>
            </w:r>
          </w:p>
          <w:p w:rsidR="00754F74" w:rsidRPr="00754F74" w:rsidRDefault="00754F74" w:rsidP="00754F74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754F74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CreateMode.PERSISTENT</w:t>
            </w:r>
            <w:proofErr w:type="spellEnd"/>
            <w:r w:rsidRPr="00754F74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 </w:t>
            </w:r>
            <w:r w:rsidRPr="00754F74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指定创建的节点是持久节点</w:t>
            </w:r>
          </w:p>
          <w:p w:rsidR="00754F74" w:rsidRPr="00846941" w:rsidRDefault="00754F74" w:rsidP="00846941">
            <w:pPr>
              <w:spacing w:line="260" w:lineRule="exac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</w:p>
          <w:p w:rsidR="001D39EA" w:rsidRDefault="001D39EA" w:rsidP="00ED3978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59606C" w:rsidRDefault="0059606C" w:rsidP="00ED3978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9546E0" w:rsidRPr="000F7E04" w:rsidRDefault="009546E0" w:rsidP="00ED3978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312" w:type="dxa"/>
          </w:tcPr>
          <w:p w:rsidR="00F0308B" w:rsidRPr="00F0308B" w:rsidRDefault="00F0308B" w:rsidP="00F0308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public class </w:t>
            </w:r>
            <w:proofErr w:type="spellStart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TestZ</w:t>
            </w:r>
            <w:proofErr w:type="spellEnd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{</w:t>
            </w:r>
          </w:p>
          <w:p w:rsidR="00F0308B" w:rsidRPr="00F0308B" w:rsidRDefault="00F0308B" w:rsidP="00F0308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public static void main(</w:t>
            </w:r>
            <w:proofErr w:type="gramStart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String[</w:t>
            </w:r>
            <w:proofErr w:type="gramEnd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] </w:t>
            </w:r>
            <w:proofErr w:type="spellStart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) throws </w:t>
            </w:r>
            <w:proofErr w:type="spellStart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IOException</w:t>
            </w:r>
            <w:proofErr w:type="spellEnd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KeeperException</w:t>
            </w:r>
            <w:proofErr w:type="spellEnd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InterruptedException</w:t>
            </w:r>
            <w:proofErr w:type="spellEnd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{</w:t>
            </w:r>
          </w:p>
          <w:p w:rsidR="00F0308B" w:rsidRPr="00F0308B" w:rsidRDefault="00F0308B" w:rsidP="00F0308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ZooKeeper</w:t>
            </w:r>
            <w:proofErr w:type="spellEnd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client = new </w:t>
            </w:r>
            <w:proofErr w:type="spellStart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ZooKeeper</w:t>
            </w:r>
            <w:proofErr w:type="spellEnd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("172.16.245.5:2181"/*</w:t>
            </w:r>
            <w:r w:rsidRPr="00F0308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链接字符串*</w:t>
            </w:r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/, 1000, null);</w:t>
            </w:r>
          </w:p>
          <w:p w:rsidR="00F0308B" w:rsidRPr="00F0308B" w:rsidRDefault="00F0308B" w:rsidP="00F0308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String create = </w:t>
            </w:r>
            <w:proofErr w:type="spellStart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client.create</w:t>
            </w:r>
            <w:proofErr w:type="spellEnd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(“/name”, “</w:t>
            </w:r>
            <w:proofErr w:type="spellStart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zhangsan</w:t>
            </w:r>
            <w:proofErr w:type="spellEnd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”.</w:t>
            </w:r>
            <w:proofErr w:type="spellStart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getBytes</w:t>
            </w:r>
            <w:proofErr w:type="spellEnd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(), </w:t>
            </w:r>
            <w:proofErr w:type="spellStart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Ids.OPEN_ACL_UNSAFE</w:t>
            </w:r>
            <w:proofErr w:type="spellEnd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/*</w:t>
            </w:r>
            <w:r w:rsidRPr="00F0308B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开放，任何应用都可以操作</w:t>
            </w:r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zookeeper*/, </w:t>
            </w:r>
            <w:proofErr w:type="spellStart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CreateMode.PERSISTENT</w:t>
            </w:r>
            <w:proofErr w:type="spellEnd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);</w:t>
            </w:r>
          </w:p>
          <w:p w:rsidR="00F0308B" w:rsidRPr="00F0308B" w:rsidRDefault="00F0308B" w:rsidP="00F0308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System.out.println</w:t>
            </w:r>
            <w:proofErr w:type="spellEnd"/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(create);</w:t>
            </w:r>
          </w:p>
          <w:p w:rsidR="00F0308B" w:rsidRPr="00F0308B" w:rsidRDefault="00F0308B" w:rsidP="00F0308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}</w:t>
            </w:r>
          </w:p>
          <w:p w:rsidR="00C67C9E" w:rsidRDefault="00F0308B" w:rsidP="00F0308B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F0308B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780" w:type="dxa"/>
            <w:vAlign w:val="center"/>
          </w:tcPr>
          <w:p w:rsidR="00C67C9E" w:rsidRDefault="007746A8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5:30</w:t>
            </w:r>
          </w:p>
        </w:tc>
      </w:tr>
    </w:tbl>
    <w:p w:rsidR="00C67C9E" w:rsidRDefault="00C67C9E">
      <w:pPr>
        <w:pStyle w:val="af1"/>
        <w:autoSpaceDE w:val="0"/>
        <w:spacing w:line="240" w:lineRule="atLeast"/>
        <w:ind w:left="420" w:firstLineChars="0" w:firstLine="360"/>
        <w:outlineLvl w:val="1"/>
      </w:pPr>
    </w:p>
    <w:p w:rsidR="00261BEE" w:rsidRDefault="00261BEE">
      <w:pPr>
        <w:pStyle w:val="af1"/>
        <w:autoSpaceDE w:val="0"/>
        <w:spacing w:line="240" w:lineRule="atLeast"/>
        <w:ind w:left="420" w:firstLineChars="0" w:firstLine="360"/>
        <w:outlineLvl w:val="1"/>
      </w:pPr>
    </w:p>
    <w:p w:rsidR="00261BEE" w:rsidRDefault="00261BEE" w:rsidP="00CF4D68">
      <w:pPr>
        <w:pStyle w:val="af1"/>
        <w:numPr>
          <w:ilvl w:val="0"/>
          <w:numId w:val="9"/>
        </w:numPr>
        <w:spacing w:beforeLines="100" w:before="312" w:afterLines="100" w:after="312" w:line="400" w:lineRule="exact"/>
        <w:ind w:firstLineChars="0"/>
        <w:outlineLvl w:val="1"/>
        <w:rPr>
          <w:rStyle w:val="ae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r>
        <w:rPr>
          <w:rFonts w:ascii="微软雅黑" w:eastAsia="微软雅黑" w:hAnsi="微软雅黑" w:hint="eastAsia"/>
          <w:b/>
          <w:bCs/>
          <w:color w:val="000000" w:themeColor="text1"/>
        </w:rPr>
        <w:t>脚本切片</w:t>
      </w:r>
      <w:r w:rsidR="006B717C">
        <w:rPr>
          <w:rFonts w:ascii="微软雅黑" w:eastAsia="微软雅黑" w:hAnsi="微软雅黑" w:hint="eastAsia"/>
          <w:b/>
          <w:bCs/>
          <w:color w:val="000000" w:themeColor="text1"/>
        </w:rPr>
        <w:t>六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：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获取指定</w:t>
      </w:r>
      <w:r>
        <w:rPr>
          <w:rFonts w:ascii="微软雅黑" w:eastAsia="微软雅黑" w:hAnsi="微软雅黑"/>
          <w:b/>
          <w:color w:val="000000" w:themeColor="text1"/>
          <w:sz w:val="28"/>
          <w:szCs w:val="28"/>
        </w:rPr>
        <w:t>zookeeper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节点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的内容</w:t>
      </w:r>
    </w:p>
    <w:tbl>
      <w:tblPr>
        <w:tblStyle w:val="af0"/>
        <w:tblW w:w="10620" w:type="dxa"/>
        <w:tblInd w:w="403" w:type="dxa"/>
        <w:tblLayout w:type="fixed"/>
        <w:tblLook w:val="04A0" w:firstRow="1" w:lastRow="0" w:firstColumn="1" w:lastColumn="0" w:noHBand="0" w:noVBand="1"/>
      </w:tblPr>
      <w:tblGrid>
        <w:gridCol w:w="1109"/>
        <w:gridCol w:w="4419"/>
        <w:gridCol w:w="4312"/>
        <w:gridCol w:w="780"/>
      </w:tblGrid>
      <w:tr w:rsidR="00261BEE" w:rsidTr="007E0C89">
        <w:tc>
          <w:tcPr>
            <w:tcW w:w="1109" w:type="dxa"/>
          </w:tcPr>
          <w:p w:rsidR="00261BEE" w:rsidRDefault="00261BEE" w:rsidP="007E0C89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261BEE" w:rsidRDefault="00261BEE" w:rsidP="007E0C89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261BEE" w:rsidRDefault="00261BEE" w:rsidP="007E0C89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261BEE" w:rsidRDefault="00261BEE" w:rsidP="007E0C89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261BEE" w:rsidTr="007E0C89">
        <w:trPr>
          <w:trHeight w:val="263"/>
        </w:trPr>
        <w:tc>
          <w:tcPr>
            <w:tcW w:w="1109" w:type="dxa"/>
            <w:vMerge w:val="restart"/>
            <w:vAlign w:val="center"/>
          </w:tcPr>
          <w:p w:rsidR="00261BEE" w:rsidRDefault="00C220C7" w:rsidP="007E0C89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E2B19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获取指定</w:t>
            </w:r>
            <w:r w:rsidRPr="00BE2B19"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zookeeper</w:t>
            </w:r>
            <w:r w:rsidRPr="00BE2B19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节点的内容</w:t>
            </w:r>
          </w:p>
        </w:tc>
        <w:tc>
          <w:tcPr>
            <w:tcW w:w="4419" w:type="dxa"/>
          </w:tcPr>
          <w:p w:rsidR="00261BEE" w:rsidRDefault="00DD231E" w:rsidP="007E0C89">
            <w:pPr>
              <w:spacing w:line="260" w:lineRule="exact"/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B0F0"/>
                <w:sz w:val="18"/>
                <w:szCs w:val="18"/>
              </w:rPr>
              <w:t>获取</w:t>
            </w:r>
            <w:r>
              <w:rPr>
                <w:rFonts w:ascii="微软雅黑" w:eastAsia="微软雅黑" w:hAnsi="微软雅黑"/>
                <w:bCs/>
                <w:color w:val="00B0F0"/>
                <w:sz w:val="18"/>
                <w:szCs w:val="18"/>
              </w:rPr>
              <w:t>zookeeper</w:t>
            </w:r>
            <w:r>
              <w:rPr>
                <w:rFonts w:ascii="微软雅黑" w:eastAsia="微软雅黑" w:hAnsi="微软雅黑" w:hint="eastAsia"/>
                <w:bCs/>
                <w:color w:val="00B0F0"/>
                <w:sz w:val="18"/>
                <w:szCs w:val="18"/>
              </w:rPr>
              <w:t>的节点内容</w:t>
            </w:r>
          </w:p>
        </w:tc>
        <w:tc>
          <w:tcPr>
            <w:tcW w:w="4312" w:type="dxa"/>
          </w:tcPr>
          <w:p w:rsidR="00261BEE" w:rsidRDefault="00DD231E" w:rsidP="007E0C89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掌握获取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zookeeper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节点内容的方法</w:t>
            </w:r>
          </w:p>
        </w:tc>
        <w:tc>
          <w:tcPr>
            <w:tcW w:w="780" w:type="dxa"/>
            <w:vAlign w:val="center"/>
          </w:tcPr>
          <w:p w:rsidR="00261BEE" w:rsidRDefault="00261BEE" w:rsidP="007E0C89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261BEE" w:rsidTr="007E0C89">
        <w:trPr>
          <w:trHeight w:val="477"/>
        </w:trPr>
        <w:tc>
          <w:tcPr>
            <w:tcW w:w="1109" w:type="dxa"/>
            <w:vMerge/>
            <w:vAlign w:val="center"/>
          </w:tcPr>
          <w:p w:rsidR="00261BEE" w:rsidRDefault="00261BEE" w:rsidP="007E0C89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261BEE" w:rsidRDefault="00261BEE" w:rsidP="007E0C89">
            <w:pPr>
              <w:spacing w:line="260" w:lineRule="exac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老师：通过客户端对象创建节点的命令格式</w:t>
            </w:r>
          </w:p>
          <w:p w:rsidR="00F53D0D" w:rsidRPr="0054396C" w:rsidRDefault="00F53D0D" w:rsidP="00F53D0D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gramStart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byte[</w:t>
            </w:r>
            <w:proofErr w:type="gramEnd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] data = </w:t>
            </w:r>
            <w:proofErr w:type="spellStart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client.getData</w:t>
            </w:r>
            <w:proofErr w:type="spellEnd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(“/name/sex”, true, null);</w:t>
            </w:r>
          </w:p>
          <w:p w:rsidR="00261BEE" w:rsidRDefault="00261BEE" w:rsidP="007E0C89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261BEE" w:rsidRPr="00754F74" w:rsidRDefault="00F53D0D" w:rsidP="00F53D0D">
            <w:pPr>
              <w:spacing w:line="260" w:lineRule="exac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/name/sex  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获取的指定节点</w:t>
            </w:r>
          </w:p>
          <w:p w:rsidR="00261BEE" w:rsidRPr="00846941" w:rsidRDefault="00261BEE" w:rsidP="007E0C89">
            <w:pPr>
              <w:spacing w:line="260" w:lineRule="exac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</w:p>
          <w:p w:rsidR="00261BEE" w:rsidRDefault="00261BEE" w:rsidP="007E0C89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F53D0D" w:rsidRDefault="00F53D0D" w:rsidP="00F53D0D"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6F7"/>
              </w:rPr>
              <w:t xml:space="preserve">true  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6F7"/>
              </w:rPr>
              <w:t>注册默认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6F7"/>
              </w:rPr>
              <w:t>watcher</w:t>
            </w: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6F7"/>
              </w:rPr>
              <w:t xml:space="preserve">   false </w:t>
            </w:r>
            <w:r>
              <w:rPr>
                <w:rFonts w:ascii="Arial" w:hAnsi="Arial" w:cs="Arial" w:hint="eastAsia"/>
                <w:color w:val="333333"/>
                <w:sz w:val="21"/>
                <w:szCs w:val="21"/>
                <w:shd w:val="clear" w:color="auto" w:fill="F5F6F7"/>
              </w:rPr>
              <w:t>不注册默认的</w:t>
            </w:r>
            <w:proofErr w:type="spellStart"/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5F6F7"/>
              </w:rPr>
              <w:t>warcher</w:t>
            </w:r>
            <w:proofErr w:type="spellEnd"/>
          </w:p>
          <w:p w:rsidR="00261BEE" w:rsidRPr="000F7E04" w:rsidRDefault="00261BEE" w:rsidP="007E0C89">
            <w:pPr>
              <w:spacing w:line="260" w:lineRule="exac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312" w:type="dxa"/>
          </w:tcPr>
          <w:p w:rsidR="0054396C" w:rsidRPr="0054396C" w:rsidRDefault="0054396C" w:rsidP="0054396C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public class </w:t>
            </w:r>
            <w:proofErr w:type="spellStart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TestZ</w:t>
            </w:r>
            <w:proofErr w:type="spellEnd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{</w:t>
            </w:r>
          </w:p>
          <w:p w:rsidR="0054396C" w:rsidRPr="0054396C" w:rsidRDefault="0054396C" w:rsidP="0054396C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public static void main(</w:t>
            </w:r>
            <w:proofErr w:type="gramStart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String[</w:t>
            </w:r>
            <w:proofErr w:type="gramEnd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] </w:t>
            </w:r>
            <w:proofErr w:type="spellStart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) throws </w:t>
            </w:r>
            <w:proofErr w:type="spellStart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IOException</w:t>
            </w:r>
            <w:proofErr w:type="spellEnd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KeeperException</w:t>
            </w:r>
            <w:proofErr w:type="spellEnd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InterruptedException</w:t>
            </w:r>
            <w:proofErr w:type="spellEnd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{</w:t>
            </w:r>
          </w:p>
          <w:p w:rsidR="0054396C" w:rsidRPr="0054396C" w:rsidRDefault="0054396C" w:rsidP="0054396C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ZooKeeper</w:t>
            </w:r>
            <w:proofErr w:type="spellEnd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client = new </w:t>
            </w:r>
            <w:proofErr w:type="spellStart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ZooKeeper</w:t>
            </w:r>
            <w:proofErr w:type="spellEnd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("172.16.245.5:2181"/*</w:t>
            </w:r>
            <w:r w:rsidRPr="0054396C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链接字符串*</w:t>
            </w:r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/, 1000, null);</w:t>
            </w:r>
          </w:p>
          <w:p w:rsidR="0054396C" w:rsidRPr="0054396C" w:rsidRDefault="0054396C" w:rsidP="0054396C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byte[] data = </w:t>
            </w:r>
            <w:proofErr w:type="spellStart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client.getData</w:t>
            </w:r>
            <w:proofErr w:type="spellEnd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(“/name/sex”/*</w:t>
            </w:r>
            <w:r w:rsidRPr="0054396C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指定节点*</w:t>
            </w:r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/, true, null);</w:t>
            </w:r>
          </w:p>
          <w:p w:rsidR="0054396C" w:rsidRPr="0054396C" w:rsidRDefault="0054396C" w:rsidP="0054396C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String </w:t>
            </w:r>
            <w:proofErr w:type="spellStart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db</w:t>
            </w:r>
            <w:proofErr w:type="spellEnd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= new String(data);//</w:t>
            </w:r>
            <w:r w:rsidRPr="0054396C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将获取的数据转换为字符串</w:t>
            </w:r>
          </w:p>
          <w:p w:rsidR="0054396C" w:rsidRPr="0054396C" w:rsidRDefault="0054396C" w:rsidP="0054396C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System.out.println</w:t>
            </w:r>
            <w:proofErr w:type="spellEnd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db</w:t>
            </w:r>
            <w:proofErr w:type="spellEnd"/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);//</w:t>
            </w:r>
            <w:r w:rsidRPr="0054396C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打印字符串</w:t>
            </w:r>
          </w:p>
          <w:p w:rsidR="0054396C" w:rsidRPr="0054396C" w:rsidRDefault="0054396C" w:rsidP="0054396C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}</w:t>
            </w:r>
          </w:p>
          <w:p w:rsidR="0054396C" w:rsidRPr="0054396C" w:rsidRDefault="0054396C" w:rsidP="0054396C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54396C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}</w:t>
            </w:r>
          </w:p>
          <w:p w:rsidR="00261BEE" w:rsidRDefault="00261BEE" w:rsidP="007E0C89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261BEE" w:rsidRDefault="00261BEE" w:rsidP="007E0C89">
            <w:pPr>
              <w:jc w:val="center"/>
              <w:rPr>
                <w:color w:val="000000" w:themeColor="text1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00" w:themeColor="text1"/>
              </w:rPr>
              <w:t>5:30</w:t>
            </w:r>
          </w:p>
        </w:tc>
      </w:tr>
    </w:tbl>
    <w:p w:rsidR="00261BEE" w:rsidRDefault="00261BEE">
      <w:pPr>
        <w:pStyle w:val="af1"/>
        <w:autoSpaceDE w:val="0"/>
        <w:spacing w:line="240" w:lineRule="atLeast"/>
        <w:ind w:left="420" w:firstLineChars="0" w:firstLine="360"/>
        <w:outlineLvl w:val="1"/>
      </w:pPr>
    </w:p>
    <w:p w:rsidR="002867F7" w:rsidRDefault="002867F7" w:rsidP="00CF4D68">
      <w:pPr>
        <w:pStyle w:val="af1"/>
        <w:numPr>
          <w:ilvl w:val="0"/>
          <w:numId w:val="9"/>
        </w:numPr>
        <w:spacing w:beforeLines="100" w:before="312" w:afterLines="100" w:after="312" w:line="400" w:lineRule="exact"/>
        <w:ind w:firstLineChars="0"/>
        <w:outlineLvl w:val="1"/>
        <w:rPr>
          <w:rStyle w:val="ae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r>
        <w:rPr>
          <w:rFonts w:ascii="微软雅黑" w:eastAsia="微软雅黑" w:hAnsi="微软雅黑" w:hint="eastAsia"/>
          <w:b/>
          <w:bCs/>
          <w:color w:val="000000" w:themeColor="text1"/>
        </w:rPr>
        <w:t>脚本切片</w:t>
      </w:r>
      <w:r w:rsidR="006B717C">
        <w:rPr>
          <w:rFonts w:ascii="微软雅黑" w:eastAsia="微软雅黑" w:hAnsi="微软雅黑" w:hint="eastAsia"/>
          <w:b/>
          <w:bCs/>
          <w:color w:val="000000" w:themeColor="text1"/>
        </w:rPr>
        <w:t>七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：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删除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指定</w:t>
      </w:r>
      <w:r>
        <w:rPr>
          <w:rFonts w:ascii="微软雅黑" w:eastAsia="微软雅黑" w:hAnsi="微软雅黑"/>
          <w:b/>
          <w:color w:val="000000" w:themeColor="text1"/>
          <w:sz w:val="28"/>
          <w:szCs w:val="28"/>
        </w:rPr>
        <w:t>zookeeper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节点</w:t>
      </w:r>
    </w:p>
    <w:tbl>
      <w:tblPr>
        <w:tblStyle w:val="af0"/>
        <w:tblW w:w="10620" w:type="dxa"/>
        <w:tblInd w:w="403" w:type="dxa"/>
        <w:tblLayout w:type="fixed"/>
        <w:tblLook w:val="04A0" w:firstRow="1" w:lastRow="0" w:firstColumn="1" w:lastColumn="0" w:noHBand="0" w:noVBand="1"/>
      </w:tblPr>
      <w:tblGrid>
        <w:gridCol w:w="1109"/>
        <w:gridCol w:w="4419"/>
        <w:gridCol w:w="4312"/>
        <w:gridCol w:w="780"/>
      </w:tblGrid>
      <w:tr w:rsidR="002867F7" w:rsidTr="007E0C89">
        <w:tc>
          <w:tcPr>
            <w:tcW w:w="1109" w:type="dxa"/>
          </w:tcPr>
          <w:p w:rsidR="002867F7" w:rsidRDefault="002867F7" w:rsidP="007E0C89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lastRenderedPageBreak/>
              <w:t>课堂模块</w:t>
            </w:r>
          </w:p>
        </w:tc>
        <w:tc>
          <w:tcPr>
            <w:tcW w:w="4419" w:type="dxa"/>
          </w:tcPr>
          <w:p w:rsidR="002867F7" w:rsidRDefault="002867F7" w:rsidP="007E0C89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2867F7" w:rsidRDefault="002867F7" w:rsidP="007E0C89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2867F7" w:rsidRDefault="002867F7" w:rsidP="007E0C89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2867F7" w:rsidTr="007E0C89">
        <w:trPr>
          <w:trHeight w:val="263"/>
        </w:trPr>
        <w:tc>
          <w:tcPr>
            <w:tcW w:w="1109" w:type="dxa"/>
            <w:vMerge w:val="restart"/>
            <w:vAlign w:val="center"/>
          </w:tcPr>
          <w:p w:rsidR="002867F7" w:rsidRPr="00BE2B19" w:rsidRDefault="00C220C7" w:rsidP="007E0C89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</w:pPr>
            <w:r w:rsidRPr="00BE2B19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删除指定</w:t>
            </w:r>
            <w:r w:rsidRPr="00BE2B19"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zookeeper</w:t>
            </w:r>
            <w:r w:rsidRPr="00BE2B19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节点</w:t>
            </w:r>
          </w:p>
        </w:tc>
        <w:tc>
          <w:tcPr>
            <w:tcW w:w="4419" w:type="dxa"/>
          </w:tcPr>
          <w:p w:rsidR="002867F7" w:rsidRDefault="00735B5C" w:rsidP="007E0C89">
            <w:pPr>
              <w:spacing w:line="260" w:lineRule="exact"/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Cs/>
                <w:color w:val="00B0F0"/>
                <w:sz w:val="18"/>
                <w:szCs w:val="18"/>
              </w:rPr>
              <w:t>删除</w:t>
            </w:r>
            <w:r>
              <w:rPr>
                <w:rFonts w:ascii="微软雅黑" w:eastAsia="微软雅黑" w:hAnsi="微软雅黑"/>
                <w:bCs/>
                <w:color w:val="00B0F0"/>
                <w:sz w:val="18"/>
                <w:szCs w:val="18"/>
              </w:rPr>
              <w:t>zookeeper</w:t>
            </w:r>
            <w:r>
              <w:rPr>
                <w:rFonts w:ascii="微软雅黑" w:eastAsia="微软雅黑" w:hAnsi="微软雅黑" w:hint="eastAsia"/>
                <w:bCs/>
                <w:color w:val="00B0F0"/>
                <w:sz w:val="18"/>
                <w:szCs w:val="18"/>
              </w:rPr>
              <w:t>节点</w:t>
            </w:r>
          </w:p>
        </w:tc>
        <w:tc>
          <w:tcPr>
            <w:tcW w:w="4312" w:type="dxa"/>
          </w:tcPr>
          <w:p w:rsidR="002867F7" w:rsidRDefault="00735B5C" w:rsidP="007E0C89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掌握删除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zookeeper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节点的方法</w:t>
            </w:r>
          </w:p>
        </w:tc>
        <w:tc>
          <w:tcPr>
            <w:tcW w:w="780" w:type="dxa"/>
            <w:vAlign w:val="center"/>
          </w:tcPr>
          <w:p w:rsidR="002867F7" w:rsidRDefault="002867F7" w:rsidP="007E0C89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2867F7" w:rsidTr="007E0C89">
        <w:trPr>
          <w:trHeight w:val="477"/>
        </w:trPr>
        <w:tc>
          <w:tcPr>
            <w:tcW w:w="1109" w:type="dxa"/>
            <w:vMerge/>
            <w:vAlign w:val="center"/>
          </w:tcPr>
          <w:p w:rsidR="002867F7" w:rsidRDefault="002867F7" w:rsidP="007E0C89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2867F7" w:rsidRDefault="002867F7" w:rsidP="007E0C89">
            <w:pPr>
              <w:spacing w:line="260" w:lineRule="exac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老师：通过客户端对象</w:t>
            </w:r>
            <w:r w:rsidR="000A2D66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删除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节点的命令格式</w:t>
            </w:r>
          </w:p>
          <w:p w:rsidR="00B607F6" w:rsidRPr="00B607F6" w:rsidRDefault="00B607F6" w:rsidP="00B607F6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B607F6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client.delete</w:t>
            </w:r>
            <w:proofErr w:type="spellEnd"/>
            <w:proofErr w:type="gramEnd"/>
            <w:r w:rsidRPr="00B607F6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("/name1111", -1);</w:t>
            </w:r>
          </w:p>
          <w:p w:rsidR="002867F7" w:rsidRPr="000F7E04" w:rsidRDefault="002867F7" w:rsidP="00B607F6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312" w:type="dxa"/>
          </w:tcPr>
          <w:p w:rsidR="00ED30C0" w:rsidRPr="00ED30C0" w:rsidRDefault="00ED30C0" w:rsidP="00ED30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ED30C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public class </w:t>
            </w:r>
            <w:proofErr w:type="spellStart"/>
            <w:r w:rsidRPr="00ED30C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TestZ</w:t>
            </w:r>
            <w:proofErr w:type="spellEnd"/>
            <w:r w:rsidRPr="00ED30C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{</w:t>
            </w:r>
          </w:p>
          <w:p w:rsidR="00ED30C0" w:rsidRPr="00ED30C0" w:rsidRDefault="00ED30C0" w:rsidP="00ED30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ED30C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public static void main(</w:t>
            </w:r>
            <w:proofErr w:type="gramStart"/>
            <w:r w:rsidRPr="00ED30C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String[</w:t>
            </w:r>
            <w:proofErr w:type="gramEnd"/>
            <w:r w:rsidRPr="00ED30C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] </w:t>
            </w:r>
            <w:proofErr w:type="spellStart"/>
            <w:r w:rsidRPr="00ED30C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ED30C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) throws </w:t>
            </w:r>
            <w:proofErr w:type="spellStart"/>
            <w:r w:rsidRPr="00ED30C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IOException</w:t>
            </w:r>
            <w:proofErr w:type="spellEnd"/>
            <w:r w:rsidRPr="00ED30C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ED30C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KeeperException</w:t>
            </w:r>
            <w:proofErr w:type="spellEnd"/>
            <w:r w:rsidRPr="00ED30C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ED30C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InterruptedException</w:t>
            </w:r>
            <w:proofErr w:type="spellEnd"/>
            <w:r w:rsidRPr="00ED30C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{</w:t>
            </w:r>
          </w:p>
          <w:p w:rsidR="00ED30C0" w:rsidRPr="00ED30C0" w:rsidRDefault="00ED30C0" w:rsidP="00ED30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ED30C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ZooKeeper</w:t>
            </w:r>
            <w:proofErr w:type="spellEnd"/>
            <w:r w:rsidRPr="00ED30C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client = new </w:t>
            </w:r>
            <w:proofErr w:type="spellStart"/>
            <w:r w:rsidRPr="00ED30C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ZooKeeper</w:t>
            </w:r>
            <w:proofErr w:type="spellEnd"/>
            <w:r w:rsidRPr="00ED30C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("172.16.245.5:2181"/*</w:t>
            </w:r>
            <w:r w:rsidRPr="00ED30C0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链接字符串*</w:t>
            </w:r>
            <w:r w:rsidRPr="00ED30C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/, 1000, null);</w:t>
            </w:r>
          </w:p>
          <w:p w:rsidR="00ED30C0" w:rsidRPr="00ED30C0" w:rsidRDefault="00ED30C0" w:rsidP="00ED30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ED30C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client.delete</w:t>
            </w:r>
            <w:proofErr w:type="spellEnd"/>
            <w:proofErr w:type="gramEnd"/>
            <w:r w:rsidRPr="00ED30C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("/name1111", -1);</w:t>
            </w:r>
          </w:p>
          <w:p w:rsidR="00ED30C0" w:rsidRPr="00ED30C0" w:rsidRDefault="00ED30C0" w:rsidP="00ED30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ED30C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}</w:t>
            </w:r>
          </w:p>
          <w:p w:rsidR="002867F7" w:rsidRDefault="00ED30C0" w:rsidP="00ED30C0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ED30C0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780" w:type="dxa"/>
            <w:vAlign w:val="center"/>
          </w:tcPr>
          <w:p w:rsidR="002867F7" w:rsidRDefault="002867F7" w:rsidP="007E0C89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2867F7" w:rsidRDefault="002867F7" w:rsidP="002867F7">
      <w:pPr>
        <w:pStyle w:val="af1"/>
        <w:autoSpaceDE w:val="0"/>
        <w:spacing w:line="240" w:lineRule="atLeast"/>
        <w:ind w:left="420" w:firstLineChars="0" w:firstLine="360"/>
        <w:outlineLvl w:val="1"/>
        <w:rPr>
          <w:rFonts w:hint="eastAsia"/>
        </w:rPr>
      </w:pPr>
    </w:p>
    <w:p w:rsidR="002F6E84" w:rsidRDefault="002F6E84" w:rsidP="00CF4D68">
      <w:pPr>
        <w:pStyle w:val="af1"/>
        <w:numPr>
          <w:ilvl w:val="0"/>
          <w:numId w:val="9"/>
        </w:numPr>
        <w:spacing w:beforeLines="100" w:before="312" w:afterLines="100" w:after="312" w:line="400" w:lineRule="exact"/>
        <w:ind w:firstLineChars="0"/>
        <w:outlineLvl w:val="1"/>
        <w:rPr>
          <w:rStyle w:val="ae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r>
        <w:rPr>
          <w:rFonts w:ascii="微软雅黑" w:eastAsia="微软雅黑" w:hAnsi="微软雅黑" w:hint="eastAsia"/>
          <w:b/>
          <w:bCs/>
          <w:color w:val="000000" w:themeColor="text1"/>
        </w:rPr>
        <w:t>脚本切片</w:t>
      </w:r>
      <w:r w:rsidR="006B717C">
        <w:rPr>
          <w:rFonts w:ascii="微软雅黑" w:eastAsia="微软雅黑" w:hAnsi="微软雅黑" w:hint="eastAsia"/>
          <w:b/>
          <w:bCs/>
          <w:color w:val="000000" w:themeColor="text1"/>
        </w:rPr>
        <w:t>八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：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设置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指定</w:t>
      </w:r>
      <w:r>
        <w:rPr>
          <w:rFonts w:ascii="微软雅黑" w:eastAsia="微软雅黑" w:hAnsi="微软雅黑"/>
          <w:b/>
          <w:color w:val="000000" w:themeColor="text1"/>
          <w:sz w:val="28"/>
          <w:szCs w:val="28"/>
        </w:rPr>
        <w:t>zookeeper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节点</w:t>
      </w:r>
      <w:r w:rsidR="009F2A22"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内容</w:t>
      </w:r>
    </w:p>
    <w:tbl>
      <w:tblPr>
        <w:tblStyle w:val="af0"/>
        <w:tblW w:w="10620" w:type="dxa"/>
        <w:tblInd w:w="403" w:type="dxa"/>
        <w:tblLayout w:type="fixed"/>
        <w:tblLook w:val="04A0" w:firstRow="1" w:lastRow="0" w:firstColumn="1" w:lastColumn="0" w:noHBand="0" w:noVBand="1"/>
      </w:tblPr>
      <w:tblGrid>
        <w:gridCol w:w="1109"/>
        <w:gridCol w:w="4419"/>
        <w:gridCol w:w="4312"/>
        <w:gridCol w:w="780"/>
      </w:tblGrid>
      <w:tr w:rsidR="002F6E84" w:rsidTr="007E0C89">
        <w:tc>
          <w:tcPr>
            <w:tcW w:w="1109" w:type="dxa"/>
          </w:tcPr>
          <w:p w:rsidR="002F6E84" w:rsidRDefault="002F6E84" w:rsidP="007E0C89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2F6E84" w:rsidRDefault="002F6E84" w:rsidP="007E0C89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2F6E84" w:rsidRDefault="002F6E84" w:rsidP="007E0C89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2F6E84" w:rsidRDefault="002F6E84" w:rsidP="007E0C89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2F6E84" w:rsidTr="007E0C89">
        <w:trPr>
          <w:trHeight w:val="263"/>
        </w:trPr>
        <w:tc>
          <w:tcPr>
            <w:tcW w:w="1109" w:type="dxa"/>
            <w:vMerge w:val="restart"/>
            <w:vAlign w:val="center"/>
          </w:tcPr>
          <w:p w:rsidR="002F6E84" w:rsidRDefault="00C220C7" w:rsidP="007E0C89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E2B19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设置指定</w:t>
            </w:r>
            <w:r w:rsidRPr="00BE2B19">
              <w:rPr>
                <w:rFonts w:ascii="微软雅黑" w:eastAsia="微软雅黑" w:hAnsi="微软雅黑"/>
                <w:b/>
                <w:color w:val="000000" w:themeColor="text1"/>
                <w:sz w:val="21"/>
                <w:szCs w:val="21"/>
              </w:rPr>
              <w:t>zookeeper</w:t>
            </w:r>
            <w:r w:rsidRPr="00BE2B19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节点内容</w:t>
            </w:r>
          </w:p>
        </w:tc>
        <w:tc>
          <w:tcPr>
            <w:tcW w:w="4419" w:type="dxa"/>
          </w:tcPr>
          <w:p w:rsidR="002F6E84" w:rsidRDefault="00D922F6" w:rsidP="007E0C89">
            <w:pPr>
              <w:spacing w:line="260" w:lineRule="exact"/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修改设置</w:t>
            </w:r>
            <w:r>
              <w:rPr>
                <w:rFonts w:ascii="微软雅黑" w:eastAsia="微软雅黑" w:hAnsi="微软雅黑"/>
                <w:b/>
                <w:color w:val="000000" w:themeColor="text1"/>
                <w:sz w:val="18"/>
                <w:szCs w:val="18"/>
              </w:rPr>
              <w:t>zookeeper</w:t>
            </w: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节点</w:t>
            </w:r>
            <w:r w:rsidR="005355FB"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的内容</w:t>
            </w:r>
          </w:p>
        </w:tc>
        <w:tc>
          <w:tcPr>
            <w:tcW w:w="4312" w:type="dxa"/>
          </w:tcPr>
          <w:p w:rsidR="002F6E84" w:rsidRDefault="00D922F6" w:rsidP="007E0C89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掌握修改</w:t>
            </w:r>
            <w:proofErr w:type="spellStart"/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zookeeepr</w:t>
            </w:r>
            <w:proofErr w:type="spellEnd"/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节点的内容</w:t>
            </w:r>
          </w:p>
        </w:tc>
        <w:tc>
          <w:tcPr>
            <w:tcW w:w="780" w:type="dxa"/>
            <w:vAlign w:val="center"/>
          </w:tcPr>
          <w:p w:rsidR="002F6E84" w:rsidRDefault="002F6E84" w:rsidP="007E0C89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2F6E84" w:rsidTr="007E0C89">
        <w:trPr>
          <w:trHeight w:val="477"/>
        </w:trPr>
        <w:tc>
          <w:tcPr>
            <w:tcW w:w="1109" w:type="dxa"/>
            <w:vMerge/>
            <w:vAlign w:val="center"/>
          </w:tcPr>
          <w:p w:rsidR="002F6E84" w:rsidRDefault="002F6E84" w:rsidP="007E0C89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2F6E84" w:rsidRDefault="002F6E84" w:rsidP="007E0C89">
            <w:pPr>
              <w:spacing w:line="260" w:lineRule="exac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老师：通过客户端对象删除节点的命令格式</w:t>
            </w:r>
          </w:p>
          <w:p w:rsidR="002053C7" w:rsidRPr="002053C7" w:rsidRDefault="002053C7" w:rsidP="002053C7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B607F6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client</w:t>
            </w:r>
            <w:r w:rsidRPr="002053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.setData</w:t>
            </w:r>
            <w:proofErr w:type="spellEnd"/>
            <w:proofErr w:type="gramEnd"/>
            <w:r w:rsidRPr="002053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("/</w:t>
            </w:r>
            <w:proofErr w:type="spellStart"/>
            <w:r w:rsidRPr="002053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namewjf</w:t>
            </w:r>
            <w:proofErr w:type="spellEnd"/>
            <w:r w:rsidRPr="002053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", "222222".getBytes(), </w:t>
            </w:r>
            <w:proofErr w:type="spellStart"/>
            <w:r w:rsidRPr="002053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zk.exists</w:t>
            </w:r>
            <w:proofErr w:type="spellEnd"/>
            <w:r w:rsidRPr="002053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("/</w:t>
            </w:r>
            <w:proofErr w:type="spellStart"/>
            <w:r w:rsidRPr="002053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namewjf</w:t>
            </w:r>
            <w:proofErr w:type="spellEnd"/>
            <w:r w:rsidRPr="002053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", true).</w:t>
            </w:r>
            <w:proofErr w:type="spellStart"/>
            <w:r w:rsidRPr="002053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getVersion</w:t>
            </w:r>
            <w:proofErr w:type="spellEnd"/>
            <w:r w:rsidRPr="002053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());</w:t>
            </w:r>
          </w:p>
          <w:p w:rsidR="002F6E84" w:rsidRDefault="002F6E84" w:rsidP="007E0C89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1A4EE9" w:rsidRDefault="001A4EE9" w:rsidP="007E0C89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  <w:p w:rsidR="001A4EE9" w:rsidRPr="000F7E04" w:rsidRDefault="001A4EE9" w:rsidP="007E0C89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proofErr w:type="spellStart"/>
            <w:r w:rsidRPr="002053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zk.exists</w:t>
            </w:r>
            <w:proofErr w:type="spellEnd"/>
            <w:r w:rsidRPr="002053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("/</w:t>
            </w:r>
            <w:proofErr w:type="spellStart"/>
            <w:r w:rsidRPr="002053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namewjf</w:t>
            </w:r>
            <w:proofErr w:type="spellEnd"/>
            <w:r w:rsidRPr="002053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", true).</w:t>
            </w:r>
            <w:proofErr w:type="spellStart"/>
            <w:r w:rsidRPr="002053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getVersion</w:t>
            </w:r>
            <w:proofErr w:type="spellEnd"/>
            <w:r w:rsidRPr="002053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()</w:t>
            </w:r>
            <w: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指定节点的当前版本号</w:t>
            </w:r>
          </w:p>
        </w:tc>
        <w:tc>
          <w:tcPr>
            <w:tcW w:w="4312" w:type="dxa"/>
          </w:tcPr>
          <w:p w:rsidR="001C3BFF" w:rsidRPr="001C3BFF" w:rsidRDefault="001C3BFF" w:rsidP="001C3BF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public static void main(</w:t>
            </w:r>
            <w:proofErr w:type="gramStart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String[</w:t>
            </w:r>
            <w:proofErr w:type="gramEnd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] </w:t>
            </w:r>
            <w:proofErr w:type="spellStart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) throws </w:t>
            </w:r>
            <w:proofErr w:type="spellStart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IOException</w:t>
            </w:r>
            <w:proofErr w:type="spellEnd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KeeperException</w:t>
            </w:r>
            <w:proofErr w:type="spellEnd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InterruptedException</w:t>
            </w:r>
            <w:proofErr w:type="spellEnd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{</w:t>
            </w:r>
          </w:p>
          <w:p w:rsidR="001C3BFF" w:rsidRPr="001C3BFF" w:rsidRDefault="001C3BFF" w:rsidP="001C3BF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// TODO Auto-generated method stub</w:t>
            </w:r>
          </w:p>
          <w:p w:rsidR="001C3BFF" w:rsidRPr="001C3BFF" w:rsidRDefault="001C3BFF" w:rsidP="001C3BF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ZooKeeper</w:t>
            </w:r>
            <w:proofErr w:type="spellEnd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zk</w:t>
            </w:r>
            <w:proofErr w:type="spellEnd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= new </w:t>
            </w:r>
            <w:proofErr w:type="spellStart"/>
            <w:proofErr w:type="gramStart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ZooKeeper</w:t>
            </w:r>
            <w:proofErr w:type="spellEnd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</w:t>
            </w:r>
            <w:proofErr w:type="gramEnd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"172.16.245.5:2181", 1000, null);</w:t>
            </w:r>
          </w:p>
          <w:p w:rsidR="001C3BFF" w:rsidRPr="001C3BFF" w:rsidRDefault="001C3BFF" w:rsidP="001C3BF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zk.setData</w:t>
            </w:r>
            <w:proofErr w:type="spellEnd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("/</w:t>
            </w:r>
            <w:proofErr w:type="spellStart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namewjf</w:t>
            </w:r>
            <w:proofErr w:type="spellEnd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", "222222".getBytes(), </w:t>
            </w:r>
            <w:proofErr w:type="spellStart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zk.exists</w:t>
            </w:r>
            <w:proofErr w:type="spellEnd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("/</w:t>
            </w:r>
            <w:proofErr w:type="spellStart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namewjf</w:t>
            </w:r>
            <w:proofErr w:type="spellEnd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", true).</w:t>
            </w:r>
            <w:proofErr w:type="spellStart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getVersion</w:t>
            </w:r>
            <w:proofErr w:type="spellEnd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()/*</w:t>
            </w:r>
            <w:proofErr w:type="spellStart"/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  <w:u w:val="single"/>
              </w:rPr>
              <w:t>znode</w:t>
            </w:r>
            <w:proofErr w:type="spellEnd"/>
            <w:r w:rsidRPr="001C3BFF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当前版本*</w:t>
            </w:r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/);</w:t>
            </w:r>
          </w:p>
          <w:p w:rsidR="001C3BFF" w:rsidRPr="001C3BFF" w:rsidRDefault="001C3BFF" w:rsidP="001C3BF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}</w:t>
            </w:r>
          </w:p>
          <w:p w:rsidR="002F6E84" w:rsidRDefault="001C3BFF" w:rsidP="001C3BFF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1C3BF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780" w:type="dxa"/>
            <w:vAlign w:val="center"/>
          </w:tcPr>
          <w:p w:rsidR="002F6E84" w:rsidRDefault="002F6E84" w:rsidP="007E0C89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2F6E84" w:rsidRDefault="002F6E84" w:rsidP="002F6E84">
      <w:pPr>
        <w:pStyle w:val="af1"/>
        <w:autoSpaceDE w:val="0"/>
        <w:spacing w:line="240" w:lineRule="atLeast"/>
        <w:ind w:left="420" w:firstLineChars="0" w:firstLine="360"/>
        <w:outlineLvl w:val="1"/>
        <w:rPr>
          <w:rFonts w:hint="eastAsia"/>
        </w:rPr>
      </w:pPr>
    </w:p>
    <w:p w:rsidR="007C2864" w:rsidRDefault="007C2864" w:rsidP="00CF4D68">
      <w:pPr>
        <w:pStyle w:val="af1"/>
        <w:numPr>
          <w:ilvl w:val="0"/>
          <w:numId w:val="9"/>
        </w:numPr>
        <w:spacing w:beforeLines="100" w:before="312" w:afterLines="100" w:after="312" w:line="400" w:lineRule="exact"/>
        <w:ind w:firstLineChars="0"/>
        <w:outlineLvl w:val="1"/>
        <w:rPr>
          <w:rStyle w:val="ae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r>
        <w:rPr>
          <w:rFonts w:ascii="微软雅黑" w:eastAsia="微软雅黑" w:hAnsi="微软雅黑" w:hint="eastAsia"/>
          <w:b/>
          <w:bCs/>
          <w:color w:val="000000" w:themeColor="text1"/>
        </w:rPr>
        <w:t>脚本切片</w:t>
      </w:r>
      <w:r w:rsidR="006B717C">
        <w:rPr>
          <w:rFonts w:ascii="微软雅黑" w:eastAsia="微软雅黑" w:hAnsi="微软雅黑" w:hint="eastAsia"/>
          <w:b/>
          <w:bCs/>
          <w:color w:val="000000" w:themeColor="text1"/>
        </w:rPr>
        <w:t>九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：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获取指定节点的子节点</w:t>
      </w:r>
    </w:p>
    <w:tbl>
      <w:tblPr>
        <w:tblStyle w:val="af0"/>
        <w:tblW w:w="10620" w:type="dxa"/>
        <w:tblInd w:w="403" w:type="dxa"/>
        <w:tblLayout w:type="fixed"/>
        <w:tblLook w:val="04A0" w:firstRow="1" w:lastRow="0" w:firstColumn="1" w:lastColumn="0" w:noHBand="0" w:noVBand="1"/>
      </w:tblPr>
      <w:tblGrid>
        <w:gridCol w:w="1109"/>
        <w:gridCol w:w="4419"/>
        <w:gridCol w:w="4312"/>
        <w:gridCol w:w="780"/>
      </w:tblGrid>
      <w:tr w:rsidR="007C2864" w:rsidTr="007E0C89">
        <w:tc>
          <w:tcPr>
            <w:tcW w:w="1109" w:type="dxa"/>
          </w:tcPr>
          <w:p w:rsidR="007C2864" w:rsidRDefault="007C2864" w:rsidP="007E0C89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7C2864" w:rsidRDefault="007C2864" w:rsidP="007E0C89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7C2864" w:rsidRDefault="007C2864" w:rsidP="007E0C89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7C2864" w:rsidRDefault="007C2864" w:rsidP="007E0C89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7C2864" w:rsidTr="007E0C89">
        <w:trPr>
          <w:trHeight w:val="263"/>
        </w:trPr>
        <w:tc>
          <w:tcPr>
            <w:tcW w:w="1109" w:type="dxa"/>
            <w:vMerge w:val="restart"/>
            <w:vAlign w:val="center"/>
          </w:tcPr>
          <w:p w:rsidR="007C2864" w:rsidRDefault="00C220C7" w:rsidP="007E0C89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E2B19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获取指定节点的子节点</w:t>
            </w:r>
          </w:p>
        </w:tc>
        <w:tc>
          <w:tcPr>
            <w:tcW w:w="4419" w:type="dxa"/>
          </w:tcPr>
          <w:p w:rsidR="007C2864" w:rsidRDefault="00483CDA" w:rsidP="007E0C89">
            <w:pPr>
              <w:spacing w:line="260" w:lineRule="exact"/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获取指定节点的子节点</w:t>
            </w:r>
          </w:p>
        </w:tc>
        <w:tc>
          <w:tcPr>
            <w:tcW w:w="4312" w:type="dxa"/>
          </w:tcPr>
          <w:p w:rsidR="007C2864" w:rsidRDefault="007C2864" w:rsidP="007E0C89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掌握</w:t>
            </w:r>
            <w:r w:rsidR="00483CDA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获取指定节点的子节点</w:t>
            </w:r>
          </w:p>
        </w:tc>
        <w:tc>
          <w:tcPr>
            <w:tcW w:w="780" w:type="dxa"/>
            <w:vAlign w:val="center"/>
          </w:tcPr>
          <w:p w:rsidR="007C2864" w:rsidRDefault="007C2864" w:rsidP="007E0C89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7C2864" w:rsidTr="007E0C89">
        <w:trPr>
          <w:trHeight w:val="477"/>
        </w:trPr>
        <w:tc>
          <w:tcPr>
            <w:tcW w:w="1109" w:type="dxa"/>
            <w:vMerge/>
            <w:vAlign w:val="center"/>
          </w:tcPr>
          <w:p w:rsidR="007C2864" w:rsidRDefault="007C2864" w:rsidP="007E0C89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7C2864" w:rsidRDefault="007C2864" w:rsidP="007E0C89">
            <w:pPr>
              <w:spacing w:line="260" w:lineRule="exac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老师：通过客户端对象删除节点的命令格式</w:t>
            </w:r>
          </w:p>
          <w:p w:rsidR="007C2864" w:rsidRDefault="0044035F" w:rsidP="007E0C89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44035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client.getChildren</w:t>
            </w:r>
            <w:proofErr w:type="spellEnd"/>
            <w:proofErr w:type="gramEnd"/>
            <w:r w:rsidRPr="0044035F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("/name", true);</w:t>
            </w:r>
          </w:p>
          <w:p w:rsidR="007C2864" w:rsidRPr="000F7E04" w:rsidRDefault="007C2864" w:rsidP="007E0C89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312" w:type="dxa"/>
          </w:tcPr>
          <w:p w:rsidR="00DF2E93" w:rsidRPr="00DF2E93" w:rsidRDefault="00DF2E93" w:rsidP="00DF2E9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public class </w:t>
            </w:r>
            <w:proofErr w:type="spellStart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testgetchild</w:t>
            </w:r>
            <w:proofErr w:type="spellEnd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{</w:t>
            </w:r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br/>
              <w:t>public static void main(</w:t>
            </w:r>
            <w:proofErr w:type="gramStart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String[</w:t>
            </w:r>
            <w:proofErr w:type="gramEnd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] </w:t>
            </w:r>
            <w:proofErr w:type="spellStart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) throws </w:t>
            </w:r>
            <w:proofErr w:type="spellStart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IOException</w:t>
            </w:r>
            <w:proofErr w:type="spellEnd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KeeperException</w:t>
            </w:r>
            <w:proofErr w:type="spellEnd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InterruptedException</w:t>
            </w:r>
            <w:proofErr w:type="spellEnd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{</w:t>
            </w:r>
          </w:p>
          <w:p w:rsidR="00DF2E93" w:rsidRPr="00DF2E93" w:rsidRDefault="00DF2E93" w:rsidP="00DF2E9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ZooKeeper</w:t>
            </w:r>
            <w:proofErr w:type="spellEnd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client = new </w:t>
            </w:r>
            <w:proofErr w:type="spellStart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ZooKeeper</w:t>
            </w:r>
            <w:proofErr w:type="spellEnd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("172.16.245.5:2181"/*</w:t>
            </w:r>
            <w:r w:rsidRPr="00DF2E93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链接字符串*</w:t>
            </w:r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/, 1000, null);</w:t>
            </w:r>
          </w:p>
          <w:p w:rsidR="00DF2E93" w:rsidRPr="00DF2E93" w:rsidRDefault="00DF2E93" w:rsidP="00DF2E9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List&lt;String&gt; list = </w:t>
            </w:r>
            <w:proofErr w:type="spellStart"/>
            <w:proofErr w:type="gramStart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client.getChildren</w:t>
            </w:r>
            <w:proofErr w:type="spellEnd"/>
            <w:proofErr w:type="gramEnd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("/name", true);</w:t>
            </w:r>
          </w:p>
          <w:p w:rsidR="00DF2E93" w:rsidRPr="00DF2E93" w:rsidRDefault="00DF2E93" w:rsidP="00DF2E9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gramStart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for(</w:t>
            </w:r>
            <w:proofErr w:type="gramEnd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String </w:t>
            </w:r>
            <w:proofErr w:type="spellStart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str:list</w:t>
            </w:r>
            <w:proofErr w:type="spellEnd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){</w:t>
            </w:r>
          </w:p>
          <w:p w:rsidR="00DF2E93" w:rsidRPr="00DF2E93" w:rsidRDefault="00DF2E93" w:rsidP="00DF2E9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System.out.println</w:t>
            </w:r>
            <w:proofErr w:type="spellEnd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</w:t>
            </w:r>
            <w:proofErr w:type="spellEnd"/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);</w:t>
            </w:r>
          </w:p>
          <w:p w:rsidR="00DF2E93" w:rsidRPr="00DF2E93" w:rsidRDefault="00DF2E93" w:rsidP="00DF2E9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}</w:t>
            </w:r>
          </w:p>
          <w:p w:rsidR="00DF2E93" w:rsidRPr="00DF2E93" w:rsidRDefault="00DF2E93" w:rsidP="00DF2E9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}</w:t>
            </w:r>
          </w:p>
          <w:p w:rsidR="007C2864" w:rsidRDefault="00DF2E93" w:rsidP="00DF2E93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DF2E93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780" w:type="dxa"/>
            <w:vAlign w:val="center"/>
          </w:tcPr>
          <w:p w:rsidR="007C2864" w:rsidRDefault="007C2864" w:rsidP="007E0C89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7C2864" w:rsidRDefault="007C2864" w:rsidP="007C2864">
      <w:pPr>
        <w:pStyle w:val="af1"/>
        <w:autoSpaceDE w:val="0"/>
        <w:spacing w:line="240" w:lineRule="atLeast"/>
        <w:ind w:left="420" w:firstLineChars="0" w:firstLine="360"/>
        <w:outlineLvl w:val="1"/>
        <w:rPr>
          <w:rFonts w:hint="eastAsia"/>
        </w:rPr>
      </w:pPr>
    </w:p>
    <w:p w:rsidR="000758BE" w:rsidRDefault="000758BE" w:rsidP="00CF4D68">
      <w:pPr>
        <w:pStyle w:val="af1"/>
        <w:numPr>
          <w:ilvl w:val="0"/>
          <w:numId w:val="9"/>
        </w:numPr>
        <w:spacing w:beforeLines="100" w:before="312" w:afterLines="100" w:after="312" w:line="400" w:lineRule="exact"/>
        <w:ind w:firstLineChars="0"/>
        <w:outlineLvl w:val="1"/>
        <w:rPr>
          <w:rStyle w:val="ae"/>
          <w:rFonts w:ascii="微软雅黑" w:eastAsia="微软雅黑" w:hAnsi="微软雅黑"/>
          <w:color w:val="000000" w:themeColor="text1"/>
          <w:sz w:val="28"/>
          <w:szCs w:val="28"/>
          <w:u w:val="none"/>
        </w:rPr>
      </w:pPr>
      <w:r>
        <w:rPr>
          <w:rFonts w:ascii="微软雅黑" w:eastAsia="微软雅黑" w:hAnsi="微软雅黑" w:hint="eastAsia"/>
          <w:b/>
          <w:bCs/>
          <w:color w:val="000000" w:themeColor="text1"/>
        </w:rPr>
        <w:t>脚本切片</w:t>
      </w:r>
      <w:r w:rsidR="006B717C">
        <w:rPr>
          <w:rFonts w:ascii="微软雅黑" w:eastAsia="微软雅黑" w:hAnsi="微软雅黑" w:hint="eastAsia"/>
          <w:b/>
          <w:bCs/>
          <w:color w:val="000000" w:themeColor="text1"/>
        </w:rPr>
        <w:t>十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：</w:t>
      </w:r>
      <w:r>
        <w:rPr>
          <w:rFonts w:ascii="微软雅黑" w:eastAsia="微软雅黑" w:hAnsi="微软雅黑" w:hint="eastAsia"/>
          <w:b/>
          <w:color w:val="000000" w:themeColor="text1"/>
          <w:sz w:val="28"/>
          <w:szCs w:val="28"/>
        </w:rPr>
        <w:t>监听</w:t>
      </w:r>
    </w:p>
    <w:tbl>
      <w:tblPr>
        <w:tblStyle w:val="af0"/>
        <w:tblW w:w="10620" w:type="dxa"/>
        <w:tblInd w:w="403" w:type="dxa"/>
        <w:tblLayout w:type="fixed"/>
        <w:tblLook w:val="04A0" w:firstRow="1" w:lastRow="0" w:firstColumn="1" w:lastColumn="0" w:noHBand="0" w:noVBand="1"/>
      </w:tblPr>
      <w:tblGrid>
        <w:gridCol w:w="1109"/>
        <w:gridCol w:w="4419"/>
        <w:gridCol w:w="4312"/>
        <w:gridCol w:w="780"/>
      </w:tblGrid>
      <w:tr w:rsidR="000758BE" w:rsidTr="007E0C89">
        <w:tc>
          <w:tcPr>
            <w:tcW w:w="1109" w:type="dxa"/>
          </w:tcPr>
          <w:p w:rsidR="000758BE" w:rsidRDefault="000758BE" w:rsidP="007E0C89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课堂模块</w:t>
            </w:r>
          </w:p>
        </w:tc>
        <w:tc>
          <w:tcPr>
            <w:tcW w:w="4419" w:type="dxa"/>
          </w:tcPr>
          <w:p w:rsidR="000758BE" w:rsidRDefault="000758BE" w:rsidP="007E0C89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教学内容/台词</w:t>
            </w:r>
          </w:p>
        </w:tc>
        <w:tc>
          <w:tcPr>
            <w:tcW w:w="4312" w:type="dxa"/>
          </w:tcPr>
          <w:p w:rsidR="000758BE" w:rsidRDefault="000758BE" w:rsidP="007E0C89">
            <w:pPr>
              <w:jc w:val="center"/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教学标准/素材</w:t>
            </w:r>
          </w:p>
        </w:tc>
        <w:tc>
          <w:tcPr>
            <w:tcW w:w="780" w:type="dxa"/>
          </w:tcPr>
          <w:p w:rsidR="000758BE" w:rsidRDefault="000758BE" w:rsidP="007E0C89">
            <w:pPr>
              <w:rPr>
                <w:rFonts w:ascii="微软雅黑" w:eastAsia="微软雅黑" w:hAnsi="微软雅黑"/>
                <w:b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Cs w:val="21"/>
              </w:rPr>
              <w:t>时长</w:t>
            </w:r>
          </w:p>
        </w:tc>
      </w:tr>
      <w:tr w:rsidR="000758BE" w:rsidTr="007E0C89">
        <w:trPr>
          <w:trHeight w:val="263"/>
        </w:trPr>
        <w:tc>
          <w:tcPr>
            <w:tcW w:w="1109" w:type="dxa"/>
            <w:vMerge w:val="restart"/>
            <w:vAlign w:val="center"/>
          </w:tcPr>
          <w:p w:rsidR="000758BE" w:rsidRDefault="00C220C7" w:rsidP="007E0C89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BE2B19">
              <w:rPr>
                <w:rFonts w:ascii="微软雅黑" w:eastAsia="微软雅黑" w:hAnsi="微软雅黑" w:hint="eastAsia"/>
                <w:b/>
                <w:color w:val="000000" w:themeColor="text1"/>
                <w:sz w:val="21"/>
                <w:szCs w:val="21"/>
              </w:rPr>
              <w:t>监听</w:t>
            </w:r>
          </w:p>
        </w:tc>
        <w:tc>
          <w:tcPr>
            <w:tcW w:w="4419" w:type="dxa"/>
          </w:tcPr>
          <w:p w:rsidR="000758BE" w:rsidRDefault="002865FB" w:rsidP="007E0C89">
            <w:pPr>
              <w:spacing w:line="260" w:lineRule="exact"/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b/>
                <w:color w:val="000000" w:themeColor="text1"/>
                <w:sz w:val="18"/>
                <w:szCs w:val="18"/>
              </w:rPr>
              <w:t>监听指定节点</w:t>
            </w:r>
          </w:p>
        </w:tc>
        <w:tc>
          <w:tcPr>
            <w:tcW w:w="4312" w:type="dxa"/>
          </w:tcPr>
          <w:p w:rsidR="000758BE" w:rsidRDefault="00430BB0" w:rsidP="007E0C89">
            <w:pP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掌握监听的使用</w:t>
            </w:r>
          </w:p>
        </w:tc>
        <w:tc>
          <w:tcPr>
            <w:tcW w:w="780" w:type="dxa"/>
            <w:vAlign w:val="center"/>
          </w:tcPr>
          <w:p w:rsidR="000758BE" w:rsidRDefault="000758BE" w:rsidP="007E0C89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0758BE" w:rsidTr="007E0C89">
        <w:trPr>
          <w:trHeight w:val="477"/>
        </w:trPr>
        <w:tc>
          <w:tcPr>
            <w:tcW w:w="1109" w:type="dxa"/>
            <w:vMerge/>
            <w:vAlign w:val="center"/>
          </w:tcPr>
          <w:p w:rsidR="000758BE" w:rsidRDefault="000758BE" w:rsidP="007E0C89">
            <w:pPr>
              <w:jc w:val="center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</w:p>
        </w:tc>
        <w:tc>
          <w:tcPr>
            <w:tcW w:w="4419" w:type="dxa"/>
          </w:tcPr>
          <w:p w:rsidR="004D641C" w:rsidRDefault="000758BE" w:rsidP="00930C78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老师：</w:t>
            </w:r>
            <w:r w:rsidR="00ED782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当被监听的节点发生变化，监听</w:t>
            </w:r>
            <w:r w:rsidR="0024552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者会受到</w:t>
            </w:r>
            <w:r w:rsidR="0024552E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zookeeper</w:t>
            </w:r>
            <w:r w:rsidR="0024552E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的通知</w:t>
            </w:r>
          </w:p>
          <w:p w:rsidR="004D641C" w:rsidRDefault="00BF3B27" w:rsidP="00930C78">
            <w:pPr>
              <w:spacing w:line="260" w:lineRule="exac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监听者（执行监听的程序）必须实现</w:t>
            </w:r>
            <w:r w:rsidR="003666A5"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Watcher</w:t>
            </w:r>
            <w:r w:rsidR="003666A5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接口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并实现里面的唯一方法</w:t>
            </w:r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process</w:t>
            </w:r>
            <w:r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。</w:t>
            </w:r>
          </w:p>
          <w:p w:rsidR="00BF3B27" w:rsidRDefault="00930C78" w:rsidP="00930C78">
            <w:pPr>
              <w:spacing w:line="260" w:lineRule="exact"/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0F7E04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 xml:space="preserve"> </w:t>
            </w:r>
            <w:r w:rsidR="004D641C"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watcher</w:t>
            </w:r>
            <w:r w:rsidR="004D641C" w:rsidRPr="007E38C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只有在长链接的情况下才起作用</w:t>
            </w:r>
            <w:r w:rsidR="004D641C"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,</w:t>
            </w:r>
            <w:r w:rsidR="004D641C" w:rsidRPr="007E38C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而且只能监听一次。</w:t>
            </w:r>
          </w:p>
          <w:p w:rsidR="007B496B" w:rsidRPr="000F7E04" w:rsidRDefault="007B496B" w:rsidP="00930C78">
            <w:pPr>
              <w:spacing w:line="260" w:lineRule="exact"/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</w:pPr>
          </w:p>
        </w:tc>
        <w:tc>
          <w:tcPr>
            <w:tcW w:w="4312" w:type="dxa"/>
          </w:tcPr>
          <w:p w:rsidR="007E38C7" w:rsidRPr="007E38C7" w:rsidRDefault="007E38C7" w:rsidP="007E38C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public class </w:t>
            </w:r>
            <w:proofErr w:type="spellStart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TestWatcher</w:t>
            </w:r>
            <w:proofErr w:type="spellEnd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implements </w:t>
            </w:r>
            <w:proofErr w:type="gramStart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Watcher{</w:t>
            </w:r>
            <w:proofErr w:type="gramEnd"/>
          </w:p>
          <w:p w:rsidR="007E38C7" w:rsidRPr="007E38C7" w:rsidRDefault="007E38C7" w:rsidP="007E38C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private static final </w:t>
            </w:r>
            <w:proofErr w:type="spellStart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int</w:t>
            </w:r>
            <w:proofErr w:type="spellEnd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</w:t>
            </w:r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  <w:u w:val="single"/>
              </w:rPr>
              <w:t>SESSION_TIMEOUT</w:t>
            </w:r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=1000;</w:t>
            </w:r>
          </w:p>
          <w:p w:rsidR="007E38C7" w:rsidRPr="007E38C7" w:rsidRDefault="007E38C7" w:rsidP="007E38C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private </w:t>
            </w:r>
            <w:proofErr w:type="spellStart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ZooKeeper</w:t>
            </w:r>
            <w:proofErr w:type="spellEnd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  <w:u w:val="single"/>
              </w:rPr>
              <w:t>zk</w:t>
            </w:r>
            <w:proofErr w:type="spellEnd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= null;</w:t>
            </w:r>
          </w:p>
          <w:p w:rsidR="007E38C7" w:rsidRPr="007E38C7" w:rsidRDefault="007E38C7" w:rsidP="007E38C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public static void main(</w:t>
            </w:r>
            <w:proofErr w:type="gramStart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String[</w:t>
            </w:r>
            <w:proofErr w:type="gramEnd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] </w:t>
            </w:r>
            <w:proofErr w:type="spellStart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args</w:t>
            </w:r>
            <w:proofErr w:type="spellEnd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) throws </w:t>
            </w:r>
            <w:proofErr w:type="spellStart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IOException</w:t>
            </w:r>
            <w:proofErr w:type="spellEnd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KeeperException</w:t>
            </w:r>
            <w:proofErr w:type="spellEnd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InterruptedException</w:t>
            </w:r>
            <w:proofErr w:type="spellEnd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{</w:t>
            </w:r>
          </w:p>
          <w:p w:rsidR="007E38C7" w:rsidRPr="007E38C7" w:rsidRDefault="007E38C7" w:rsidP="007E38C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ZooKeeper</w:t>
            </w:r>
            <w:proofErr w:type="spellEnd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client = new </w:t>
            </w:r>
            <w:proofErr w:type="spellStart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ZooKeeper</w:t>
            </w:r>
            <w:proofErr w:type="spellEnd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("172.16.245.5:2181"/*</w:t>
            </w:r>
            <w:r w:rsidRPr="007E38C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链接字符串*</w:t>
            </w:r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/, 1000, null);</w:t>
            </w:r>
          </w:p>
          <w:p w:rsidR="007E38C7" w:rsidRPr="007E38C7" w:rsidRDefault="007E38C7" w:rsidP="007E38C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gramStart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byte[</w:t>
            </w:r>
            <w:proofErr w:type="gramEnd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] </w:t>
            </w:r>
            <w:proofErr w:type="spellStart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bs</w:t>
            </w:r>
            <w:proofErr w:type="spellEnd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client.getData</w:t>
            </w:r>
            <w:proofErr w:type="spellEnd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("/name", new </w:t>
            </w:r>
            <w:proofErr w:type="spellStart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TestWatcher</w:t>
            </w:r>
            <w:proofErr w:type="spellEnd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(), null);</w:t>
            </w:r>
          </w:p>
          <w:p w:rsidR="007E38C7" w:rsidRPr="007E38C7" w:rsidRDefault="007E38C7" w:rsidP="007E38C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System.out.println</w:t>
            </w:r>
            <w:proofErr w:type="spellEnd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(new String(</w:t>
            </w:r>
            <w:proofErr w:type="spellStart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bs</w:t>
            </w:r>
            <w:proofErr w:type="spellEnd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));</w:t>
            </w:r>
          </w:p>
          <w:p w:rsidR="007E38C7" w:rsidRPr="007E38C7" w:rsidRDefault="007E38C7" w:rsidP="007E38C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Thread.sleep</w:t>
            </w:r>
            <w:proofErr w:type="spellEnd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Long.MAX_VALUE</w:t>
            </w:r>
            <w:proofErr w:type="spellEnd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);</w:t>
            </w:r>
          </w:p>
          <w:p w:rsidR="007E38C7" w:rsidRPr="007E38C7" w:rsidRDefault="007E38C7" w:rsidP="007E38C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}</w:t>
            </w:r>
          </w:p>
          <w:p w:rsidR="007E38C7" w:rsidRPr="007E38C7" w:rsidRDefault="007E38C7" w:rsidP="007E38C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//</w:t>
            </w:r>
            <w:r w:rsidRPr="007E38C7">
              <w:rPr>
                <w:rFonts w:ascii="微软雅黑" w:eastAsia="微软雅黑" w:hAnsi="微软雅黑" w:hint="eastAsia"/>
                <w:color w:val="000000" w:themeColor="text1"/>
                <w:sz w:val="18"/>
                <w:szCs w:val="18"/>
              </w:rPr>
              <w:t>监听到指定的目录有变化，会触发此方法</w:t>
            </w:r>
          </w:p>
          <w:p w:rsidR="007E38C7" w:rsidRPr="007E38C7" w:rsidRDefault="007E38C7" w:rsidP="007E38C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@Override</w:t>
            </w:r>
          </w:p>
          <w:p w:rsidR="007E38C7" w:rsidRPr="007E38C7" w:rsidRDefault="007E38C7" w:rsidP="007E38C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public void </w:t>
            </w:r>
            <w:proofErr w:type="gramStart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process(</w:t>
            </w:r>
            <w:proofErr w:type="spellStart"/>
            <w:proofErr w:type="gramEnd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WatchedEvent</w:t>
            </w:r>
            <w:proofErr w:type="spellEnd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 xml:space="preserve"> event) {</w:t>
            </w:r>
          </w:p>
          <w:p w:rsidR="007E38C7" w:rsidRPr="007E38C7" w:rsidRDefault="007E38C7" w:rsidP="007E38C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proofErr w:type="spellStart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System.out.println</w:t>
            </w:r>
            <w:proofErr w:type="spellEnd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</w:t>
            </w:r>
            <w:proofErr w:type="spellStart"/>
            <w:proofErr w:type="gramStart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event.getPath</w:t>
            </w:r>
            <w:proofErr w:type="spellEnd"/>
            <w:proofErr w:type="gramEnd"/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());</w:t>
            </w:r>
          </w:p>
          <w:p w:rsidR="007E38C7" w:rsidRPr="007E38C7" w:rsidRDefault="007E38C7" w:rsidP="007E38C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}</w:t>
            </w:r>
          </w:p>
          <w:p w:rsidR="000758BE" w:rsidRDefault="007E38C7" w:rsidP="007E38C7">
            <w:pPr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</w:pPr>
            <w:r w:rsidRPr="007E38C7">
              <w:rPr>
                <w:rFonts w:ascii="微软雅黑" w:eastAsia="微软雅黑" w:hAnsi="微软雅黑"/>
                <w:color w:val="000000" w:themeColor="text1"/>
                <w:sz w:val="18"/>
                <w:szCs w:val="18"/>
              </w:rPr>
              <w:t>}</w:t>
            </w:r>
          </w:p>
        </w:tc>
        <w:tc>
          <w:tcPr>
            <w:tcW w:w="780" w:type="dxa"/>
            <w:vAlign w:val="center"/>
          </w:tcPr>
          <w:p w:rsidR="000758BE" w:rsidRDefault="000758BE" w:rsidP="007E0C89">
            <w:pPr>
              <w:jc w:val="center"/>
              <w:rPr>
                <w:color w:val="000000" w:themeColor="text1"/>
                <w:sz w:val="18"/>
                <w:szCs w:val="18"/>
              </w:rPr>
            </w:pPr>
          </w:p>
        </w:tc>
      </w:tr>
    </w:tbl>
    <w:p w:rsidR="000758BE" w:rsidRDefault="000758BE" w:rsidP="000758BE">
      <w:pPr>
        <w:pStyle w:val="af1"/>
        <w:autoSpaceDE w:val="0"/>
        <w:spacing w:line="240" w:lineRule="atLeast"/>
        <w:ind w:left="420" w:firstLineChars="0" w:firstLine="360"/>
        <w:outlineLvl w:val="1"/>
        <w:rPr>
          <w:rFonts w:hint="eastAsia"/>
        </w:rPr>
      </w:pPr>
    </w:p>
    <w:p w:rsidR="002867F7" w:rsidRDefault="002867F7">
      <w:pPr>
        <w:pStyle w:val="af1"/>
        <w:autoSpaceDE w:val="0"/>
        <w:spacing w:line="240" w:lineRule="atLeast"/>
        <w:ind w:left="420" w:firstLineChars="0" w:firstLine="360"/>
        <w:outlineLvl w:val="1"/>
        <w:rPr>
          <w:rFonts w:hint="eastAsia"/>
        </w:rPr>
      </w:pPr>
    </w:p>
    <w:sectPr w:rsidR="002867F7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01D2" w:rsidRDefault="00C301D2">
      <w:r>
        <w:separator/>
      </w:r>
    </w:p>
  </w:endnote>
  <w:endnote w:type="continuationSeparator" w:id="0">
    <w:p w:rsidR="00C301D2" w:rsidRDefault="00C30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51333983"/>
    </w:sdtPr>
    <w:sdtEndPr/>
    <w:sdtContent>
      <w:sdt>
        <w:sdtPr>
          <w:id w:val="-1705238520"/>
        </w:sdtPr>
        <w:sdtEndPr/>
        <w:sdtContent>
          <w:p w:rsidR="003B6209" w:rsidRDefault="003B6209">
            <w:pPr>
              <w:pStyle w:val="a7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B6209" w:rsidRDefault="003B620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01D2" w:rsidRDefault="00C301D2">
      <w:r>
        <w:separator/>
      </w:r>
    </w:p>
  </w:footnote>
  <w:footnote w:type="continuationSeparator" w:id="0">
    <w:p w:rsidR="00C301D2" w:rsidRDefault="00C30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6209" w:rsidRDefault="003B6209">
    <w:pPr>
      <w:pStyle w:val="a9"/>
      <w:jc w:val="left"/>
    </w:pPr>
    <w:r>
      <w:t>北京八维研修学院</w:t>
    </w:r>
    <w:r>
      <w:rPr>
        <w:rFonts w:hint="eastAsia"/>
      </w:rPr>
      <w:t xml:space="preserve">                                大数据学院  《Hadoop》第</w:t>
    </w:r>
    <w:r w:rsidR="00C431B5">
      <w:rPr>
        <w:rFonts w:hint="eastAsia"/>
      </w:rPr>
      <w:t>七</w:t>
    </w:r>
    <w:r>
      <w:rPr>
        <w:rFonts w:hint="eastAsia"/>
      </w:rPr>
      <w:t xml:space="preserve">单元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1E59B0"/>
    <w:multiLevelType w:val="singleLevel"/>
    <w:tmpl w:val="901E59B0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90E21E5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2" w15:restartNumberingAfterBreak="0">
    <w:nsid w:val="0E0A513D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3" w15:restartNumberingAfterBreak="0">
    <w:nsid w:val="0F0573A5"/>
    <w:multiLevelType w:val="multilevel"/>
    <w:tmpl w:val="0F0573A5"/>
    <w:lvl w:ilvl="0">
      <w:start w:val="1"/>
      <w:numFmt w:val="japaneseCounting"/>
      <w:lvlText w:val="%1、"/>
      <w:lvlJc w:val="left"/>
      <w:pPr>
        <w:ind w:left="57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97" w:hanging="420"/>
      </w:pPr>
    </w:lvl>
    <w:lvl w:ilvl="2">
      <w:start w:val="1"/>
      <w:numFmt w:val="lowerRoman"/>
      <w:lvlText w:val="%3."/>
      <w:lvlJc w:val="right"/>
      <w:pPr>
        <w:ind w:left="1117" w:hanging="420"/>
      </w:pPr>
    </w:lvl>
    <w:lvl w:ilvl="3">
      <w:start w:val="1"/>
      <w:numFmt w:val="decimal"/>
      <w:lvlText w:val="%4."/>
      <w:lvlJc w:val="left"/>
      <w:pPr>
        <w:ind w:left="1537" w:hanging="420"/>
      </w:pPr>
    </w:lvl>
    <w:lvl w:ilvl="4">
      <w:start w:val="1"/>
      <w:numFmt w:val="lowerLetter"/>
      <w:lvlText w:val="%5)"/>
      <w:lvlJc w:val="left"/>
      <w:pPr>
        <w:ind w:left="1957" w:hanging="420"/>
      </w:pPr>
    </w:lvl>
    <w:lvl w:ilvl="5">
      <w:start w:val="1"/>
      <w:numFmt w:val="lowerRoman"/>
      <w:lvlText w:val="%6."/>
      <w:lvlJc w:val="right"/>
      <w:pPr>
        <w:ind w:left="2377" w:hanging="420"/>
      </w:pPr>
    </w:lvl>
    <w:lvl w:ilvl="6">
      <w:start w:val="1"/>
      <w:numFmt w:val="decimal"/>
      <w:lvlText w:val="%7."/>
      <w:lvlJc w:val="left"/>
      <w:pPr>
        <w:ind w:left="2797" w:hanging="420"/>
      </w:pPr>
    </w:lvl>
    <w:lvl w:ilvl="7">
      <w:start w:val="1"/>
      <w:numFmt w:val="lowerLetter"/>
      <w:lvlText w:val="%8)"/>
      <w:lvlJc w:val="left"/>
      <w:pPr>
        <w:ind w:left="3217" w:hanging="420"/>
      </w:pPr>
    </w:lvl>
    <w:lvl w:ilvl="8">
      <w:start w:val="1"/>
      <w:numFmt w:val="lowerRoman"/>
      <w:lvlText w:val="%9."/>
      <w:lvlJc w:val="right"/>
      <w:pPr>
        <w:ind w:left="3637" w:hanging="420"/>
      </w:pPr>
    </w:lvl>
  </w:abstractNum>
  <w:abstractNum w:abstractNumId="4" w15:restartNumberingAfterBreak="0">
    <w:nsid w:val="11120717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5" w15:restartNumberingAfterBreak="0">
    <w:nsid w:val="119C4DEC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6" w15:restartNumberingAfterBreak="0">
    <w:nsid w:val="148619D9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7" w15:restartNumberingAfterBreak="0">
    <w:nsid w:val="16185778"/>
    <w:multiLevelType w:val="multilevel"/>
    <w:tmpl w:val="16185778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73D271E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9" w15:restartNumberingAfterBreak="0">
    <w:nsid w:val="1A3C349B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10" w15:restartNumberingAfterBreak="0">
    <w:nsid w:val="1ABB35DC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11" w15:restartNumberingAfterBreak="0">
    <w:nsid w:val="2023296E"/>
    <w:multiLevelType w:val="multilevel"/>
    <w:tmpl w:val="2023296E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20A1666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13" w15:restartNumberingAfterBreak="0">
    <w:nsid w:val="246029C0"/>
    <w:multiLevelType w:val="multilevel"/>
    <w:tmpl w:val="246029C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7BF0E04"/>
    <w:multiLevelType w:val="hybridMultilevel"/>
    <w:tmpl w:val="B13011B6"/>
    <w:lvl w:ilvl="0" w:tplc="EA8EF6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921E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D2CF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A66DD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CE0E1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B6C24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EFA3B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5F664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F08D7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288F232C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16" w15:restartNumberingAfterBreak="0">
    <w:nsid w:val="293927CE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17" w15:restartNumberingAfterBreak="0">
    <w:nsid w:val="304219E4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18" w15:restartNumberingAfterBreak="0">
    <w:nsid w:val="32EF330E"/>
    <w:multiLevelType w:val="hybridMultilevel"/>
    <w:tmpl w:val="CBD40714"/>
    <w:lvl w:ilvl="0" w:tplc="F0D6C3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531019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60ED9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996409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185B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9879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EA00C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36E0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FF7001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9" w15:restartNumberingAfterBreak="0">
    <w:nsid w:val="37434D0F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20" w15:restartNumberingAfterBreak="0">
    <w:nsid w:val="39FE05C5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21" w15:restartNumberingAfterBreak="0">
    <w:nsid w:val="3AC27650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22" w15:restartNumberingAfterBreak="0">
    <w:nsid w:val="3C512D16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23" w15:restartNumberingAfterBreak="0">
    <w:nsid w:val="3F666B6F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24" w15:restartNumberingAfterBreak="0">
    <w:nsid w:val="4074569C"/>
    <w:multiLevelType w:val="multilevel"/>
    <w:tmpl w:val="4074569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43DB6D8C"/>
    <w:multiLevelType w:val="multilevel"/>
    <w:tmpl w:val="43DB6D8C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44F10C7D"/>
    <w:multiLevelType w:val="multilevel"/>
    <w:tmpl w:val="44F10C7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7C171CB"/>
    <w:multiLevelType w:val="multilevel"/>
    <w:tmpl w:val="47C171CB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4DFF7452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29" w15:restartNumberingAfterBreak="0">
    <w:nsid w:val="4E7F17F5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30" w15:restartNumberingAfterBreak="0">
    <w:nsid w:val="57A06429"/>
    <w:multiLevelType w:val="multilevel"/>
    <w:tmpl w:val="57A06429"/>
    <w:lvl w:ilvl="0">
      <w:start w:val="1"/>
      <w:numFmt w:val="decimal"/>
      <w:lvlText w:val="（%1）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5893501D"/>
    <w:multiLevelType w:val="hybridMultilevel"/>
    <w:tmpl w:val="0CFA3818"/>
    <w:lvl w:ilvl="0" w:tplc="AE5EC62C">
      <w:start w:val="4"/>
      <w:numFmt w:val="bullet"/>
      <w:lvlText w:val="·"/>
      <w:lvlJc w:val="left"/>
      <w:pPr>
        <w:ind w:left="1800" w:hanging="360"/>
      </w:pPr>
      <w:rPr>
        <w:rFonts w:ascii="微软雅黑" w:eastAsia="微软雅黑" w:hAnsi="微软雅黑" w:cs="宋体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2" w15:restartNumberingAfterBreak="0">
    <w:nsid w:val="5AF0F306"/>
    <w:multiLevelType w:val="singleLevel"/>
    <w:tmpl w:val="5AF0F306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3" w15:restartNumberingAfterBreak="0">
    <w:nsid w:val="5AF10985"/>
    <w:multiLevelType w:val="singleLevel"/>
    <w:tmpl w:val="5AF10985"/>
    <w:lvl w:ilvl="0">
      <w:start w:val="1"/>
      <w:numFmt w:val="decimal"/>
      <w:suff w:val="space"/>
      <w:lvlText w:val="%1."/>
      <w:lvlJc w:val="left"/>
    </w:lvl>
  </w:abstractNum>
  <w:abstractNum w:abstractNumId="34" w15:restartNumberingAfterBreak="0">
    <w:nsid w:val="5AF543B6"/>
    <w:multiLevelType w:val="singleLevel"/>
    <w:tmpl w:val="5AF543B6"/>
    <w:lvl w:ilvl="0">
      <w:start w:val="2"/>
      <w:numFmt w:val="chineseCounting"/>
      <w:suff w:val="nothing"/>
      <w:lvlText w:val="%1、"/>
      <w:lvlJc w:val="left"/>
    </w:lvl>
  </w:abstractNum>
  <w:abstractNum w:abstractNumId="35" w15:restartNumberingAfterBreak="0">
    <w:nsid w:val="5AF8D096"/>
    <w:multiLevelType w:val="singleLevel"/>
    <w:tmpl w:val="5AF8D096"/>
    <w:lvl w:ilvl="0">
      <w:start w:val="1"/>
      <w:numFmt w:val="decimal"/>
      <w:suff w:val="space"/>
      <w:lvlText w:val="%1."/>
      <w:lvlJc w:val="left"/>
    </w:lvl>
  </w:abstractNum>
  <w:abstractNum w:abstractNumId="36" w15:restartNumberingAfterBreak="0">
    <w:nsid w:val="63713581"/>
    <w:multiLevelType w:val="multilevel"/>
    <w:tmpl w:val="63713581"/>
    <w:lvl w:ilvl="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F03E4F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38" w15:restartNumberingAfterBreak="0">
    <w:nsid w:val="6AF63316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39" w15:restartNumberingAfterBreak="0">
    <w:nsid w:val="6D704007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40" w15:restartNumberingAfterBreak="0">
    <w:nsid w:val="6F097EDE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41" w15:restartNumberingAfterBreak="0">
    <w:nsid w:val="719C4435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42" w15:restartNumberingAfterBreak="0">
    <w:nsid w:val="72BE3703"/>
    <w:multiLevelType w:val="hybridMultilevel"/>
    <w:tmpl w:val="463E1B9E"/>
    <w:lvl w:ilvl="0" w:tplc="EC7ABB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36456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CA1C26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F88CD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F349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944B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6680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E3420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7D0B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43" w15:restartNumberingAfterBreak="0">
    <w:nsid w:val="72BF49E2"/>
    <w:multiLevelType w:val="multilevel"/>
    <w:tmpl w:val="72BF49E2"/>
    <w:lvl w:ilvl="0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2C25F72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45" w15:restartNumberingAfterBreak="0">
    <w:nsid w:val="731C41A5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46" w15:restartNumberingAfterBreak="0">
    <w:nsid w:val="770372D4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47" w15:restartNumberingAfterBreak="0">
    <w:nsid w:val="797A15C1"/>
    <w:multiLevelType w:val="multilevel"/>
    <w:tmpl w:val="797A15C1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7AD93285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abstractNum w:abstractNumId="49" w15:restartNumberingAfterBreak="0">
    <w:nsid w:val="7FE37640"/>
    <w:multiLevelType w:val="multilevel"/>
    <w:tmpl w:val="719C4435"/>
    <w:lvl w:ilvl="0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  <w:color w:val="000000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宋体" w:eastAsia="宋体" w:hAnsi="宋体"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宋体" w:eastAsia="宋体" w:hAnsi="宋体"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宋体" w:eastAsia="宋体" w:hAnsi="宋体"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宋体" w:eastAsia="宋体" w:hAnsi="宋体"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宋体" w:eastAsia="宋体" w:hAnsi="宋体"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宋体" w:eastAsia="宋体" w:hAnsi="宋体"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宋体" w:eastAsia="宋体" w:hAnsi="宋体"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宋体" w:eastAsia="宋体" w:hAnsi="宋体" w:hint="eastAsia"/>
      </w:rPr>
    </w:lvl>
  </w:abstractNum>
  <w:num w:numId="1">
    <w:abstractNumId w:val="3"/>
  </w:num>
  <w:num w:numId="2">
    <w:abstractNumId w:val="11"/>
  </w:num>
  <w:num w:numId="3">
    <w:abstractNumId w:val="34"/>
  </w:num>
  <w:num w:numId="4">
    <w:abstractNumId w:val="24"/>
  </w:num>
  <w:num w:numId="5">
    <w:abstractNumId w:val="25"/>
  </w:num>
  <w:num w:numId="6">
    <w:abstractNumId w:val="27"/>
  </w:num>
  <w:num w:numId="7">
    <w:abstractNumId w:val="7"/>
  </w:num>
  <w:num w:numId="8">
    <w:abstractNumId w:val="30"/>
  </w:num>
  <w:num w:numId="9">
    <w:abstractNumId w:val="41"/>
  </w:num>
  <w:num w:numId="10">
    <w:abstractNumId w:val="36"/>
  </w:num>
  <w:num w:numId="11">
    <w:abstractNumId w:val="0"/>
  </w:num>
  <w:num w:numId="12">
    <w:abstractNumId w:val="47"/>
  </w:num>
  <w:num w:numId="13">
    <w:abstractNumId w:val="32"/>
  </w:num>
  <w:num w:numId="14">
    <w:abstractNumId w:val="26"/>
  </w:num>
  <w:num w:numId="15">
    <w:abstractNumId w:val="33"/>
  </w:num>
  <w:num w:numId="16">
    <w:abstractNumId w:val="13"/>
  </w:num>
  <w:num w:numId="17">
    <w:abstractNumId w:val="43"/>
  </w:num>
  <w:num w:numId="18">
    <w:abstractNumId w:val="35"/>
  </w:num>
  <w:num w:numId="19">
    <w:abstractNumId w:val="28"/>
  </w:num>
  <w:num w:numId="20">
    <w:abstractNumId w:val="4"/>
  </w:num>
  <w:num w:numId="21">
    <w:abstractNumId w:val="37"/>
  </w:num>
  <w:num w:numId="22">
    <w:abstractNumId w:val="6"/>
  </w:num>
  <w:num w:numId="23">
    <w:abstractNumId w:val="29"/>
  </w:num>
  <w:num w:numId="24">
    <w:abstractNumId w:val="16"/>
  </w:num>
  <w:num w:numId="25">
    <w:abstractNumId w:val="23"/>
  </w:num>
  <w:num w:numId="26">
    <w:abstractNumId w:val="44"/>
  </w:num>
  <w:num w:numId="27">
    <w:abstractNumId w:val="39"/>
  </w:num>
  <w:num w:numId="28">
    <w:abstractNumId w:val="38"/>
  </w:num>
  <w:num w:numId="29">
    <w:abstractNumId w:val="15"/>
  </w:num>
  <w:num w:numId="30">
    <w:abstractNumId w:val="45"/>
  </w:num>
  <w:num w:numId="31">
    <w:abstractNumId w:val="21"/>
  </w:num>
  <w:num w:numId="32">
    <w:abstractNumId w:val="2"/>
  </w:num>
  <w:num w:numId="33">
    <w:abstractNumId w:val="17"/>
  </w:num>
  <w:num w:numId="34">
    <w:abstractNumId w:val="20"/>
  </w:num>
  <w:num w:numId="35">
    <w:abstractNumId w:val="12"/>
  </w:num>
  <w:num w:numId="36">
    <w:abstractNumId w:val="22"/>
  </w:num>
  <w:num w:numId="37">
    <w:abstractNumId w:val="1"/>
  </w:num>
  <w:num w:numId="38">
    <w:abstractNumId w:val="40"/>
  </w:num>
  <w:num w:numId="39">
    <w:abstractNumId w:val="8"/>
  </w:num>
  <w:num w:numId="40">
    <w:abstractNumId w:val="31"/>
  </w:num>
  <w:num w:numId="41">
    <w:abstractNumId w:val="49"/>
  </w:num>
  <w:num w:numId="42">
    <w:abstractNumId w:val="14"/>
  </w:num>
  <w:num w:numId="43">
    <w:abstractNumId w:val="42"/>
  </w:num>
  <w:num w:numId="44">
    <w:abstractNumId w:val="18"/>
  </w:num>
  <w:num w:numId="45">
    <w:abstractNumId w:val="48"/>
  </w:num>
  <w:num w:numId="46">
    <w:abstractNumId w:val="10"/>
  </w:num>
  <w:num w:numId="47">
    <w:abstractNumId w:val="46"/>
  </w:num>
  <w:num w:numId="48">
    <w:abstractNumId w:val="5"/>
  </w:num>
  <w:num w:numId="49">
    <w:abstractNumId w:val="9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A4A"/>
    <w:rsid w:val="00002BAD"/>
    <w:rsid w:val="0000340C"/>
    <w:rsid w:val="00003456"/>
    <w:rsid w:val="0000379D"/>
    <w:rsid w:val="00003E27"/>
    <w:rsid w:val="0000546F"/>
    <w:rsid w:val="00005808"/>
    <w:rsid w:val="00005F2F"/>
    <w:rsid w:val="00005F49"/>
    <w:rsid w:val="0000747B"/>
    <w:rsid w:val="00007969"/>
    <w:rsid w:val="00007E37"/>
    <w:rsid w:val="00010975"/>
    <w:rsid w:val="000109B3"/>
    <w:rsid w:val="00011F15"/>
    <w:rsid w:val="0001256A"/>
    <w:rsid w:val="00012E3A"/>
    <w:rsid w:val="00012EC6"/>
    <w:rsid w:val="0001300D"/>
    <w:rsid w:val="000139E6"/>
    <w:rsid w:val="00015000"/>
    <w:rsid w:val="00015069"/>
    <w:rsid w:val="000151CC"/>
    <w:rsid w:val="00015241"/>
    <w:rsid w:val="0001609A"/>
    <w:rsid w:val="0001699B"/>
    <w:rsid w:val="00016A5F"/>
    <w:rsid w:val="00016F81"/>
    <w:rsid w:val="0001706F"/>
    <w:rsid w:val="0001757B"/>
    <w:rsid w:val="00020B91"/>
    <w:rsid w:val="00021903"/>
    <w:rsid w:val="00021E44"/>
    <w:rsid w:val="00022FD0"/>
    <w:rsid w:val="00023330"/>
    <w:rsid w:val="0002334D"/>
    <w:rsid w:val="000235EE"/>
    <w:rsid w:val="000253BE"/>
    <w:rsid w:val="00025834"/>
    <w:rsid w:val="0002589C"/>
    <w:rsid w:val="00025A56"/>
    <w:rsid w:val="00026F3D"/>
    <w:rsid w:val="00026FA0"/>
    <w:rsid w:val="00027978"/>
    <w:rsid w:val="00030909"/>
    <w:rsid w:val="00030CDD"/>
    <w:rsid w:val="00031DAD"/>
    <w:rsid w:val="00032654"/>
    <w:rsid w:val="00032C30"/>
    <w:rsid w:val="00032C7B"/>
    <w:rsid w:val="00032F2E"/>
    <w:rsid w:val="0003388A"/>
    <w:rsid w:val="00033C5F"/>
    <w:rsid w:val="000342C5"/>
    <w:rsid w:val="00034A47"/>
    <w:rsid w:val="00034E01"/>
    <w:rsid w:val="00035ACA"/>
    <w:rsid w:val="00035FFD"/>
    <w:rsid w:val="00037864"/>
    <w:rsid w:val="000443B4"/>
    <w:rsid w:val="00044B49"/>
    <w:rsid w:val="000458EF"/>
    <w:rsid w:val="00045C0C"/>
    <w:rsid w:val="000460AD"/>
    <w:rsid w:val="0004661E"/>
    <w:rsid w:val="00046788"/>
    <w:rsid w:val="00046913"/>
    <w:rsid w:val="00046F49"/>
    <w:rsid w:val="00047067"/>
    <w:rsid w:val="000476BC"/>
    <w:rsid w:val="0005017A"/>
    <w:rsid w:val="0005052F"/>
    <w:rsid w:val="00050C56"/>
    <w:rsid w:val="0005110F"/>
    <w:rsid w:val="000517F2"/>
    <w:rsid w:val="000523BE"/>
    <w:rsid w:val="00053B49"/>
    <w:rsid w:val="00054004"/>
    <w:rsid w:val="00054068"/>
    <w:rsid w:val="0005411A"/>
    <w:rsid w:val="00054908"/>
    <w:rsid w:val="00054A3E"/>
    <w:rsid w:val="00056C00"/>
    <w:rsid w:val="00057B84"/>
    <w:rsid w:val="000601EB"/>
    <w:rsid w:val="000604BD"/>
    <w:rsid w:val="000611CB"/>
    <w:rsid w:val="000613AA"/>
    <w:rsid w:val="00064E71"/>
    <w:rsid w:val="000656BD"/>
    <w:rsid w:val="00065A6F"/>
    <w:rsid w:val="00065C38"/>
    <w:rsid w:val="0006680F"/>
    <w:rsid w:val="00066FC6"/>
    <w:rsid w:val="00067BB4"/>
    <w:rsid w:val="00070110"/>
    <w:rsid w:val="00070240"/>
    <w:rsid w:val="000708B0"/>
    <w:rsid w:val="00070A0B"/>
    <w:rsid w:val="00070F46"/>
    <w:rsid w:val="00071469"/>
    <w:rsid w:val="00071ABE"/>
    <w:rsid w:val="0007250A"/>
    <w:rsid w:val="00072529"/>
    <w:rsid w:val="00072BEA"/>
    <w:rsid w:val="00073438"/>
    <w:rsid w:val="000739FF"/>
    <w:rsid w:val="000742DF"/>
    <w:rsid w:val="000744BE"/>
    <w:rsid w:val="000747DF"/>
    <w:rsid w:val="00074B3E"/>
    <w:rsid w:val="00074CC2"/>
    <w:rsid w:val="000755E8"/>
    <w:rsid w:val="000758BE"/>
    <w:rsid w:val="000766B6"/>
    <w:rsid w:val="00076937"/>
    <w:rsid w:val="000769DD"/>
    <w:rsid w:val="00077AC7"/>
    <w:rsid w:val="0008034C"/>
    <w:rsid w:val="00080A82"/>
    <w:rsid w:val="00081C32"/>
    <w:rsid w:val="00084017"/>
    <w:rsid w:val="00084A8E"/>
    <w:rsid w:val="00085137"/>
    <w:rsid w:val="000854C7"/>
    <w:rsid w:val="00085551"/>
    <w:rsid w:val="00085A4E"/>
    <w:rsid w:val="00085B82"/>
    <w:rsid w:val="000862EA"/>
    <w:rsid w:val="00086332"/>
    <w:rsid w:val="00087210"/>
    <w:rsid w:val="000872AA"/>
    <w:rsid w:val="0008753D"/>
    <w:rsid w:val="000902CB"/>
    <w:rsid w:val="0009066E"/>
    <w:rsid w:val="00090749"/>
    <w:rsid w:val="00091A8D"/>
    <w:rsid w:val="00091FDB"/>
    <w:rsid w:val="0009209C"/>
    <w:rsid w:val="000924C3"/>
    <w:rsid w:val="00093078"/>
    <w:rsid w:val="00095309"/>
    <w:rsid w:val="000959A6"/>
    <w:rsid w:val="00095A82"/>
    <w:rsid w:val="000970E4"/>
    <w:rsid w:val="0009766E"/>
    <w:rsid w:val="000A0B22"/>
    <w:rsid w:val="000A0E65"/>
    <w:rsid w:val="000A1143"/>
    <w:rsid w:val="000A16FD"/>
    <w:rsid w:val="000A18A8"/>
    <w:rsid w:val="000A2D66"/>
    <w:rsid w:val="000A2F89"/>
    <w:rsid w:val="000A3893"/>
    <w:rsid w:val="000A3A6B"/>
    <w:rsid w:val="000A3CF8"/>
    <w:rsid w:val="000A5817"/>
    <w:rsid w:val="000A681E"/>
    <w:rsid w:val="000A69EB"/>
    <w:rsid w:val="000A7775"/>
    <w:rsid w:val="000B0D29"/>
    <w:rsid w:val="000B100B"/>
    <w:rsid w:val="000B11D5"/>
    <w:rsid w:val="000B22C7"/>
    <w:rsid w:val="000B3FB8"/>
    <w:rsid w:val="000B5F50"/>
    <w:rsid w:val="000B6064"/>
    <w:rsid w:val="000B613F"/>
    <w:rsid w:val="000B6777"/>
    <w:rsid w:val="000B69A5"/>
    <w:rsid w:val="000B7D98"/>
    <w:rsid w:val="000C005B"/>
    <w:rsid w:val="000C0827"/>
    <w:rsid w:val="000C0E80"/>
    <w:rsid w:val="000C0F33"/>
    <w:rsid w:val="000C1296"/>
    <w:rsid w:val="000C1BB6"/>
    <w:rsid w:val="000C216E"/>
    <w:rsid w:val="000C3B0B"/>
    <w:rsid w:val="000C4440"/>
    <w:rsid w:val="000C5CD4"/>
    <w:rsid w:val="000C611C"/>
    <w:rsid w:val="000C64C8"/>
    <w:rsid w:val="000C6710"/>
    <w:rsid w:val="000C6F6A"/>
    <w:rsid w:val="000C77E5"/>
    <w:rsid w:val="000C788E"/>
    <w:rsid w:val="000C7C4E"/>
    <w:rsid w:val="000D0195"/>
    <w:rsid w:val="000D05F9"/>
    <w:rsid w:val="000D0C38"/>
    <w:rsid w:val="000D1480"/>
    <w:rsid w:val="000D1E57"/>
    <w:rsid w:val="000D1F57"/>
    <w:rsid w:val="000D21A1"/>
    <w:rsid w:val="000D2656"/>
    <w:rsid w:val="000D2FF4"/>
    <w:rsid w:val="000D361E"/>
    <w:rsid w:val="000D3E33"/>
    <w:rsid w:val="000D3EC0"/>
    <w:rsid w:val="000D40AB"/>
    <w:rsid w:val="000D40CA"/>
    <w:rsid w:val="000D45B3"/>
    <w:rsid w:val="000D4EB7"/>
    <w:rsid w:val="000D52D7"/>
    <w:rsid w:val="000D54F2"/>
    <w:rsid w:val="000D5BD9"/>
    <w:rsid w:val="000D7BA9"/>
    <w:rsid w:val="000E0185"/>
    <w:rsid w:val="000E18AF"/>
    <w:rsid w:val="000E1AD7"/>
    <w:rsid w:val="000E1B92"/>
    <w:rsid w:val="000E1BE3"/>
    <w:rsid w:val="000E2422"/>
    <w:rsid w:val="000E275A"/>
    <w:rsid w:val="000E3B65"/>
    <w:rsid w:val="000E4B8F"/>
    <w:rsid w:val="000E546B"/>
    <w:rsid w:val="000E56DA"/>
    <w:rsid w:val="000E5C69"/>
    <w:rsid w:val="000E6487"/>
    <w:rsid w:val="000E6723"/>
    <w:rsid w:val="000E6DF5"/>
    <w:rsid w:val="000E708A"/>
    <w:rsid w:val="000E72E1"/>
    <w:rsid w:val="000E7699"/>
    <w:rsid w:val="000E7EFF"/>
    <w:rsid w:val="000E7F2A"/>
    <w:rsid w:val="000F064B"/>
    <w:rsid w:val="000F0969"/>
    <w:rsid w:val="000F0A9D"/>
    <w:rsid w:val="000F0FCC"/>
    <w:rsid w:val="000F14AF"/>
    <w:rsid w:val="000F1DE1"/>
    <w:rsid w:val="000F2534"/>
    <w:rsid w:val="000F2700"/>
    <w:rsid w:val="000F2E19"/>
    <w:rsid w:val="000F31BC"/>
    <w:rsid w:val="000F331C"/>
    <w:rsid w:val="000F3AE3"/>
    <w:rsid w:val="000F4A07"/>
    <w:rsid w:val="000F5066"/>
    <w:rsid w:val="000F5414"/>
    <w:rsid w:val="000F5B9A"/>
    <w:rsid w:val="000F6586"/>
    <w:rsid w:val="000F71C3"/>
    <w:rsid w:val="000F7859"/>
    <w:rsid w:val="000F78F0"/>
    <w:rsid w:val="000F7E04"/>
    <w:rsid w:val="000F7EA0"/>
    <w:rsid w:val="00101EFE"/>
    <w:rsid w:val="001021F3"/>
    <w:rsid w:val="00105493"/>
    <w:rsid w:val="00105498"/>
    <w:rsid w:val="00106572"/>
    <w:rsid w:val="00106B74"/>
    <w:rsid w:val="001073E0"/>
    <w:rsid w:val="001102B5"/>
    <w:rsid w:val="00110B81"/>
    <w:rsid w:val="0011144B"/>
    <w:rsid w:val="00111641"/>
    <w:rsid w:val="00111C2E"/>
    <w:rsid w:val="00112804"/>
    <w:rsid w:val="001130FF"/>
    <w:rsid w:val="0011324D"/>
    <w:rsid w:val="001137EB"/>
    <w:rsid w:val="00113DFC"/>
    <w:rsid w:val="001144E0"/>
    <w:rsid w:val="00114A4B"/>
    <w:rsid w:val="00115FE8"/>
    <w:rsid w:val="00116608"/>
    <w:rsid w:val="001179AE"/>
    <w:rsid w:val="00117AFA"/>
    <w:rsid w:val="0012075B"/>
    <w:rsid w:val="00120BD7"/>
    <w:rsid w:val="00120D74"/>
    <w:rsid w:val="0012127D"/>
    <w:rsid w:val="00122FB0"/>
    <w:rsid w:val="0012324A"/>
    <w:rsid w:val="0012384E"/>
    <w:rsid w:val="00124479"/>
    <w:rsid w:val="001248DB"/>
    <w:rsid w:val="0012502D"/>
    <w:rsid w:val="00125240"/>
    <w:rsid w:val="00125773"/>
    <w:rsid w:val="0012581F"/>
    <w:rsid w:val="0012586F"/>
    <w:rsid w:val="00125C47"/>
    <w:rsid w:val="001264B9"/>
    <w:rsid w:val="00127970"/>
    <w:rsid w:val="0013071A"/>
    <w:rsid w:val="0013122E"/>
    <w:rsid w:val="001339BC"/>
    <w:rsid w:val="001341BB"/>
    <w:rsid w:val="00134393"/>
    <w:rsid w:val="00135D62"/>
    <w:rsid w:val="001368C0"/>
    <w:rsid w:val="00137811"/>
    <w:rsid w:val="001378DD"/>
    <w:rsid w:val="00137B07"/>
    <w:rsid w:val="00140295"/>
    <w:rsid w:val="00141191"/>
    <w:rsid w:val="00142CA4"/>
    <w:rsid w:val="00142CC0"/>
    <w:rsid w:val="00142D97"/>
    <w:rsid w:val="00143EE1"/>
    <w:rsid w:val="001442A9"/>
    <w:rsid w:val="001457FF"/>
    <w:rsid w:val="00145FAB"/>
    <w:rsid w:val="00146F69"/>
    <w:rsid w:val="001475D3"/>
    <w:rsid w:val="00150A5E"/>
    <w:rsid w:val="001514EC"/>
    <w:rsid w:val="00151D85"/>
    <w:rsid w:val="00152B1B"/>
    <w:rsid w:val="00152D48"/>
    <w:rsid w:val="001540A4"/>
    <w:rsid w:val="001542AD"/>
    <w:rsid w:val="00155700"/>
    <w:rsid w:val="00155C44"/>
    <w:rsid w:val="001563C6"/>
    <w:rsid w:val="00156753"/>
    <w:rsid w:val="00156799"/>
    <w:rsid w:val="001572E9"/>
    <w:rsid w:val="001574EE"/>
    <w:rsid w:val="00160C4E"/>
    <w:rsid w:val="00160FAB"/>
    <w:rsid w:val="001618F6"/>
    <w:rsid w:val="00161A29"/>
    <w:rsid w:val="00161CDD"/>
    <w:rsid w:val="00161DE4"/>
    <w:rsid w:val="00162710"/>
    <w:rsid w:val="00162775"/>
    <w:rsid w:val="00163E42"/>
    <w:rsid w:val="0016483B"/>
    <w:rsid w:val="00165645"/>
    <w:rsid w:val="001656C1"/>
    <w:rsid w:val="00165869"/>
    <w:rsid w:val="00165A2B"/>
    <w:rsid w:val="00166BF2"/>
    <w:rsid w:val="00166C4A"/>
    <w:rsid w:val="00166E26"/>
    <w:rsid w:val="00167E99"/>
    <w:rsid w:val="00167EA5"/>
    <w:rsid w:val="00167ECB"/>
    <w:rsid w:val="00170E95"/>
    <w:rsid w:val="00170FCD"/>
    <w:rsid w:val="0017159E"/>
    <w:rsid w:val="00171638"/>
    <w:rsid w:val="001723F0"/>
    <w:rsid w:val="00172A27"/>
    <w:rsid w:val="00173D1C"/>
    <w:rsid w:val="00174F3D"/>
    <w:rsid w:val="001751C3"/>
    <w:rsid w:val="001752C8"/>
    <w:rsid w:val="0017669B"/>
    <w:rsid w:val="0017669D"/>
    <w:rsid w:val="001766FC"/>
    <w:rsid w:val="0017776D"/>
    <w:rsid w:val="00177EF1"/>
    <w:rsid w:val="00180C42"/>
    <w:rsid w:val="0018125E"/>
    <w:rsid w:val="0018148E"/>
    <w:rsid w:val="00181BCE"/>
    <w:rsid w:val="00182B2C"/>
    <w:rsid w:val="00183498"/>
    <w:rsid w:val="001839B2"/>
    <w:rsid w:val="00184A08"/>
    <w:rsid w:val="001856B8"/>
    <w:rsid w:val="00186126"/>
    <w:rsid w:val="001866F5"/>
    <w:rsid w:val="0018683A"/>
    <w:rsid w:val="00186861"/>
    <w:rsid w:val="001869E2"/>
    <w:rsid w:val="00187962"/>
    <w:rsid w:val="00187C6F"/>
    <w:rsid w:val="00187C9E"/>
    <w:rsid w:val="00191497"/>
    <w:rsid w:val="00191AA5"/>
    <w:rsid w:val="001930D7"/>
    <w:rsid w:val="00193C91"/>
    <w:rsid w:val="0019430B"/>
    <w:rsid w:val="00194EE6"/>
    <w:rsid w:val="00195895"/>
    <w:rsid w:val="00195FFC"/>
    <w:rsid w:val="0019634E"/>
    <w:rsid w:val="00197DFE"/>
    <w:rsid w:val="00197F49"/>
    <w:rsid w:val="001A07D5"/>
    <w:rsid w:val="001A0AD8"/>
    <w:rsid w:val="001A0F1A"/>
    <w:rsid w:val="001A196F"/>
    <w:rsid w:val="001A20C0"/>
    <w:rsid w:val="001A2D84"/>
    <w:rsid w:val="001A354D"/>
    <w:rsid w:val="001A3AC2"/>
    <w:rsid w:val="001A424D"/>
    <w:rsid w:val="001A4947"/>
    <w:rsid w:val="001A4C04"/>
    <w:rsid w:val="001A4EE9"/>
    <w:rsid w:val="001A5046"/>
    <w:rsid w:val="001A550B"/>
    <w:rsid w:val="001A59B4"/>
    <w:rsid w:val="001A60B0"/>
    <w:rsid w:val="001A6338"/>
    <w:rsid w:val="001A6B16"/>
    <w:rsid w:val="001A6D8B"/>
    <w:rsid w:val="001A6EE0"/>
    <w:rsid w:val="001B03B9"/>
    <w:rsid w:val="001B19D3"/>
    <w:rsid w:val="001B1C75"/>
    <w:rsid w:val="001B25EA"/>
    <w:rsid w:val="001B2B1A"/>
    <w:rsid w:val="001B2FDE"/>
    <w:rsid w:val="001B3C3E"/>
    <w:rsid w:val="001B3D98"/>
    <w:rsid w:val="001B408C"/>
    <w:rsid w:val="001B44AA"/>
    <w:rsid w:val="001B4B37"/>
    <w:rsid w:val="001B4CB3"/>
    <w:rsid w:val="001B784D"/>
    <w:rsid w:val="001C0756"/>
    <w:rsid w:val="001C076A"/>
    <w:rsid w:val="001C0A1D"/>
    <w:rsid w:val="001C0D47"/>
    <w:rsid w:val="001C204C"/>
    <w:rsid w:val="001C3BFF"/>
    <w:rsid w:val="001C3C8F"/>
    <w:rsid w:val="001C3FDB"/>
    <w:rsid w:val="001C44F7"/>
    <w:rsid w:val="001C48AE"/>
    <w:rsid w:val="001C4E09"/>
    <w:rsid w:val="001C4F27"/>
    <w:rsid w:val="001C5837"/>
    <w:rsid w:val="001C5845"/>
    <w:rsid w:val="001C5A5F"/>
    <w:rsid w:val="001C61DA"/>
    <w:rsid w:val="001C6275"/>
    <w:rsid w:val="001C62B8"/>
    <w:rsid w:val="001C639F"/>
    <w:rsid w:val="001C6725"/>
    <w:rsid w:val="001C6956"/>
    <w:rsid w:val="001C7289"/>
    <w:rsid w:val="001C76A8"/>
    <w:rsid w:val="001C76EB"/>
    <w:rsid w:val="001C7CCA"/>
    <w:rsid w:val="001D03B2"/>
    <w:rsid w:val="001D0E4C"/>
    <w:rsid w:val="001D0F15"/>
    <w:rsid w:val="001D0F1F"/>
    <w:rsid w:val="001D1752"/>
    <w:rsid w:val="001D1EC3"/>
    <w:rsid w:val="001D21F4"/>
    <w:rsid w:val="001D2796"/>
    <w:rsid w:val="001D27ED"/>
    <w:rsid w:val="001D39EA"/>
    <w:rsid w:val="001D3ACA"/>
    <w:rsid w:val="001D42A0"/>
    <w:rsid w:val="001D46C0"/>
    <w:rsid w:val="001D4823"/>
    <w:rsid w:val="001D4CDB"/>
    <w:rsid w:val="001D6BE1"/>
    <w:rsid w:val="001D7610"/>
    <w:rsid w:val="001D7D25"/>
    <w:rsid w:val="001D7DEA"/>
    <w:rsid w:val="001E0287"/>
    <w:rsid w:val="001E05BC"/>
    <w:rsid w:val="001E08D4"/>
    <w:rsid w:val="001E1537"/>
    <w:rsid w:val="001E187B"/>
    <w:rsid w:val="001E18BE"/>
    <w:rsid w:val="001E2717"/>
    <w:rsid w:val="001E310B"/>
    <w:rsid w:val="001E5766"/>
    <w:rsid w:val="001E5D8D"/>
    <w:rsid w:val="001E5F86"/>
    <w:rsid w:val="001E6112"/>
    <w:rsid w:val="001E707E"/>
    <w:rsid w:val="001E76C6"/>
    <w:rsid w:val="001E7E09"/>
    <w:rsid w:val="001F0023"/>
    <w:rsid w:val="001F071B"/>
    <w:rsid w:val="001F0C54"/>
    <w:rsid w:val="001F0F91"/>
    <w:rsid w:val="001F1040"/>
    <w:rsid w:val="001F1EB3"/>
    <w:rsid w:val="001F2F4A"/>
    <w:rsid w:val="001F3FAB"/>
    <w:rsid w:val="001F4A66"/>
    <w:rsid w:val="001F4DC3"/>
    <w:rsid w:val="001F520A"/>
    <w:rsid w:val="001F523C"/>
    <w:rsid w:val="001F6A68"/>
    <w:rsid w:val="001F6AF9"/>
    <w:rsid w:val="001F70F6"/>
    <w:rsid w:val="001F7E4D"/>
    <w:rsid w:val="001F7EBD"/>
    <w:rsid w:val="00200358"/>
    <w:rsid w:val="00200439"/>
    <w:rsid w:val="00200FE2"/>
    <w:rsid w:val="00201C55"/>
    <w:rsid w:val="00202D1D"/>
    <w:rsid w:val="00203011"/>
    <w:rsid w:val="00203949"/>
    <w:rsid w:val="00204772"/>
    <w:rsid w:val="00204831"/>
    <w:rsid w:val="00204F9C"/>
    <w:rsid w:val="00205020"/>
    <w:rsid w:val="00205289"/>
    <w:rsid w:val="002053C7"/>
    <w:rsid w:val="00206122"/>
    <w:rsid w:val="00206708"/>
    <w:rsid w:val="0020693E"/>
    <w:rsid w:val="00206BA0"/>
    <w:rsid w:val="00206D22"/>
    <w:rsid w:val="00207424"/>
    <w:rsid w:val="00207C87"/>
    <w:rsid w:val="002102ED"/>
    <w:rsid w:val="0021095E"/>
    <w:rsid w:val="00210E60"/>
    <w:rsid w:val="002112F7"/>
    <w:rsid w:val="002114E4"/>
    <w:rsid w:val="00211802"/>
    <w:rsid w:val="002121A9"/>
    <w:rsid w:val="002127AF"/>
    <w:rsid w:val="00212AC4"/>
    <w:rsid w:val="0021315A"/>
    <w:rsid w:val="0021325C"/>
    <w:rsid w:val="0021373E"/>
    <w:rsid w:val="002137DD"/>
    <w:rsid w:val="00213FD5"/>
    <w:rsid w:val="0021444F"/>
    <w:rsid w:val="00215377"/>
    <w:rsid w:val="002153F3"/>
    <w:rsid w:val="002156AD"/>
    <w:rsid w:val="00216293"/>
    <w:rsid w:val="00216A3D"/>
    <w:rsid w:val="0021704D"/>
    <w:rsid w:val="00217A36"/>
    <w:rsid w:val="00220E4D"/>
    <w:rsid w:val="002211F9"/>
    <w:rsid w:val="00222A7A"/>
    <w:rsid w:val="00222FC2"/>
    <w:rsid w:val="002233E3"/>
    <w:rsid w:val="00223C10"/>
    <w:rsid w:val="00223F6B"/>
    <w:rsid w:val="00224255"/>
    <w:rsid w:val="00224538"/>
    <w:rsid w:val="002246C4"/>
    <w:rsid w:val="00225847"/>
    <w:rsid w:val="0022589B"/>
    <w:rsid w:val="00225C0D"/>
    <w:rsid w:val="0022763F"/>
    <w:rsid w:val="00227E9C"/>
    <w:rsid w:val="00230543"/>
    <w:rsid w:val="002308FA"/>
    <w:rsid w:val="002309F6"/>
    <w:rsid w:val="00230D74"/>
    <w:rsid w:val="002313EE"/>
    <w:rsid w:val="002314EC"/>
    <w:rsid w:val="00231DFB"/>
    <w:rsid w:val="0023251E"/>
    <w:rsid w:val="00232700"/>
    <w:rsid w:val="00232C30"/>
    <w:rsid w:val="00232DA6"/>
    <w:rsid w:val="00232F1B"/>
    <w:rsid w:val="0023306A"/>
    <w:rsid w:val="00233281"/>
    <w:rsid w:val="00233919"/>
    <w:rsid w:val="002347FD"/>
    <w:rsid w:val="00234C19"/>
    <w:rsid w:val="002358F5"/>
    <w:rsid w:val="00236316"/>
    <w:rsid w:val="00236385"/>
    <w:rsid w:val="00236760"/>
    <w:rsid w:val="0023688B"/>
    <w:rsid w:val="002372A7"/>
    <w:rsid w:val="002401EE"/>
    <w:rsid w:val="002413AD"/>
    <w:rsid w:val="002416F6"/>
    <w:rsid w:val="002418DE"/>
    <w:rsid w:val="00242BE0"/>
    <w:rsid w:val="00243E2A"/>
    <w:rsid w:val="0024474D"/>
    <w:rsid w:val="00244BC6"/>
    <w:rsid w:val="00244BDC"/>
    <w:rsid w:val="00244DD5"/>
    <w:rsid w:val="0024552E"/>
    <w:rsid w:val="00245B63"/>
    <w:rsid w:val="0024607F"/>
    <w:rsid w:val="00246359"/>
    <w:rsid w:val="00246720"/>
    <w:rsid w:val="00247879"/>
    <w:rsid w:val="00247880"/>
    <w:rsid w:val="00247F1E"/>
    <w:rsid w:val="00250771"/>
    <w:rsid w:val="00250D84"/>
    <w:rsid w:val="00251028"/>
    <w:rsid w:val="00251C18"/>
    <w:rsid w:val="00251D48"/>
    <w:rsid w:val="00252725"/>
    <w:rsid w:val="002528BC"/>
    <w:rsid w:val="002529DF"/>
    <w:rsid w:val="00252B42"/>
    <w:rsid w:val="002532E7"/>
    <w:rsid w:val="00253DE6"/>
    <w:rsid w:val="002540EA"/>
    <w:rsid w:val="00255226"/>
    <w:rsid w:val="002559B3"/>
    <w:rsid w:val="00255DDF"/>
    <w:rsid w:val="0025725E"/>
    <w:rsid w:val="002578AE"/>
    <w:rsid w:val="002578E7"/>
    <w:rsid w:val="00257B8D"/>
    <w:rsid w:val="00257D62"/>
    <w:rsid w:val="002601D8"/>
    <w:rsid w:val="0026079D"/>
    <w:rsid w:val="00260C16"/>
    <w:rsid w:val="002619E8"/>
    <w:rsid w:val="00261BEE"/>
    <w:rsid w:val="00262C9B"/>
    <w:rsid w:val="00263F3F"/>
    <w:rsid w:val="00264686"/>
    <w:rsid w:val="0026511E"/>
    <w:rsid w:val="00265F7D"/>
    <w:rsid w:val="002660B6"/>
    <w:rsid w:val="0026622D"/>
    <w:rsid w:val="00266F17"/>
    <w:rsid w:val="00267395"/>
    <w:rsid w:val="002673C6"/>
    <w:rsid w:val="00267B76"/>
    <w:rsid w:val="00267B85"/>
    <w:rsid w:val="00267CFE"/>
    <w:rsid w:val="0027021E"/>
    <w:rsid w:val="00270283"/>
    <w:rsid w:val="00270A1A"/>
    <w:rsid w:val="00270EA3"/>
    <w:rsid w:val="00270FED"/>
    <w:rsid w:val="00272028"/>
    <w:rsid w:val="0027265A"/>
    <w:rsid w:val="00272875"/>
    <w:rsid w:val="00272E00"/>
    <w:rsid w:val="00273C74"/>
    <w:rsid w:val="00273D22"/>
    <w:rsid w:val="0027680A"/>
    <w:rsid w:val="002777C4"/>
    <w:rsid w:val="00277AA4"/>
    <w:rsid w:val="00277FD5"/>
    <w:rsid w:val="00280872"/>
    <w:rsid w:val="00281046"/>
    <w:rsid w:val="002813CF"/>
    <w:rsid w:val="002819EE"/>
    <w:rsid w:val="00282C46"/>
    <w:rsid w:val="00283150"/>
    <w:rsid w:val="002837D6"/>
    <w:rsid w:val="00283B05"/>
    <w:rsid w:val="00283F2A"/>
    <w:rsid w:val="0028452F"/>
    <w:rsid w:val="00284B74"/>
    <w:rsid w:val="0028565E"/>
    <w:rsid w:val="00285F7E"/>
    <w:rsid w:val="002865FB"/>
    <w:rsid w:val="002867F7"/>
    <w:rsid w:val="002872C4"/>
    <w:rsid w:val="00287D4F"/>
    <w:rsid w:val="00290526"/>
    <w:rsid w:val="002908C8"/>
    <w:rsid w:val="00290C0E"/>
    <w:rsid w:val="00290DA2"/>
    <w:rsid w:val="002910C8"/>
    <w:rsid w:val="002913E0"/>
    <w:rsid w:val="00291480"/>
    <w:rsid w:val="00292905"/>
    <w:rsid w:val="00292C5C"/>
    <w:rsid w:val="00292CDC"/>
    <w:rsid w:val="002938E0"/>
    <w:rsid w:val="00294299"/>
    <w:rsid w:val="00294A0A"/>
    <w:rsid w:val="00294A8C"/>
    <w:rsid w:val="0029512B"/>
    <w:rsid w:val="002956BA"/>
    <w:rsid w:val="00297B0D"/>
    <w:rsid w:val="00297FD5"/>
    <w:rsid w:val="002A1036"/>
    <w:rsid w:val="002A118D"/>
    <w:rsid w:val="002A158F"/>
    <w:rsid w:val="002A17DB"/>
    <w:rsid w:val="002A1CD6"/>
    <w:rsid w:val="002A21DE"/>
    <w:rsid w:val="002A2743"/>
    <w:rsid w:val="002A318D"/>
    <w:rsid w:val="002A32E0"/>
    <w:rsid w:val="002A38D3"/>
    <w:rsid w:val="002A401B"/>
    <w:rsid w:val="002A41C3"/>
    <w:rsid w:val="002A4388"/>
    <w:rsid w:val="002A4762"/>
    <w:rsid w:val="002A47CE"/>
    <w:rsid w:val="002A5F3A"/>
    <w:rsid w:val="002A5F8F"/>
    <w:rsid w:val="002A640D"/>
    <w:rsid w:val="002A73B2"/>
    <w:rsid w:val="002B0ED9"/>
    <w:rsid w:val="002B1D11"/>
    <w:rsid w:val="002B216E"/>
    <w:rsid w:val="002B28AC"/>
    <w:rsid w:val="002B2CAD"/>
    <w:rsid w:val="002B3ED1"/>
    <w:rsid w:val="002B4BA7"/>
    <w:rsid w:val="002B4F85"/>
    <w:rsid w:val="002B5F16"/>
    <w:rsid w:val="002B631C"/>
    <w:rsid w:val="002B65C2"/>
    <w:rsid w:val="002B7846"/>
    <w:rsid w:val="002B790E"/>
    <w:rsid w:val="002B7A8D"/>
    <w:rsid w:val="002B7DD1"/>
    <w:rsid w:val="002C0641"/>
    <w:rsid w:val="002C0BD9"/>
    <w:rsid w:val="002C1EC8"/>
    <w:rsid w:val="002C21B0"/>
    <w:rsid w:val="002C2B1E"/>
    <w:rsid w:val="002C335F"/>
    <w:rsid w:val="002C3943"/>
    <w:rsid w:val="002C43B0"/>
    <w:rsid w:val="002C4CE8"/>
    <w:rsid w:val="002C4F7A"/>
    <w:rsid w:val="002C5696"/>
    <w:rsid w:val="002C5DD3"/>
    <w:rsid w:val="002C5F3A"/>
    <w:rsid w:val="002C6621"/>
    <w:rsid w:val="002C6A5B"/>
    <w:rsid w:val="002C6DAC"/>
    <w:rsid w:val="002C7230"/>
    <w:rsid w:val="002C7967"/>
    <w:rsid w:val="002D0160"/>
    <w:rsid w:val="002D01D9"/>
    <w:rsid w:val="002D0970"/>
    <w:rsid w:val="002D132D"/>
    <w:rsid w:val="002D14B6"/>
    <w:rsid w:val="002D15FD"/>
    <w:rsid w:val="002D1DE9"/>
    <w:rsid w:val="002D1FE7"/>
    <w:rsid w:val="002D26F9"/>
    <w:rsid w:val="002D2A62"/>
    <w:rsid w:val="002D2BAE"/>
    <w:rsid w:val="002D39C6"/>
    <w:rsid w:val="002D3DC6"/>
    <w:rsid w:val="002D4453"/>
    <w:rsid w:val="002D4B80"/>
    <w:rsid w:val="002D5A8F"/>
    <w:rsid w:val="002D5DDC"/>
    <w:rsid w:val="002E05F9"/>
    <w:rsid w:val="002E0AB1"/>
    <w:rsid w:val="002E0AC3"/>
    <w:rsid w:val="002E1216"/>
    <w:rsid w:val="002E1B34"/>
    <w:rsid w:val="002E2280"/>
    <w:rsid w:val="002E240B"/>
    <w:rsid w:val="002E2818"/>
    <w:rsid w:val="002E391D"/>
    <w:rsid w:val="002E48F4"/>
    <w:rsid w:val="002E490A"/>
    <w:rsid w:val="002E4BEE"/>
    <w:rsid w:val="002E4CBF"/>
    <w:rsid w:val="002E528B"/>
    <w:rsid w:val="002E53A3"/>
    <w:rsid w:val="002E5F62"/>
    <w:rsid w:val="002F0346"/>
    <w:rsid w:val="002F037D"/>
    <w:rsid w:val="002F081A"/>
    <w:rsid w:val="002F23BF"/>
    <w:rsid w:val="002F3328"/>
    <w:rsid w:val="002F3335"/>
    <w:rsid w:val="002F38DB"/>
    <w:rsid w:val="002F3DED"/>
    <w:rsid w:val="002F4A2F"/>
    <w:rsid w:val="002F59DE"/>
    <w:rsid w:val="002F5AA4"/>
    <w:rsid w:val="002F6DB9"/>
    <w:rsid w:val="002F6E84"/>
    <w:rsid w:val="002F6F02"/>
    <w:rsid w:val="003001A9"/>
    <w:rsid w:val="0030024C"/>
    <w:rsid w:val="00300DC3"/>
    <w:rsid w:val="003016A0"/>
    <w:rsid w:val="00302E55"/>
    <w:rsid w:val="003030C5"/>
    <w:rsid w:val="0030387A"/>
    <w:rsid w:val="003042CF"/>
    <w:rsid w:val="00305BC3"/>
    <w:rsid w:val="00305BD9"/>
    <w:rsid w:val="00305DD0"/>
    <w:rsid w:val="00305F8F"/>
    <w:rsid w:val="003066D3"/>
    <w:rsid w:val="003072BA"/>
    <w:rsid w:val="00307769"/>
    <w:rsid w:val="0031026E"/>
    <w:rsid w:val="00310A9C"/>
    <w:rsid w:val="003122EA"/>
    <w:rsid w:val="00313037"/>
    <w:rsid w:val="003132E8"/>
    <w:rsid w:val="0031332E"/>
    <w:rsid w:val="003134DA"/>
    <w:rsid w:val="00313C4D"/>
    <w:rsid w:val="00313D05"/>
    <w:rsid w:val="003143AB"/>
    <w:rsid w:val="0031477F"/>
    <w:rsid w:val="00314E4D"/>
    <w:rsid w:val="00314FD7"/>
    <w:rsid w:val="003150A4"/>
    <w:rsid w:val="003160D4"/>
    <w:rsid w:val="00316817"/>
    <w:rsid w:val="00316A80"/>
    <w:rsid w:val="00316D0E"/>
    <w:rsid w:val="00317402"/>
    <w:rsid w:val="00317A32"/>
    <w:rsid w:val="00317C6E"/>
    <w:rsid w:val="0032026F"/>
    <w:rsid w:val="00320878"/>
    <w:rsid w:val="00321E34"/>
    <w:rsid w:val="003227EC"/>
    <w:rsid w:val="003230C1"/>
    <w:rsid w:val="003231D7"/>
    <w:rsid w:val="0032412E"/>
    <w:rsid w:val="00325919"/>
    <w:rsid w:val="0032653D"/>
    <w:rsid w:val="0032691C"/>
    <w:rsid w:val="003271CE"/>
    <w:rsid w:val="003272E8"/>
    <w:rsid w:val="003316B3"/>
    <w:rsid w:val="0033211F"/>
    <w:rsid w:val="0033423E"/>
    <w:rsid w:val="0033427D"/>
    <w:rsid w:val="00334916"/>
    <w:rsid w:val="00334EF0"/>
    <w:rsid w:val="00334FC0"/>
    <w:rsid w:val="003353B2"/>
    <w:rsid w:val="0033618C"/>
    <w:rsid w:val="003372FB"/>
    <w:rsid w:val="003378BD"/>
    <w:rsid w:val="0034130D"/>
    <w:rsid w:val="00341900"/>
    <w:rsid w:val="003419C6"/>
    <w:rsid w:val="00341D2B"/>
    <w:rsid w:val="003420DC"/>
    <w:rsid w:val="003420F0"/>
    <w:rsid w:val="0034232D"/>
    <w:rsid w:val="003425A2"/>
    <w:rsid w:val="00342C90"/>
    <w:rsid w:val="00342E3C"/>
    <w:rsid w:val="00344063"/>
    <w:rsid w:val="003444DC"/>
    <w:rsid w:val="00346691"/>
    <w:rsid w:val="003471B0"/>
    <w:rsid w:val="00347B72"/>
    <w:rsid w:val="00347DAB"/>
    <w:rsid w:val="00350D04"/>
    <w:rsid w:val="00351AF9"/>
    <w:rsid w:val="00354441"/>
    <w:rsid w:val="003545BD"/>
    <w:rsid w:val="0035612D"/>
    <w:rsid w:val="0035660D"/>
    <w:rsid w:val="00357258"/>
    <w:rsid w:val="0036007A"/>
    <w:rsid w:val="00362733"/>
    <w:rsid w:val="00362C15"/>
    <w:rsid w:val="00362F32"/>
    <w:rsid w:val="0036405E"/>
    <w:rsid w:val="003646C0"/>
    <w:rsid w:val="0036494A"/>
    <w:rsid w:val="00364E1F"/>
    <w:rsid w:val="003658D0"/>
    <w:rsid w:val="003666A5"/>
    <w:rsid w:val="00366F6A"/>
    <w:rsid w:val="003671E4"/>
    <w:rsid w:val="003675E8"/>
    <w:rsid w:val="003678F1"/>
    <w:rsid w:val="00367AA0"/>
    <w:rsid w:val="003707F2"/>
    <w:rsid w:val="00370A4B"/>
    <w:rsid w:val="00371CF9"/>
    <w:rsid w:val="00372105"/>
    <w:rsid w:val="003722D2"/>
    <w:rsid w:val="003727B5"/>
    <w:rsid w:val="00372BD4"/>
    <w:rsid w:val="003734FD"/>
    <w:rsid w:val="0037412A"/>
    <w:rsid w:val="00374D12"/>
    <w:rsid w:val="00374DD3"/>
    <w:rsid w:val="003752A0"/>
    <w:rsid w:val="00375C98"/>
    <w:rsid w:val="003762A0"/>
    <w:rsid w:val="00376843"/>
    <w:rsid w:val="00376A69"/>
    <w:rsid w:val="0037730A"/>
    <w:rsid w:val="003774A6"/>
    <w:rsid w:val="003774F4"/>
    <w:rsid w:val="003775E1"/>
    <w:rsid w:val="00377BCD"/>
    <w:rsid w:val="003811C2"/>
    <w:rsid w:val="003817A8"/>
    <w:rsid w:val="0038236C"/>
    <w:rsid w:val="003824B2"/>
    <w:rsid w:val="003826E1"/>
    <w:rsid w:val="00382E60"/>
    <w:rsid w:val="00383388"/>
    <w:rsid w:val="003844DC"/>
    <w:rsid w:val="0038499D"/>
    <w:rsid w:val="003864BB"/>
    <w:rsid w:val="00386764"/>
    <w:rsid w:val="00386F36"/>
    <w:rsid w:val="00387473"/>
    <w:rsid w:val="003874A5"/>
    <w:rsid w:val="00387B24"/>
    <w:rsid w:val="00390B10"/>
    <w:rsid w:val="00390C53"/>
    <w:rsid w:val="003912FF"/>
    <w:rsid w:val="0039289F"/>
    <w:rsid w:val="00393406"/>
    <w:rsid w:val="0039358F"/>
    <w:rsid w:val="00393D5C"/>
    <w:rsid w:val="00393FEC"/>
    <w:rsid w:val="00394890"/>
    <w:rsid w:val="003959FD"/>
    <w:rsid w:val="0039610E"/>
    <w:rsid w:val="0039625F"/>
    <w:rsid w:val="0039683C"/>
    <w:rsid w:val="003968D1"/>
    <w:rsid w:val="00397F2F"/>
    <w:rsid w:val="003A0221"/>
    <w:rsid w:val="003A0F60"/>
    <w:rsid w:val="003A119C"/>
    <w:rsid w:val="003A1448"/>
    <w:rsid w:val="003A153B"/>
    <w:rsid w:val="003A1BE2"/>
    <w:rsid w:val="003A1F05"/>
    <w:rsid w:val="003A28BA"/>
    <w:rsid w:val="003A2AAB"/>
    <w:rsid w:val="003A2E2D"/>
    <w:rsid w:val="003A547E"/>
    <w:rsid w:val="003A5E60"/>
    <w:rsid w:val="003A690A"/>
    <w:rsid w:val="003A6C14"/>
    <w:rsid w:val="003A6C3D"/>
    <w:rsid w:val="003A7DD7"/>
    <w:rsid w:val="003B092C"/>
    <w:rsid w:val="003B2200"/>
    <w:rsid w:val="003B2BB3"/>
    <w:rsid w:val="003B2E41"/>
    <w:rsid w:val="003B3FCD"/>
    <w:rsid w:val="003B439F"/>
    <w:rsid w:val="003B52AF"/>
    <w:rsid w:val="003B58B0"/>
    <w:rsid w:val="003B5CD0"/>
    <w:rsid w:val="003B6209"/>
    <w:rsid w:val="003B6488"/>
    <w:rsid w:val="003C10ED"/>
    <w:rsid w:val="003C1CCE"/>
    <w:rsid w:val="003C26FF"/>
    <w:rsid w:val="003C2734"/>
    <w:rsid w:val="003C36E7"/>
    <w:rsid w:val="003C3C96"/>
    <w:rsid w:val="003C3F90"/>
    <w:rsid w:val="003C4030"/>
    <w:rsid w:val="003C4122"/>
    <w:rsid w:val="003C5EAE"/>
    <w:rsid w:val="003C6CB9"/>
    <w:rsid w:val="003C718B"/>
    <w:rsid w:val="003D1256"/>
    <w:rsid w:val="003D278D"/>
    <w:rsid w:val="003D27C5"/>
    <w:rsid w:val="003D339E"/>
    <w:rsid w:val="003D3CAC"/>
    <w:rsid w:val="003D3CD0"/>
    <w:rsid w:val="003D3CD2"/>
    <w:rsid w:val="003D3D50"/>
    <w:rsid w:val="003D432A"/>
    <w:rsid w:val="003D4EB0"/>
    <w:rsid w:val="003D4FC4"/>
    <w:rsid w:val="003D507B"/>
    <w:rsid w:val="003D5CEA"/>
    <w:rsid w:val="003D6E90"/>
    <w:rsid w:val="003D70F2"/>
    <w:rsid w:val="003D7408"/>
    <w:rsid w:val="003D7D23"/>
    <w:rsid w:val="003E10AC"/>
    <w:rsid w:val="003E1134"/>
    <w:rsid w:val="003E1C61"/>
    <w:rsid w:val="003E1E24"/>
    <w:rsid w:val="003E1F13"/>
    <w:rsid w:val="003E26C0"/>
    <w:rsid w:val="003E4116"/>
    <w:rsid w:val="003E469A"/>
    <w:rsid w:val="003E48B5"/>
    <w:rsid w:val="003E4A71"/>
    <w:rsid w:val="003E53D4"/>
    <w:rsid w:val="003E5ED6"/>
    <w:rsid w:val="003E655F"/>
    <w:rsid w:val="003E6999"/>
    <w:rsid w:val="003E7537"/>
    <w:rsid w:val="003E7B32"/>
    <w:rsid w:val="003F1A8F"/>
    <w:rsid w:val="003F2171"/>
    <w:rsid w:val="003F2654"/>
    <w:rsid w:val="003F3136"/>
    <w:rsid w:val="003F40E5"/>
    <w:rsid w:val="003F4543"/>
    <w:rsid w:val="003F4E3A"/>
    <w:rsid w:val="003F53C1"/>
    <w:rsid w:val="003F55F3"/>
    <w:rsid w:val="003F616A"/>
    <w:rsid w:val="003F7F6C"/>
    <w:rsid w:val="004009FC"/>
    <w:rsid w:val="00401149"/>
    <w:rsid w:val="004016B0"/>
    <w:rsid w:val="00401E4D"/>
    <w:rsid w:val="00401EB1"/>
    <w:rsid w:val="00402B08"/>
    <w:rsid w:val="0040417E"/>
    <w:rsid w:val="004044DB"/>
    <w:rsid w:val="00404816"/>
    <w:rsid w:val="00405893"/>
    <w:rsid w:val="004066D7"/>
    <w:rsid w:val="00406B84"/>
    <w:rsid w:val="00406BF2"/>
    <w:rsid w:val="00407006"/>
    <w:rsid w:val="00407062"/>
    <w:rsid w:val="0040799B"/>
    <w:rsid w:val="004102A0"/>
    <w:rsid w:val="004103E2"/>
    <w:rsid w:val="00410882"/>
    <w:rsid w:val="004113DC"/>
    <w:rsid w:val="00411D4B"/>
    <w:rsid w:val="00412338"/>
    <w:rsid w:val="0041269E"/>
    <w:rsid w:val="004127C1"/>
    <w:rsid w:val="004141A1"/>
    <w:rsid w:val="004156B1"/>
    <w:rsid w:val="004160E6"/>
    <w:rsid w:val="0041612C"/>
    <w:rsid w:val="00416B8B"/>
    <w:rsid w:val="00416F4D"/>
    <w:rsid w:val="00416FA4"/>
    <w:rsid w:val="004170BE"/>
    <w:rsid w:val="00420103"/>
    <w:rsid w:val="00420DD0"/>
    <w:rsid w:val="00422FB8"/>
    <w:rsid w:val="004232B8"/>
    <w:rsid w:val="00423BD6"/>
    <w:rsid w:val="0042423E"/>
    <w:rsid w:val="00424340"/>
    <w:rsid w:val="0042494B"/>
    <w:rsid w:val="00424C1F"/>
    <w:rsid w:val="00424C8A"/>
    <w:rsid w:val="004251E4"/>
    <w:rsid w:val="0042552E"/>
    <w:rsid w:val="00425B58"/>
    <w:rsid w:val="00426823"/>
    <w:rsid w:val="00427829"/>
    <w:rsid w:val="0042784D"/>
    <w:rsid w:val="00427B29"/>
    <w:rsid w:val="00430443"/>
    <w:rsid w:val="00430BB0"/>
    <w:rsid w:val="0043276A"/>
    <w:rsid w:val="00432926"/>
    <w:rsid w:val="00432D2C"/>
    <w:rsid w:val="00434D3D"/>
    <w:rsid w:val="0043554E"/>
    <w:rsid w:val="004361AF"/>
    <w:rsid w:val="00436466"/>
    <w:rsid w:val="00436822"/>
    <w:rsid w:val="00436E03"/>
    <w:rsid w:val="00437756"/>
    <w:rsid w:val="004400CC"/>
    <w:rsid w:val="00440143"/>
    <w:rsid w:val="0044035F"/>
    <w:rsid w:val="00440D4F"/>
    <w:rsid w:val="0044111C"/>
    <w:rsid w:val="0044192E"/>
    <w:rsid w:val="00441E0F"/>
    <w:rsid w:val="00442375"/>
    <w:rsid w:val="004426C7"/>
    <w:rsid w:val="004429A5"/>
    <w:rsid w:val="00442CF9"/>
    <w:rsid w:val="00442DDE"/>
    <w:rsid w:val="00442E81"/>
    <w:rsid w:val="00443379"/>
    <w:rsid w:val="004435B6"/>
    <w:rsid w:val="0044375F"/>
    <w:rsid w:val="00443A7C"/>
    <w:rsid w:val="00444582"/>
    <w:rsid w:val="00444643"/>
    <w:rsid w:val="0044487C"/>
    <w:rsid w:val="00444DA7"/>
    <w:rsid w:val="00444E57"/>
    <w:rsid w:val="0044544D"/>
    <w:rsid w:val="004457C3"/>
    <w:rsid w:val="0044582A"/>
    <w:rsid w:val="00447400"/>
    <w:rsid w:val="00447446"/>
    <w:rsid w:val="00447A7E"/>
    <w:rsid w:val="0045058D"/>
    <w:rsid w:val="00451059"/>
    <w:rsid w:val="00451A8F"/>
    <w:rsid w:val="00451F1E"/>
    <w:rsid w:val="00452AF9"/>
    <w:rsid w:val="00455830"/>
    <w:rsid w:val="00456052"/>
    <w:rsid w:val="0045658A"/>
    <w:rsid w:val="00456927"/>
    <w:rsid w:val="00460D9A"/>
    <w:rsid w:val="00461218"/>
    <w:rsid w:val="0046192C"/>
    <w:rsid w:val="00461EE3"/>
    <w:rsid w:val="00462340"/>
    <w:rsid w:val="00462403"/>
    <w:rsid w:val="00462871"/>
    <w:rsid w:val="004629AF"/>
    <w:rsid w:val="00462A3F"/>
    <w:rsid w:val="00462DF6"/>
    <w:rsid w:val="004638C7"/>
    <w:rsid w:val="00463BB6"/>
    <w:rsid w:val="004642EF"/>
    <w:rsid w:val="00464710"/>
    <w:rsid w:val="00464C1F"/>
    <w:rsid w:val="00464E8E"/>
    <w:rsid w:val="00464F8E"/>
    <w:rsid w:val="0046657D"/>
    <w:rsid w:val="00466FC9"/>
    <w:rsid w:val="0046752A"/>
    <w:rsid w:val="00470282"/>
    <w:rsid w:val="00470940"/>
    <w:rsid w:val="00470946"/>
    <w:rsid w:val="00470A46"/>
    <w:rsid w:val="004711E4"/>
    <w:rsid w:val="0047154A"/>
    <w:rsid w:val="00472CA8"/>
    <w:rsid w:val="00473A46"/>
    <w:rsid w:val="00474C42"/>
    <w:rsid w:val="0047584A"/>
    <w:rsid w:val="00475961"/>
    <w:rsid w:val="00475ACF"/>
    <w:rsid w:val="00475B6A"/>
    <w:rsid w:val="00475C91"/>
    <w:rsid w:val="00475E56"/>
    <w:rsid w:val="00477066"/>
    <w:rsid w:val="00477662"/>
    <w:rsid w:val="004779A0"/>
    <w:rsid w:val="00477AB6"/>
    <w:rsid w:val="00477B6F"/>
    <w:rsid w:val="004807DE"/>
    <w:rsid w:val="004807E2"/>
    <w:rsid w:val="00480C84"/>
    <w:rsid w:val="00481103"/>
    <w:rsid w:val="00481167"/>
    <w:rsid w:val="004819E0"/>
    <w:rsid w:val="00482357"/>
    <w:rsid w:val="00482555"/>
    <w:rsid w:val="00482D61"/>
    <w:rsid w:val="00483465"/>
    <w:rsid w:val="00483CDA"/>
    <w:rsid w:val="00483D0A"/>
    <w:rsid w:val="0048441C"/>
    <w:rsid w:val="004846B3"/>
    <w:rsid w:val="00484720"/>
    <w:rsid w:val="00485011"/>
    <w:rsid w:val="00485772"/>
    <w:rsid w:val="00485B1C"/>
    <w:rsid w:val="004861FE"/>
    <w:rsid w:val="00486318"/>
    <w:rsid w:val="00487581"/>
    <w:rsid w:val="00487901"/>
    <w:rsid w:val="004879AB"/>
    <w:rsid w:val="0049085E"/>
    <w:rsid w:val="00490ABE"/>
    <w:rsid w:val="00491132"/>
    <w:rsid w:val="0049149A"/>
    <w:rsid w:val="004914A7"/>
    <w:rsid w:val="004914C5"/>
    <w:rsid w:val="0049207F"/>
    <w:rsid w:val="004922FC"/>
    <w:rsid w:val="004925A5"/>
    <w:rsid w:val="00492B0C"/>
    <w:rsid w:val="0049332E"/>
    <w:rsid w:val="00493D5F"/>
    <w:rsid w:val="004941D0"/>
    <w:rsid w:val="00495021"/>
    <w:rsid w:val="004950E8"/>
    <w:rsid w:val="00495292"/>
    <w:rsid w:val="0049593F"/>
    <w:rsid w:val="00496539"/>
    <w:rsid w:val="0049728A"/>
    <w:rsid w:val="004A01E5"/>
    <w:rsid w:val="004A122C"/>
    <w:rsid w:val="004A1C0A"/>
    <w:rsid w:val="004A2057"/>
    <w:rsid w:val="004A25EF"/>
    <w:rsid w:val="004A2DCA"/>
    <w:rsid w:val="004A31B1"/>
    <w:rsid w:val="004A38A9"/>
    <w:rsid w:val="004A49BC"/>
    <w:rsid w:val="004A4A4F"/>
    <w:rsid w:val="004A4BE2"/>
    <w:rsid w:val="004A6C2D"/>
    <w:rsid w:val="004A77D5"/>
    <w:rsid w:val="004B0246"/>
    <w:rsid w:val="004B034E"/>
    <w:rsid w:val="004B062C"/>
    <w:rsid w:val="004B1029"/>
    <w:rsid w:val="004B2507"/>
    <w:rsid w:val="004B2B9C"/>
    <w:rsid w:val="004B5280"/>
    <w:rsid w:val="004B55AE"/>
    <w:rsid w:val="004B5698"/>
    <w:rsid w:val="004B56B7"/>
    <w:rsid w:val="004B580E"/>
    <w:rsid w:val="004B6562"/>
    <w:rsid w:val="004B6744"/>
    <w:rsid w:val="004B6D05"/>
    <w:rsid w:val="004B76BB"/>
    <w:rsid w:val="004C065C"/>
    <w:rsid w:val="004C0F02"/>
    <w:rsid w:val="004C188F"/>
    <w:rsid w:val="004C1B0C"/>
    <w:rsid w:val="004C1B89"/>
    <w:rsid w:val="004C26E1"/>
    <w:rsid w:val="004C31B8"/>
    <w:rsid w:val="004C3489"/>
    <w:rsid w:val="004C4B97"/>
    <w:rsid w:val="004C4DDB"/>
    <w:rsid w:val="004C4ECF"/>
    <w:rsid w:val="004C5631"/>
    <w:rsid w:val="004C5F23"/>
    <w:rsid w:val="004C6387"/>
    <w:rsid w:val="004C645E"/>
    <w:rsid w:val="004C6DED"/>
    <w:rsid w:val="004C71C5"/>
    <w:rsid w:val="004C7890"/>
    <w:rsid w:val="004D1355"/>
    <w:rsid w:val="004D177F"/>
    <w:rsid w:val="004D194A"/>
    <w:rsid w:val="004D1C17"/>
    <w:rsid w:val="004D2399"/>
    <w:rsid w:val="004D24C5"/>
    <w:rsid w:val="004D262C"/>
    <w:rsid w:val="004D30B8"/>
    <w:rsid w:val="004D31AA"/>
    <w:rsid w:val="004D3351"/>
    <w:rsid w:val="004D3F9F"/>
    <w:rsid w:val="004D5970"/>
    <w:rsid w:val="004D641C"/>
    <w:rsid w:val="004D6633"/>
    <w:rsid w:val="004D67C5"/>
    <w:rsid w:val="004D68C3"/>
    <w:rsid w:val="004D6F6D"/>
    <w:rsid w:val="004D7714"/>
    <w:rsid w:val="004D7E9F"/>
    <w:rsid w:val="004E09B2"/>
    <w:rsid w:val="004E09B6"/>
    <w:rsid w:val="004E0A7C"/>
    <w:rsid w:val="004E0D03"/>
    <w:rsid w:val="004E0DBF"/>
    <w:rsid w:val="004E2D86"/>
    <w:rsid w:val="004E3156"/>
    <w:rsid w:val="004E334E"/>
    <w:rsid w:val="004E3AB8"/>
    <w:rsid w:val="004E45F4"/>
    <w:rsid w:val="004E51EA"/>
    <w:rsid w:val="004E53D3"/>
    <w:rsid w:val="004E58BB"/>
    <w:rsid w:val="004E5C10"/>
    <w:rsid w:val="004E61BF"/>
    <w:rsid w:val="004E6BDA"/>
    <w:rsid w:val="004E6CAA"/>
    <w:rsid w:val="004F0543"/>
    <w:rsid w:val="004F1279"/>
    <w:rsid w:val="004F2C45"/>
    <w:rsid w:val="004F3595"/>
    <w:rsid w:val="004F35C7"/>
    <w:rsid w:val="004F3758"/>
    <w:rsid w:val="004F386C"/>
    <w:rsid w:val="004F3873"/>
    <w:rsid w:val="004F3E56"/>
    <w:rsid w:val="004F5986"/>
    <w:rsid w:val="004F70FB"/>
    <w:rsid w:val="004F7190"/>
    <w:rsid w:val="004F789D"/>
    <w:rsid w:val="0050053A"/>
    <w:rsid w:val="005010DF"/>
    <w:rsid w:val="0050290A"/>
    <w:rsid w:val="00502FC7"/>
    <w:rsid w:val="005036FC"/>
    <w:rsid w:val="00503825"/>
    <w:rsid w:val="00503AE2"/>
    <w:rsid w:val="00503CC0"/>
    <w:rsid w:val="0050421E"/>
    <w:rsid w:val="00504578"/>
    <w:rsid w:val="00504605"/>
    <w:rsid w:val="00504FC5"/>
    <w:rsid w:val="00505985"/>
    <w:rsid w:val="00506BCF"/>
    <w:rsid w:val="00506E81"/>
    <w:rsid w:val="00507745"/>
    <w:rsid w:val="00510AD6"/>
    <w:rsid w:val="00510F7E"/>
    <w:rsid w:val="005128AA"/>
    <w:rsid w:val="00513248"/>
    <w:rsid w:val="00513980"/>
    <w:rsid w:val="0051406E"/>
    <w:rsid w:val="005147C1"/>
    <w:rsid w:val="00514DF9"/>
    <w:rsid w:val="005152B7"/>
    <w:rsid w:val="00515E65"/>
    <w:rsid w:val="00516E96"/>
    <w:rsid w:val="0052043E"/>
    <w:rsid w:val="00520F85"/>
    <w:rsid w:val="00521417"/>
    <w:rsid w:val="005221F3"/>
    <w:rsid w:val="005232F8"/>
    <w:rsid w:val="0052364B"/>
    <w:rsid w:val="005239AC"/>
    <w:rsid w:val="00523ECF"/>
    <w:rsid w:val="00524488"/>
    <w:rsid w:val="005245AF"/>
    <w:rsid w:val="00524692"/>
    <w:rsid w:val="00524939"/>
    <w:rsid w:val="00524F96"/>
    <w:rsid w:val="005256AC"/>
    <w:rsid w:val="00525E5A"/>
    <w:rsid w:val="00527668"/>
    <w:rsid w:val="00527C63"/>
    <w:rsid w:val="00527D08"/>
    <w:rsid w:val="00530722"/>
    <w:rsid w:val="0053089B"/>
    <w:rsid w:val="005308CA"/>
    <w:rsid w:val="00530C5D"/>
    <w:rsid w:val="0053202B"/>
    <w:rsid w:val="00532310"/>
    <w:rsid w:val="0053239D"/>
    <w:rsid w:val="00533BD6"/>
    <w:rsid w:val="005341EF"/>
    <w:rsid w:val="005346C3"/>
    <w:rsid w:val="00534ADB"/>
    <w:rsid w:val="005355FB"/>
    <w:rsid w:val="00535608"/>
    <w:rsid w:val="0053598A"/>
    <w:rsid w:val="00535FEC"/>
    <w:rsid w:val="00536CBA"/>
    <w:rsid w:val="00536D5B"/>
    <w:rsid w:val="00537457"/>
    <w:rsid w:val="005374C9"/>
    <w:rsid w:val="00537A51"/>
    <w:rsid w:val="005404ED"/>
    <w:rsid w:val="00540842"/>
    <w:rsid w:val="0054129D"/>
    <w:rsid w:val="00542421"/>
    <w:rsid w:val="00542865"/>
    <w:rsid w:val="00542CB2"/>
    <w:rsid w:val="00542FC7"/>
    <w:rsid w:val="005431E8"/>
    <w:rsid w:val="0054396C"/>
    <w:rsid w:val="00543A1E"/>
    <w:rsid w:val="00544012"/>
    <w:rsid w:val="005445D8"/>
    <w:rsid w:val="0054498C"/>
    <w:rsid w:val="00544E91"/>
    <w:rsid w:val="00545206"/>
    <w:rsid w:val="00545AB2"/>
    <w:rsid w:val="00545C37"/>
    <w:rsid w:val="00545D34"/>
    <w:rsid w:val="005461E8"/>
    <w:rsid w:val="00547267"/>
    <w:rsid w:val="005503D7"/>
    <w:rsid w:val="00550647"/>
    <w:rsid w:val="00550E00"/>
    <w:rsid w:val="00551519"/>
    <w:rsid w:val="0055163B"/>
    <w:rsid w:val="005517E3"/>
    <w:rsid w:val="005519B7"/>
    <w:rsid w:val="00551DE1"/>
    <w:rsid w:val="005521EC"/>
    <w:rsid w:val="005522B8"/>
    <w:rsid w:val="005527F2"/>
    <w:rsid w:val="0055339B"/>
    <w:rsid w:val="00553CDA"/>
    <w:rsid w:val="0055427E"/>
    <w:rsid w:val="005542F6"/>
    <w:rsid w:val="0055465F"/>
    <w:rsid w:val="00555D67"/>
    <w:rsid w:val="00555E42"/>
    <w:rsid w:val="005565E7"/>
    <w:rsid w:val="00556D7C"/>
    <w:rsid w:val="00560D73"/>
    <w:rsid w:val="0056172C"/>
    <w:rsid w:val="005620AB"/>
    <w:rsid w:val="00562D0C"/>
    <w:rsid w:val="00562FD7"/>
    <w:rsid w:val="005632A1"/>
    <w:rsid w:val="005637C3"/>
    <w:rsid w:val="005639A9"/>
    <w:rsid w:val="00565521"/>
    <w:rsid w:val="00565A21"/>
    <w:rsid w:val="00565B2D"/>
    <w:rsid w:val="00565B31"/>
    <w:rsid w:val="0056628E"/>
    <w:rsid w:val="0056669D"/>
    <w:rsid w:val="0056688E"/>
    <w:rsid w:val="00566D46"/>
    <w:rsid w:val="00570968"/>
    <w:rsid w:val="005710F5"/>
    <w:rsid w:val="0057368A"/>
    <w:rsid w:val="005738E5"/>
    <w:rsid w:val="005744A9"/>
    <w:rsid w:val="00574700"/>
    <w:rsid w:val="005752BE"/>
    <w:rsid w:val="00575D01"/>
    <w:rsid w:val="005762D7"/>
    <w:rsid w:val="00577931"/>
    <w:rsid w:val="00580B83"/>
    <w:rsid w:val="00581937"/>
    <w:rsid w:val="005819DB"/>
    <w:rsid w:val="005822AA"/>
    <w:rsid w:val="005822EC"/>
    <w:rsid w:val="00584632"/>
    <w:rsid w:val="00584F08"/>
    <w:rsid w:val="00584F86"/>
    <w:rsid w:val="005854CC"/>
    <w:rsid w:val="00585539"/>
    <w:rsid w:val="00586338"/>
    <w:rsid w:val="005865F4"/>
    <w:rsid w:val="00587ADB"/>
    <w:rsid w:val="00590282"/>
    <w:rsid w:val="00590EC8"/>
    <w:rsid w:val="005917C0"/>
    <w:rsid w:val="00592789"/>
    <w:rsid w:val="00592885"/>
    <w:rsid w:val="00593248"/>
    <w:rsid w:val="005939AA"/>
    <w:rsid w:val="00594144"/>
    <w:rsid w:val="005949B6"/>
    <w:rsid w:val="00594D0F"/>
    <w:rsid w:val="005956D3"/>
    <w:rsid w:val="0059606C"/>
    <w:rsid w:val="005961CB"/>
    <w:rsid w:val="00596290"/>
    <w:rsid w:val="005A0E7F"/>
    <w:rsid w:val="005A1502"/>
    <w:rsid w:val="005A19E6"/>
    <w:rsid w:val="005A23D4"/>
    <w:rsid w:val="005A2745"/>
    <w:rsid w:val="005A291F"/>
    <w:rsid w:val="005A2B3B"/>
    <w:rsid w:val="005A3D25"/>
    <w:rsid w:val="005A3FD7"/>
    <w:rsid w:val="005A4329"/>
    <w:rsid w:val="005A47F2"/>
    <w:rsid w:val="005A4E25"/>
    <w:rsid w:val="005A54D7"/>
    <w:rsid w:val="005A5A24"/>
    <w:rsid w:val="005A6E9C"/>
    <w:rsid w:val="005A7539"/>
    <w:rsid w:val="005A7E8A"/>
    <w:rsid w:val="005B01A1"/>
    <w:rsid w:val="005B179D"/>
    <w:rsid w:val="005B1C6B"/>
    <w:rsid w:val="005B1E93"/>
    <w:rsid w:val="005B28CB"/>
    <w:rsid w:val="005B2BFA"/>
    <w:rsid w:val="005B3362"/>
    <w:rsid w:val="005B4869"/>
    <w:rsid w:val="005B5B4B"/>
    <w:rsid w:val="005B5BEC"/>
    <w:rsid w:val="005B5BF8"/>
    <w:rsid w:val="005B623C"/>
    <w:rsid w:val="005B6527"/>
    <w:rsid w:val="005B6BE3"/>
    <w:rsid w:val="005B6CB4"/>
    <w:rsid w:val="005B7712"/>
    <w:rsid w:val="005B777A"/>
    <w:rsid w:val="005C0B3E"/>
    <w:rsid w:val="005C0FF9"/>
    <w:rsid w:val="005C1A9F"/>
    <w:rsid w:val="005C1AA2"/>
    <w:rsid w:val="005C1D4A"/>
    <w:rsid w:val="005C1DAB"/>
    <w:rsid w:val="005C21FE"/>
    <w:rsid w:val="005C3256"/>
    <w:rsid w:val="005C3408"/>
    <w:rsid w:val="005C37F5"/>
    <w:rsid w:val="005C42C4"/>
    <w:rsid w:val="005C60A9"/>
    <w:rsid w:val="005C61B7"/>
    <w:rsid w:val="005C63D4"/>
    <w:rsid w:val="005D0924"/>
    <w:rsid w:val="005D1965"/>
    <w:rsid w:val="005D1AD9"/>
    <w:rsid w:val="005D1F08"/>
    <w:rsid w:val="005D2AB0"/>
    <w:rsid w:val="005D3096"/>
    <w:rsid w:val="005D398F"/>
    <w:rsid w:val="005D3F4C"/>
    <w:rsid w:val="005D40FB"/>
    <w:rsid w:val="005D4275"/>
    <w:rsid w:val="005D469B"/>
    <w:rsid w:val="005D4844"/>
    <w:rsid w:val="005D4961"/>
    <w:rsid w:val="005D4E6F"/>
    <w:rsid w:val="005D63C7"/>
    <w:rsid w:val="005D6770"/>
    <w:rsid w:val="005D6AE0"/>
    <w:rsid w:val="005D7020"/>
    <w:rsid w:val="005E0C8A"/>
    <w:rsid w:val="005E190B"/>
    <w:rsid w:val="005E19B4"/>
    <w:rsid w:val="005E1C4F"/>
    <w:rsid w:val="005E1CFE"/>
    <w:rsid w:val="005E2488"/>
    <w:rsid w:val="005E2DCA"/>
    <w:rsid w:val="005E31AD"/>
    <w:rsid w:val="005E3DB5"/>
    <w:rsid w:val="005E40A1"/>
    <w:rsid w:val="005E490D"/>
    <w:rsid w:val="005E5587"/>
    <w:rsid w:val="005E55C0"/>
    <w:rsid w:val="005E585E"/>
    <w:rsid w:val="005E6407"/>
    <w:rsid w:val="005E76D2"/>
    <w:rsid w:val="005E7C52"/>
    <w:rsid w:val="005E7DA9"/>
    <w:rsid w:val="005E7FC7"/>
    <w:rsid w:val="005F02C4"/>
    <w:rsid w:val="005F02D2"/>
    <w:rsid w:val="005F08C6"/>
    <w:rsid w:val="005F0F36"/>
    <w:rsid w:val="005F11F3"/>
    <w:rsid w:val="005F2688"/>
    <w:rsid w:val="005F300D"/>
    <w:rsid w:val="005F423D"/>
    <w:rsid w:val="005F44DB"/>
    <w:rsid w:val="005F4C53"/>
    <w:rsid w:val="005F524F"/>
    <w:rsid w:val="005F5B03"/>
    <w:rsid w:val="005F5CD7"/>
    <w:rsid w:val="005F6DAF"/>
    <w:rsid w:val="005F7D38"/>
    <w:rsid w:val="006001DF"/>
    <w:rsid w:val="0060020F"/>
    <w:rsid w:val="00600F66"/>
    <w:rsid w:val="00601344"/>
    <w:rsid w:val="006013B9"/>
    <w:rsid w:val="006015B6"/>
    <w:rsid w:val="00603BBA"/>
    <w:rsid w:val="00604214"/>
    <w:rsid w:val="00604EB1"/>
    <w:rsid w:val="00605F66"/>
    <w:rsid w:val="00606A02"/>
    <w:rsid w:val="00610252"/>
    <w:rsid w:val="0061089C"/>
    <w:rsid w:val="006108F6"/>
    <w:rsid w:val="006115F3"/>
    <w:rsid w:val="00611989"/>
    <w:rsid w:val="00611A16"/>
    <w:rsid w:val="00611DE5"/>
    <w:rsid w:val="00612B0A"/>
    <w:rsid w:val="00613E2C"/>
    <w:rsid w:val="00613E32"/>
    <w:rsid w:val="0061457D"/>
    <w:rsid w:val="006145B5"/>
    <w:rsid w:val="00614F40"/>
    <w:rsid w:val="00616564"/>
    <w:rsid w:val="00616894"/>
    <w:rsid w:val="00617112"/>
    <w:rsid w:val="006171E5"/>
    <w:rsid w:val="00617873"/>
    <w:rsid w:val="006201FF"/>
    <w:rsid w:val="00621298"/>
    <w:rsid w:val="00622A5D"/>
    <w:rsid w:val="00622A9F"/>
    <w:rsid w:val="006230F8"/>
    <w:rsid w:val="00623965"/>
    <w:rsid w:val="00623E79"/>
    <w:rsid w:val="006249B7"/>
    <w:rsid w:val="006251D4"/>
    <w:rsid w:val="00626663"/>
    <w:rsid w:val="00626D04"/>
    <w:rsid w:val="006270D7"/>
    <w:rsid w:val="00627E4A"/>
    <w:rsid w:val="00630BCC"/>
    <w:rsid w:val="00631EB3"/>
    <w:rsid w:val="006323C6"/>
    <w:rsid w:val="00632EE6"/>
    <w:rsid w:val="00633C00"/>
    <w:rsid w:val="006343E0"/>
    <w:rsid w:val="006346F9"/>
    <w:rsid w:val="00635369"/>
    <w:rsid w:val="00635E8B"/>
    <w:rsid w:val="00640265"/>
    <w:rsid w:val="006402D0"/>
    <w:rsid w:val="006411E4"/>
    <w:rsid w:val="006417B5"/>
    <w:rsid w:val="00641B81"/>
    <w:rsid w:val="00641BC6"/>
    <w:rsid w:val="00641F0C"/>
    <w:rsid w:val="006422BF"/>
    <w:rsid w:val="0064259A"/>
    <w:rsid w:val="00645004"/>
    <w:rsid w:val="006455E9"/>
    <w:rsid w:val="0064592C"/>
    <w:rsid w:val="00646154"/>
    <w:rsid w:val="006462DE"/>
    <w:rsid w:val="0064674F"/>
    <w:rsid w:val="006467A8"/>
    <w:rsid w:val="00646D53"/>
    <w:rsid w:val="006477F5"/>
    <w:rsid w:val="00650C4D"/>
    <w:rsid w:val="00650EB0"/>
    <w:rsid w:val="00651011"/>
    <w:rsid w:val="00651056"/>
    <w:rsid w:val="006512B6"/>
    <w:rsid w:val="00651668"/>
    <w:rsid w:val="00651737"/>
    <w:rsid w:val="00652181"/>
    <w:rsid w:val="006535CE"/>
    <w:rsid w:val="00653B4A"/>
    <w:rsid w:val="00653E56"/>
    <w:rsid w:val="00654194"/>
    <w:rsid w:val="00654976"/>
    <w:rsid w:val="00654A52"/>
    <w:rsid w:val="006556F7"/>
    <w:rsid w:val="0065579B"/>
    <w:rsid w:val="00655BD3"/>
    <w:rsid w:val="00655BD9"/>
    <w:rsid w:val="00656887"/>
    <w:rsid w:val="00656B61"/>
    <w:rsid w:val="006611FB"/>
    <w:rsid w:val="006617A7"/>
    <w:rsid w:val="006619F6"/>
    <w:rsid w:val="00661A8A"/>
    <w:rsid w:val="00661DD0"/>
    <w:rsid w:val="00662183"/>
    <w:rsid w:val="00662A02"/>
    <w:rsid w:val="00664D65"/>
    <w:rsid w:val="00664DF8"/>
    <w:rsid w:val="00665059"/>
    <w:rsid w:val="00665A92"/>
    <w:rsid w:val="00665B28"/>
    <w:rsid w:val="00665FEF"/>
    <w:rsid w:val="006665C2"/>
    <w:rsid w:val="00667411"/>
    <w:rsid w:val="00670288"/>
    <w:rsid w:val="0067079E"/>
    <w:rsid w:val="00670B91"/>
    <w:rsid w:val="00670EB2"/>
    <w:rsid w:val="0067303F"/>
    <w:rsid w:val="00673CCC"/>
    <w:rsid w:val="00674017"/>
    <w:rsid w:val="00674B9F"/>
    <w:rsid w:val="00674D7D"/>
    <w:rsid w:val="00675075"/>
    <w:rsid w:val="00675629"/>
    <w:rsid w:val="00675E5A"/>
    <w:rsid w:val="00676958"/>
    <w:rsid w:val="00676AC7"/>
    <w:rsid w:val="006770C9"/>
    <w:rsid w:val="006773A5"/>
    <w:rsid w:val="00677A3E"/>
    <w:rsid w:val="006806E1"/>
    <w:rsid w:val="00680C33"/>
    <w:rsid w:val="0068100F"/>
    <w:rsid w:val="00682108"/>
    <w:rsid w:val="0068218F"/>
    <w:rsid w:val="006822EC"/>
    <w:rsid w:val="0068276A"/>
    <w:rsid w:val="00682BC7"/>
    <w:rsid w:val="00683D4F"/>
    <w:rsid w:val="00685191"/>
    <w:rsid w:val="00686199"/>
    <w:rsid w:val="0068742E"/>
    <w:rsid w:val="00687657"/>
    <w:rsid w:val="0068780D"/>
    <w:rsid w:val="00690A8F"/>
    <w:rsid w:val="00691481"/>
    <w:rsid w:val="00691B7B"/>
    <w:rsid w:val="00691F1D"/>
    <w:rsid w:val="0069411E"/>
    <w:rsid w:val="00694825"/>
    <w:rsid w:val="006949F7"/>
    <w:rsid w:val="00694AD7"/>
    <w:rsid w:val="00695847"/>
    <w:rsid w:val="00695B23"/>
    <w:rsid w:val="006A0C13"/>
    <w:rsid w:val="006A0D57"/>
    <w:rsid w:val="006A296A"/>
    <w:rsid w:val="006A3281"/>
    <w:rsid w:val="006A338A"/>
    <w:rsid w:val="006A3D92"/>
    <w:rsid w:val="006A46FA"/>
    <w:rsid w:val="006A4A4D"/>
    <w:rsid w:val="006A5174"/>
    <w:rsid w:val="006A5FFB"/>
    <w:rsid w:val="006A6A72"/>
    <w:rsid w:val="006A7C8D"/>
    <w:rsid w:val="006A7DC9"/>
    <w:rsid w:val="006A7DF5"/>
    <w:rsid w:val="006B02AB"/>
    <w:rsid w:val="006B0373"/>
    <w:rsid w:val="006B03CF"/>
    <w:rsid w:val="006B0627"/>
    <w:rsid w:val="006B098E"/>
    <w:rsid w:val="006B0B1C"/>
    <w:rsid w:val="006B2A8C"/>
    <w:rsid w:val="006B329E"/>
    <w:rsid w:val="006B3AD8"/>
    <w:rsid w:val="006B5D6E"/>
    <w:rsid w:val="006B621D"/>
    <w:rsid w:val="006B6638"/>
    <w:rsid w:val="006B717C"/>
    <w:rsid w:val="006C0138"/>
    <w:rsid w:val="006C0493"/>
    <w:rsid w:val="006C11E9"/>
    <w:rsid w:val="006C36FF"/>
    <w:rsid w:val="006C3752"/>
    <w:rsid w:val="006C417C"/>
    <w:rsid w:val="006C5008"/>
    <w:rsid w:val="006C51DE"/>
    <w:rsid w:val="006C5407"/>
    <w:rsid w:val="006C5C3B"/>
    <w:rsid w:val="006C5F08"/>
    <w:rsid w:val="006C5F66"/>
    <w:rsid w:val="006C6DAA"/>
    <w:rsid w:val="006C7A54"/>
    <w:rsid w:val="006D117D"/>
    <w:rsid w:val="006D18E8"/>
    <w:rsid w:val="006D204D"/>
    <w:rsid w:val="006D2172"/>
    <w:rsid w:val="006D2ABF"/>
    <w:rsid w:val="006D2E25"/>
    <w:rsid w:val="006D34AA"/>
    <w:rsid w:val="006D3E6B"/>
    <w:rsid w:val="006D41FC"/>
    <w:rsid w:val="006D57BB"/>
    <w:rsid w:val="006D5943"/>
    <w:rsid w:val="006D6375"/>
    <w:rsid w:val="006D6D7C"/>
    <w:rsid w:val="006D75DE"/>
    <w:rsid w:val="006D78C3"/>
    <w:rsid w:val="006D79AF"/>
    <w:rsid w:val="006E0307"/>
    <w:rsid w:val="006E0B5A"/>
    <w:rsid w:val="006E1485"/>
    <w:rsid w:val="006E1FAC"/>
    <w:rsid w:val="006E204D"/>
    <w:rsid w:val="006E2C89"/>
    <w:rsid w:val="006E3155"/>
    <w:rsid w:val="006E44A4"/>
    <w:rsid w:val="006E5405"/>
    <w:rsid w:val="006E555F"/>
    <w:rsid w:val="006E5735"/>
    <w:rsid w:val="006E7230"/>
    <w:rsid w:val="006E74AC"/>
    <w:rsid w:val="006E759E"/>
    <w:rsid w:val="006F083E"/>
    <w:rsid w:val="006F0B33"/>
    <w:rsid w:val="006F0EA2"/>
    <w:rsid w:val="006F16DD"/>
    <w:rsid w:val="006F3622"/>
    <w:rsid w:val="006F467B"/>
    <w:rsid w:val="006F5088"/>
    <w:rsid w:val="006F5A2A"/>
    <w:rsid w:val="006F6056"/>
    <w:rsid w:val="006F6590"/>
    <w:rsid w:val="006F6FCF"/>
    <w:rsid w:val="006F74B5"/>
    <w:rsid w:val="006F7738"/>
    <w:rsid w:val="006F7F64"/>
    <w:rsid w:val="00700772"/>
    <w:rsid w:val="00700FCF"/>
    <w:rsid w:val="0070131B"/>
    <w:rsid w:val="00701837"/>
    <w:rsid w:val="0070243B"/>
    <w:rsid w:val="0070281B"/>
    <w:rsid w:val="00702CE6"/>
    <w:rsid w:val="0070321F"/>
    <w:rsid w:val="00704037"/>
    <w:rsid w:val="00704592"/>
    <w:rsid w:val="007048F1"/>
    <w:rsid w:val="00704A27"/>
    <w:rsid w:val="00705170"/>
    <w:rsid w:val="00705D45"/>
    <w:rsid w:val="007065ED"/>
    <w:rsid w:val="00707569"/>
    <w:rsid w:val="00707B14"/>
    <w:rsid w:val="0071044B"/>
    <w:rsid w:val="0071057A"/>
    <w:rsid w:val="007105DC"/>
    <w:rsid w:val="00710D5C"/>
    <w:rsid w:val="0071105C"/>
    <w:rsid w:val="007125CD"/>
    <w:rsid w:val="00712DA4"/>
    <w:rsid w:val="007133FD"/>
    <w:rsid w:val="00713559"/>
    <w:rsid w:val="007136EF"/>
    <w:rsid w:val="00714173"/>
    <w:rsid w:val="00714528"/>
    <w:rsid w:val="00714696"/>
    <w:rsid w:val="00714D04"/>
    <w:rsid w:val="007158BD"/>
    <w:rsid w:val="00715B3F"/>
    <w:rsid w:val="00715EFC"/>
    <w:rsid w:val="00716342"/>
    <w:rsid w:val="00717309"/>
    <w:rsid w:val="0071749B"/>
    <w:rsid w:val="0072020A"/>
    <w:rsid w:val="007208AF"/>
    <w:rsid w:val="00720F4C"/>
    <w:rsid w:val="00721E3F"/>
    <w:rsid w:val="00723CD7"/>
    <w:rsid w:val="00724A44"/>
    <w:rsid w:val="007261B4"/>
    <w:rsid w:val="007266C5"/>
    <w:rsid w:val="0072677A"/>
    <w:rsid w:val="007270E9"/>
    <w:rsid w:val="007301DC"/>
    <w:rsid w:val="007311CE"/>
    <w:rsid w:val="00731CF5"/>
    <w:rsid w:val="00732EB1"/>
    <w:rsid w:val="0073348A"/>
    <w:rsid w:val="00733620"/>
    <w:rsid w:val="007336DD"/>
    <w:rsid w:val="0073387E"/>
    <w:rsid w:val="00733B54"/>
    <w:rsid w:val="0073454E"/>
    <w:rsid w:val="0073505A"/>
    <w:rsid w:val="00735B5C"/>
    <w:rsid w:val="00735CE1"/>
    <w:rsid w:val="00735D5E"/>
    <w:rsid w:val="00735E23"/>
    <w:rsid w:val="00735FF6"/>
    <w:rsid w:val="007363CB"/>
    <w:rsid w:val="007367B7"/>
    <w:rsid w:val="00737DF9"/>
    <w:rsid w:val="00740240"/>
    <w:rsid w:val="00740252"/>
    <w:rsid w:val="00740CEA"/>
    <w:rsid w:val="00740D8A"/>
    <w:rsid w:val="00741635"/>
    <w:rsid w:val="00741DA2"/>
    <w:rsid w:val="00741EB8"/>
    <w:rsid w:val="00741FA5"/>
    <w:rsid w:val="0074251E"/>
    <w:rsid w:val="0074377F"/>
    <w:rsid w:val="00743E53"/>
    <w:rsid w:val="00745EFE"/>
    <w:rsid w:val="00746076"/>
    <w:rsid w:val="00746890"/>
    <w:rsid w:val="00750552"/>
    <w:rsid w:val="007506BE"/>
    <w:rsid w:val="00750B55"/>
    <w:rsid w:val="00751220"/>
    <w:rsid w:val="00751410"/>
    <w:rsid w:val="00751A36"/>
    <w:rsid w:val="007531ED"/>
    <w:rsid w:val="00753363"/>
    <w:rsid w:val="007548C0"/>
    <w:rsid w:val="00754A43"/>
    <w:rsid w:val="00754DD6"/>
    <w:rsid w:val="00754E5D"/>
    <w:rsid w:val="00754F74"/>
    <w:rsid w:val="00755504"/>
    <w:rsid w:val="00755907"/>
    <w:rsid w:val="0075599C"/>
    <w:rsid w:val="007567B0"/>
    <w:rsid w:val="00756B66"/>
    <w:rsid w:val="00757338"/>
    <w:rsid w:val="0075777F"/>
    <w:rsid w:val="007579B7"/>
    <w:rsid w:val="007602FC"/>
    <w:rsid w:val="0076066D"/>
    <w:rsid w:val="00761444"/>
    <w:rsid w:val="00761E4B"/>
    <w:rsid w:val="00762981"/>
    <w:rsid w:val="00762E49"/>
    <w:rsid w:val="007634B1"/>
    <w:rsid w:val="00764D31"/>
    <w:rsid w:val="00765274"/>
    <w:rsid w:val="00765455"/>
    <w:rsid w:val="007663C2"/>
    <w:rsid w:val="00766E2A"/>
    <w:rsid w:val="00767911"/>
    <w:rsid w:val="00767979"/>
    <w:rsid w:val="0077054E"/>
    <w:rsid w:val="00771619"/>
    <w:rsid w:val="007717AA"/>
    <w:rsid w:val="00772B52"/>
    <w:rsid w:val="00772C95"/>
    <w:rsid w:val="00773380"/>
    <w:rsid w:val="007738A6"/>
    <w:rsid w:val="007746A8"/>
    <w:rsid w:val="0077489A"/>
    <w:rsid w:val="00774F0B"/>
    <w:rsid w:val="007756A3"/>
    <w:rsid w:val="0077645B"/>
    <w:rsid w:val="00780183"/>
    <w:rsid w:val="00780538"/>
    <w:rsid w:val="007810B2"/>
    <w:rsid w:val="00781553"/>
    <w:rsid w:val="00781C47"/>
    <w:rsid w:val="00781CA2"/>
    <w:rsid w:val="0078205C"/>
    <w:rsid w:val="007820F4"/>
    <w:rsid w:val="00782C3B"/>
    <w:rsid w:val="007834C1"/>
    <w:rsid w:val="00786B20"/>
    <w:rsid w:val="00786C3C"/>
    <w:rsid w:val="00787113"/>
    <w:rsid w:val="007872C4"/>
    <w:rsid w:val="00787C9E"/>
    <w:rsid w:val="00791E28"/>
    <w:rsid w:val="00793646"/>
    <w:rsid w:val="00793BD8"/>
    <w:rsid w:val="007944ED"/>
    <w:rsid w:val="00794753"/>
    <w:rsid w:val="00794E28"/>
    <w:rsid w:val="007950A3"/>
    <w:rsid w:val="00795820"/>
    <w:rsid w:val="00795B8B"/>
    <w:rsid w:val="00796473"/>
    <w:rsid w:val="00796A87"/>
    <w:rsid w:val="00796E34"/>
    <w:rsid w:val="00796F65"/>
    <w:rsid w:val="007971CE"/>
    <w:rsid w:val="00797423"/>
    <w:rsid w:val="007A2B36"/>
    <w:rsid w:val="007A3455"/>
    <w:rsid w:val="007A3478"/>
    <w:rsid w:val="007A380F"/>
    <w:rsid w:val="007A4459"/>
    <w:rsid w:val="007A4666"/>
    <w:rsid w:val="007A5441"/>
    <w:rsid w:val="007A6340"/>
    <w:rsid w:val="007A6B3D"/>
    <w:rsid w:val="007A7956"/>
    <w:rsid w:val="007B00E2"/>
    <w:rsid w:val="007B08E5"/>
    <w:rsid w:val="007B0DBE"/>
    <w:rsid w:val="007B14FA"/>
    <w:rsid w:val="007B1D46"/>
    <w:rsid w:val="007B1E07"/>
    <w:rsid w:val="007B257B"/>
    <w:rsid w:val="007B2631"/>
    <w:rsid w:val="007B2AF6"/>
    <w:rsid w:val="007B3D28"/>
    <w:rsid w:val="007B496B"/>
    <w:rsid w:val="007B6631"/>
    <w:rsid w:val="007B6E2A"/>
    <w:rsid w:val="007B70F0"/>
    <w:rsid w:val="007B73B7"/>
    <w:rsid w:val="007C09CB"/>
    <w:rsid w:val="007C0BE8"/>
    <w:rsid w:val="007C0C1F"/>
    <w:rsid w:val="007C1A71"/>
    <w:rsid w:val="007C1EEA"/>
    <w:rsid w:val="007C2864"/>
    <w:rsid w:val="007C29AF"/>
    <w:rsid w:val="007C33E4"/>
    <w:rsid w:val="007C3E47"/>
    <w:rsid w:val="007C3FA6"/>
    <w:rsid w:val="007C455A"/>
    <w:rsid w:val="007C6402"/>
    <w:rsid w:val="007C640C"/>
    <w:rsid w:val="007C68A8"/>
    <w:rsid w:val="007C6C2F"/>
    <w:rsid w:val="007C7705"/>
    <w:rsid w:val="007C7E14"/>
    <w:rsid w:val="007D0B2F"/>
    <w:rsid w:val="007D14D1"/>
    <w:rsid w:val="007D15F8"/>
    <w:rsid w:val="007D2F7D"/>
    <w:rsid w:val="007D2FB6"/>
    <w:rsid w:val="007D3038"/>
    <w:rsid w:val="007D30FA"/>
    <w:rsid w:val="007D4623"/>
    <w:rsid w:val="007D4ABC"/>
    <w:rsid w:val="007D4C3A"/>
    <w:rsid w:val="007D4C94"/>
    <w:rsid w:val="007D4E8F"/>
    <w:rsid w:val="007D58B7"/>
    <w:rsid w:val="007D64E3"/>
    <w:rsid w:val="007D6813"/>
    <w:rsid w:val="007D691C"/>
    <w:rsid w:val="007D6D91"/>
    <w:rsid w:val="007D7677"/>
    <w:rsid w:val="007D7AAB"/>
    <w:rsid w:val="007E0C0E"/>
    <w:rsid w:val="007E0C75"/>
    <w:rsid w:val="007E0E00"/>
    <w:rsid w:val="007E1744"/>
    <w:rsid w:val="007E18ED"/>
    <w:rsid w:val="007E2B8D"/>
    <w:rsid w:val="007E3015"/>
    <w:rsid w:val="007E31B5"/>
    <w:rsid w:val="007E38C7"/>
    <w:rsid w:val="007E4783"/>
    <w:rsid w:val="007E5FA5"/>
    <w:rsid w:val="007E694D"/>
    <w:rsid w:val="007E6B82"/>
    <w:rsid w:val="007E72A7"/>
    <w:rsid w:val="007E7E3B"/>
    <w:rsid w:val="007F02DD"/>
    <w:rsid w:val="007F073B"/>
    <w:rsid w:val="007F0824"/>
    <w:rsid w:val="007F0B8C"/>
    <w:rsid w:val="007F1504"/>
    <w:rsid w:val="007F163B"/>
    <w:rsid w:val="007F17E4"/>
    <w:rsid w:val="007F2E18"/>
    <w:rsid w:val="007F318C"/>
    <w:rsid w:val="007F3E5A"/>
    <w:rsid w:val="007F477F"/>
    <w:rsid w:val="007F5361"/>
    <w:rsid w:val="007F5A3B"/>
    <w:rsid w:val="007F61ED"/>
    <w:rsid w:val="007F669B"/>
    <w:rsid w:val="007F72DF"/>
    <w:rsid w:val="007F7625"/>
    <w:rsid w:val="007F77D5"/>
    <w:rsid w:val="007F7A5C"/>
    <w:rsid w:val="008000B9"/>
    <w:rsid w:val="00800ACD"/>
    <w:rsid w:val="008011C0"/>
    <w:rsid w:val="00802588"/>
    <w:rsid w:val="0080283F"/>
    <w:rsid w:val="008039CB"/>
    <w:rsid w:val="00803C49"/>
    <w:rsid w:val="00803EE5"/>
    <w:rsid w:val="00804658"/>
    <w:rsid w:val="008054D4"/>
    <w:rsid w:val="008055BB"/>
    <w:rsid w:val="008056F3"/>
    <w:rsid w:val="008066D1"/>
    <w:rsid w:val="00807A0A"/>
    <w:rsid w:val="008101CE"/>
    <w:rsid w:val="00810C16"/>
    <w:rsid w:val="00810E4C"/>
    <w:rsid w:val="00811681"/>
    <w:rsid w:val="0081313A"/>
    <w:rsid w:val="0081487A"/>
    <w:rsid w:val="00815131"/>
    <w:rsid w:val="0081513E"/>
    <w:rsid w:val="00815B18"/>
    <w:rsid w:val="00817168"/>
    <w:rsid w:val="0081736A"/>
    <w:rsid w:val="008178B5"/>
    <w:rsid w:val="00817D14"/>
    <w:rsid w:val="008200CB"/>
    <w:rsid w:val="008212D5"/>
    <w:rsid w:val="00821A7D"/>
    <w:rsid w:val="00822A9B"/>
    <w:rsid w:val="00823970"/>
    <w:rsid w:val="008239AD"/>
    <w:rsid w:val="00823FB4"/>
    <w:rsid w:val="00824A08"/>
    <w:rsid w:val="0082544B"/>
    <w:rsid w:val="008258E5"/>
    <w:rsid w:val="0082679E"/>
    <w:rsid w:val="00826A6C"/>
    <w:rsid w:val="00826F89"/>
    <w:rsid w:val="0082787A"/>
    <w:rsid w:val="008300AB"/>
    <w:rsid w:val="00830281"/>
    <w:rsid w:val="00830731"/>
    <w:rsid w:val="0083136E"/>
    <w:rsid w:val="008318C8"/>
    <w:rsid w:val="00832D96"/>
    <w:rsid w:val="00832FF9"/>
    <w:rsid w:val="008332BF"/>
    <w:rsid w:val="0083382E"/>
    <w:rsid w:val="00834190"/>
    <w:rsid w:val="008348DD"/>
    <w:rsid w:val="00834BC3"/>
    <w:rsid w:val="00834CE6"/>
    <w:rsid w:val="00835064"/>
    <w:rsid w:val="0083570F"/>
    <w:rsid w:val="00835BB2"/>
    <w:rsid w:val="00835F41"/>
    <w:rsid w:val="00835F43"/>
    <w:rsid w:val="00837364"/>
    <w:rsid w:val="008407F8"/>
    <w:rsid w:val="0084084D"/>
    <w:rsid w:val="00842385"/>
    <w:rsid w:val="008430F3"/>
    <w:rsid w:val="00843B9F"/>
    <w:rsid w:val="00845276"/>
    <w:rsid w:val="00845ECE"/>
    <w:rsid w:val="0084687D"/>
    <w:rsid w:val="00846941"/>
    <w:rsid w:val="00846E21"/>
    <w:rsid w:val="00846E6A"/>
    <w:rsid w:val="00847DC2"/>
    <w:rsid w:val="00850BEF"/>
    <w:rsid w:val="00851609"/>
    <w:rsid w:val="008518D0"/>
    <w:rsid w:val="00851AD8"/>
    <w:rsid w:val="008524F7"/>
    <w:rsid w:val="00852AC7"/>
    <w:rsid w:val="00853D83"/>
    <w:rsid w:val="00855931"/>
    <w:rsid w:val="00856DAA"/>
    <w:rsid w:val="00856E67"/>
    <w:rsid w:val="0085771E"/>
    <w:rsid w:val="008579F7"/>
    <w:rsid w:val="00857ADC"/>
    <w:rsid w:val="00860006"/>
    <w:rsid w:val="00860958"/>
    <w:rsid w:val="00861265"/>
    <w:rsid w:val="00861345"/>
    <w:rsid w:val="00861A46"/>
    <w:rsid w:val="00861F56"/>
    <w:rsid w:val="0086234C"/>
    <w:rsid w:val="008623C3"/>
    <w:rsid w:val="00863133"/>
    <w:rsid w:val="00863A3E"/>
    <w:rsid w:val="00864220"/>
    <w:rsid w:val="008643A3"/>
    <w:rsid w:val="0086483E"/>
    <w:rsid w:val="008654EA"/>
    <w:rsid w:val="0086595A"/>
    <w:rsid w:val="00866699"/>
    <w:rsid w:val="00866E4D"/>
    <w:rsid w:val="00867363"/>
    <w:rsid w:val="00867CDD"/>
    <w:rsid w:val="00870A2B"/>
    <w:rsid w:val="00870FDE"/>
    <w:rsid w:val="008715B5"/>
    <w:rsid w:val="008739E6"/>
    <w:rsid w:val="008744EF"/>
    <w:rsid w:val="00874891"/>
    <w:rsid w:val="008763AF"/>
    <w:rsid w:val="00876575"/>
    <w:rsid w:val="00876B28"/>
    <w:rsid w:val="00876E78"/>
    <w:rsid w:val="008771FB"/>
    <w:rsid w:val="008774B6"/>
    <w:rsid w:val="008807D3"/>
    <w:rsid w:val="00880ECE"/>
    <w:rsid w:val="00881D28"/>
    <w:rsid w:val="0088262F"/>
    <w:rsid w:val="00883822"/>
    <w:rsid w:val="008839BA"/>
    <w:rsid w:val="00884CAB"/>
    <w:rsid w:val="008856D2"/>
    <w:rsid w:val="00886BCB"/>
    <w:rsid w:val="00886EED"/>
    <w:rsid w:val="0088733B"/>
    <w:rsid w:val="0088752C"/>
    <w:rsid w:val="00887DCB"/>
    <w:rsid w:val="008937CA"/>
    <w:rsid w:val="00893D56"/>
    <w:rsid w:val="008951B4"/>
    <w:rsid w:val="00895C51"/>
    <w:rsid w:val="00896077"/>
    <w:rsid w:val="008967D8"/>
    <w:rsid w:val="008968D5"/>
    <w:rsid w:val="00897667"/>
    <w:rsid w:val="008976E4"/>
    <w:rsid w:val="008A08A1"/>
    <w:rsid w:val="008A08AA"/>
    <w:rsid w:val="008A1E04"/>
    <w:rsid w:val="008A28EF"/>
    <w:rsid w:val="008A2C6C"/>
    <w:rsid w:val="008A38DD"/>
    <w:rsid w:val="008A3A66"/>
    <w:rsid w:val="008A3CB6"/>
    <w:rsid w:val="008A3E47"/>
    <w:rsid w:val="008A5092"/>
    <w:rsid w:val="008A52D2"/>
    <w:rsid w:val="008A5E2B"/>
    <w:rsid w:val="008A6EE8"/>
    <w:rsid w:val="008A7045"/>
    <w:rsid w:val="008A79C7"/>
    <w:rsid w:val="008B0139"/>
    <w:rsid w:val="008B08B6"/>
    <w:rsid w:val="008B1DE8"/>
    <w:rsid w:val="008B22D5"/>
    <w:rsid w:val="008B27EC"/>
    <w:rsid w:val="008B33A0"/>
    <w:rsid w:val="008B354A"/>
    <w:rsid w:val="008B557A"/>
    <w:rsid w:val="008B5627"/>
    <w:rsid w:val="008B63A8"/>
    <w:rsid w:val="008B64A1"/>
    <w:rsid w:val="008B6A10"/>
    <w:rsid w:val="008B6D37"/>
    <w:rsid w:val="008B753D"/>
    <w:rsid w:val="008B7FA5"/>
    <w:rsid w:val="008C07FF"/>
    <w:rsid w:val="008C0830"/>
    <w:rsid w:val="008C0961"/>
    <w:rsid w:val="008C0AE2"/>
    <w:rsid w:val="008C1041"/>
    <w:rsid w:val="008C1294"/>
    <w:rsid w:val="008C29F3"/>
    <w:rsid w:val="008C2A0F"/>
    <w:rsid w:val="008C2AAC"/>
    <w:rsid w:val="008C3227"/>
    <w:rsid w:val="008C32C4"/>
    <w:rsid w:val="008C3695"/>
    <w:rsid w:val="008C3C8E"/>
    <w:rsid w:val="008C422B"/>
    <w:rsid w:val="008C454E"/>
    <w:rsid w:val="008C4C23"/>
    <w:rsid w:val="008C56B3"/>
    <w:rsid w:val="008C5DFE"/>
    <w:rsid w:val="008C6010"/>
    <w:rsid w:val="008C6C44"/>
    <w:rsid w:val="008C6D9B"/>
    <w:rsid w:val="008C7184"/>
    <w:rsid w:val="008C7255"/>
    <w:rsid w:val="008C7256"/>
    <w:rsid w:val="008D04C5"/>
    <w:rsid w:val="008D0C5E"/>
    <w:rsid w:val="008D1097"/>
    <w:rsid w:val="008D13B0"/>
    <w:rsid w:val="008D19D2"/>
    <w:rsid w:val="008D26D5"/>
    <w:rsid w:val="008D2BF9"/>
    <w:rsid w:val="008D3400"/>
    <w:rsid w:val="008D44D1"/>
    <w:rsid w:val="008D4867"/>
    <w:rsid w:val="008D545A"/>
    <w:rsid w:val="008D5552"/>
    <w:rsid w:val="008D5F43"/>
    <w:rsid w:val="008D6CB5"/>
    <w:rsid w:val="008D79EF"/>
    <w:rsid w:val="008D7C9C"/>
    <w:rsid w:val="008E00B9"/>
    <w:rsid w:val="008E0593"/>
    <w:rsid w:val="008E0FA2"/>
    <w:rsid w:val="008E1733"/>
    <w:rsid w:val="008E1D46"/>
    <w:rsid w:val="008E1E46"/>
    <w:rsid w:val="008E375E"/>
    <w:rsid w:val="008E4537"/>
    <w:rsid w:val="008E7112"/>
    <w:rsid w:val="008E7274"/>
    <w:rsid w:val="008F0342"/>
    <w:rsid w:val="008F0568"/>
    <w:rsid w:val="008F0F13"/>
    <w:rsid w:val="008F27EE"/>
    <w:rsid w:val="008F2FF8"/>
    <w:rsid w:val="008F35A1"/>
    <w:rsid w:val="008F379D"/>
    <w:rsid w:val="008F3CCB"/>
    <w:rsid w:val="008F46DA"/>
    <w:rsid w:val="008F4925"/>
    <w:rsid w:val="008F51CD"/>
    <w:rsid w:val="008F55EF"/>
    <w:rsid w:val="008F7274"/>
    <w:rsid w:val="00901843"/>
    <w:rsid w:val="009018AC"/>
    <w:rsid w:val="00901DB1"/>
    <w:rsid w:val="009029B7"/>
    <w:rsid w:val="009032B9"/>
    <w:rsid w:val="00903DD1"/>
    <w:rsid w:val="00903EB9"/>
    <w:rsid w:val="0090410C"/>
    <w:rsid w:val="009043FA"/>
    <w:rsid w:val="00904A1A"/>
    <w:rsid w:val="00905204"/>
    <w:rsid w:val="0090536A"/>
    <w:rsid w:val="00905373"/>
    <w:rsid w:val="00905E19"/>
    <w:rsid w:val="0090660F"/>
    <w:rsid w:val="0090673D"/>
    <w:rsid w:val="00907D8A"/>
    <w:rsid w:val="00910134"/>
    <w:rsid w:val="00910467"/>
    <w:rsid w:val="009107AE"/>
    <w:rsid w:val="009114E8"/>
    <w:rsid w:val="00911E69"/>
    <w:rsid w:val="0091239C"/>
    <w:rsid w:val="009126B5"/>
    <w:rsid w:val="00912E49"/>
    <w:rsid w:val="00913806"/>
    <w:rsid w:val="0091410A"/>
    <w:rsid w:val="0091485A"/>
    <w:rsid w:val="0091488C"/>
    <w:rsid w:val="00915018"/>
    <w:rsid w:val="009158E6"/>
    <w:rsid w:val="00915906"/>
    <w:rsid w:val="00915B29"/>
    <w:rsid w:val="009166DE"/>
    <w:rsid w:val="00916918"/>
    <w:rsid w:val="00916BA4"/>
    <w:rsid w:val="009170DA"/>
    <w:rsid w:val="009176B3"/>
    <w:rsid w:val="009177FF"/>
    <w:rsid w:val="00922165"/>
    <w:rsid w:val="0092242A"/>
    <w:rsid w:val="009227C0"/>
    <w:rsid w:val="00923598"/>
    <w:rsid w:val="00924701"/>
    <w:rsid w:val="00924D71"/>
    <w:rsid w:val="00924FE4"/>
    <w:rsid w:val="009253B1"/>
    <w:rsid w:val="009255CA"/>
    <w:rsid w:val="00925F14"/>
    <w:rsid w:val="009267C3"/>
    <w:rsid w:val="00926DA0"/>
    <w:rsid w:val="00927F99"/>
    <w:rsid w:val="0093037C"/>
    <w:rsid w:val="009308E2"/>
    <w:rsid w:val="00930B3A"/>
    <w:rsid w:val="00930C78"/>
    <w:rsid w:val="00930CD9"/>
    <w:rsid w:val="00930F16"/>
    <w:rsid w:val="009314FF"/>
    <w:rsid w:val="00931DCA"/>
    <w:rsid w:val="00932FE4"/>
    <w:rsid w:val="009335F0"/>
    <w:rsid w:val="00933C29"/>
    <w:rsid w:val="009352D0"/>
    <w:rsid w:val="0093547F"/>
    <w:rsid w:val="00935A36"/>
    <w:rsid w:val="00935A72"/>
    <w:rsid w:val="00935AA9"/>
    <w:rsid w:val="00935BDE"/>
    <w:rsid w:val="0093611D"/>
    <w:rsid w:val="009363F0"/>
    <w:rsid w:val="00936497"/>
    <w:rsid w:val="0093675E"/>
    <w:rsid w:val="0093763A"/>
    <w:rsid w:val="009401CE"/>
    <w:rsid w:val="0094022B"/>
    <w:rsid w:val="009406E7"/>
    <w:rsid w:val="00941BBF"/>
    <w:rsid w:val="00941D6C"/>
    <w:rsid w:val="00942F01"/>
    <w:rsid w:val="00943268"/>
    <w:rsid w:val="009432C6"/>
    <w:rsid w:val="0094363E"/>
    <w:rsid w:val="009438AC"/>
    <w:rsid w:val="00944525"/>
    <w:rsid w:val="00944C2E"/>
    <w:rsid w:val="00945AC7"/>
    <w:rsid w:val="0094613F"/>
    <w:rsid w:val="009467A0"/>
    <w:rsid w:val="00947311"/>
    <w:rsid w:val="009478AA"/>
    <w:rsid w:val="00947E67"/>
    <w:rsid w:val="0095000F"/>
    <w:rsid w:val="0095042F"/>
    <w:rsid w:val="00950FE5"/>
    <w:rsid w:val="00951952"/>
    <w:rsid w:val="00951AE0"/>
    <w:rsid w:val="00952227"/>
    <w:rsid w:val="0095326B"/>
    <w:rsid w:val="00953535"/>
    <w:rsid w:val="0095361A"/>
    <w:rsid w:val="009546E0"/>
    <w:rsid w:val="00954F39"/>
    <w:rsid w:val="00955132"/>
    <w:rsid w:val="00956776"/>
    <w:rsid w:val="009569F0"/>
    <w:rsid w:val="00957C25"/>
    <w:rsid w:val="00960A02"/>
    <w:rsid w:val="00960C4B"/>
    <w:rsid w:val="0096157F"/>
    <w:rsid w:val="009617BE"/>
    <w:rsid w:val="00961ECE"/>
    <w:rsid w:val="00962254"/>
    <w:rsid w:val="00963672"/>
    <w:rsid w:val="00964202"/>
    <w:rsid w:val="00964B79"/>
    <w:rsid w:val="0096524D"/>
    <w:rsid w:val="0096557F"/>
    <w:rsid w:val="009658A5"/>
    <w:rsid w:val="009658E9"/>
    <w:rsid w:val="00966B79"/>
    <w:rsid w:val="00971478"/>
    <w:rsid w:val="00971648"/>
    <w:rsid w:val="009738F5"/>
    <w:rsid w:val="00973925"/>
    <w:rsid w:val="0097465F"/>
    <w:rsid w:val="009747AA"/>
    <w:rsid w:val="00974CD4"/>
    <w:rsid w:val="00974E8E"/>
    <w:rsid w:val="0097529C"/>
    <w:rsid w:val="00975D1F"/>
    <w:rsid w:val="009764E5"/>
    <w:rsid w:val="009767DD"/>
    <w:rsid w:val="00976912"/>
    <w:rsid w:val="0097772A"/>
    <w:rsid w:val="00980B08"/>
    <w:rsid w:val="009820CB"/>
    <w:rsid w:val="009822AD"/>
    <w:rsid w:val="009825D1"/>
    <w:rsid w:val="009826BC"/>
    <w:rsid w:val="00983189"/>
    <w:rsid w:val="00983240"/>
    <w:rsid w:val="009833AD"/>
    <w:rsid w:val="00984219"/>
    <w:rsid w:val="009860A2"/>
    <w:rsid w:val="00986701"/>
    <w:rsid w:val="00986AE0"/>
    <w:rsid w:val="00986FBC"/>
    <w:rsid w:val="0098700C"/>
    <w:rsid w:val="00987759"/>
    <w:rsid w:val="00987B76"/>
    <w:rsid w:val="00987EA4"/>
    <w:rsid w:val="00991968"/>
    <w:rsid w:val="009928D1"/>
    <w:rsid w:val="00992D91"/>
    <w:rsid w:val="00993EF1"/>
    <w:rsid w:val="00994973"/>
    <w:rsid w:val="0099628D"/>
    <w:rsid w:val="00996510"/>
    <w:rsid w:val="00996A6C"/>
    <w:rsid w:val="00996C8C"/>
    <w:rsid w:val="00996F98"/>
    <w:rsid w:val="00997F23"/>
    <w:rsid w:val="00997FB6"/>
    <w:rsid w:val="009A033D"/>
    <w:rsid w:val="009A070F"/>
    <w:rsid w:val="009A142C"/>
    <w:rsid w:val="009A1B1C"/>
    <w:rsid w:val="009A21DE"/>
    <w:rsid w:val="009A21F0"/>
    <w:rsid w:val="009A29E5"/>
    <w:rsid w:val="009A3AE6"/>
    <w:rsid w:val="009A4518"/>
    <w:rsid w:val="009A4FD1"/>
    <w:rsid w:val="009A5617"/>
    <w:rsid w:val="009A6102"/>
    <w:rsid w:val="009A66EE"/>
    <w:rsid w:val="009A6DA4"/>
    <w:rsid w:val="009A7775"/>
    <w:rsid w:val="009B0F3C"/>
    <w:rsid w:val="009B1923"/>
    <w:rsid w:val="009B21AE"/>
    <w:rsid w:val="009B2D12"/>
    <w:rsid w:val="009B329E"/>
    <w:rsid w:val="009B4193"/>
    <w:rsid w:val="009B4CC6"/>
    <w:rsid w:val="009B4F78"/>
    <w:rsid w:val="009B5349"/>
    <w:rsid w:val="009B598F"/>
    <w:rsid w:val="009B5A94"/>
    <w:rsid w:val="009B5CA6"/>
    <w:rsid w:val="009B5CC2"/>
    <w:rsid w:val="009B68E8"/>
    <w:rsid w:val="009B6D44"/>
    <w:rsid w:val="009B6F98"/>
    <w:rsid w:val="009B73F0"/>
    <w:rsid w:val="009C06FC"/>
    <w:rsid w:val="009C08A3"/>
    <w:rsid w:val="009C0D36"/>
    <w:rsid w:val="009C1A35"/>
    <w:rsid w:val="009C1A49"/>
    <w:rsid w:val="009C290E"/>
    <w:rsid w:val="009C2C23"/>
    <w:rsid w:val="009C3286"/>
    <w:rsid w:val="009C32BD"/>
    <w:rsid w:val="009C3DA7"/>
    <w:rsid w:val="009C4365"/>
    <w:rsid w:val="009C44FE"/>
    <w:rsid w:val="009C4A6A"/>
    <w:rsid w:val="009C7F22"/>
    <w:rsid w:val="009D0304"/>
    <w:rsid w:val="009D218E"/>
    <w:rsid w:val="009D318B"/>
    <w:rsid w:val="009D36D9"/>
    <w:rsid w:val="009D3C80"/>
    <w:rsid w:val="009D42F2"/>
    <w:rsid w:val="009D4A3D"/>
    <w:rsid w:val="009D6AD4"/>
    <w:rsid w:val="009D6BEB"/>
    <w:rsid w:val="009D79F5"/>
    <w:rsid w:val="009E02E3"/>
    <w:rsid w:val="009E0421"/>
    <w:rsid w:val="009E20E4"/>
    <w:rsid w:val="009E3729"/>
    <w:rsid w:val="009E3A47"/>
    <w:rsid w:val="009E3F93"/>
    <w:rsid w:val="009E4509"/>
    <w:rsid w:val="009E4EBF"/>
    <w:rsid w:val="009E5A79"/>
    <w:rsid w:val="009E65F1"/>
    <w:rsid w:val="009E7048"/>
    <w:rsid w:val="009E7428"/>
    <w:rsid w:val="009E77F4"/>
    <w:rsid w:val="009F0A71"/>
    <w:rsid w:val="009F1FB1"/>
    <w:rsid w:val="009F2A22"/>
    <w:rsid w:val="009F2AB1"/>
    <w:rsid w:val="009F4602"/>
    <w:rsid w:val="009F50B3"/>
    <w:rsid w:val="009F50E6"/>
    <w:rsid w:val="009F5BB0"/>
    <w:rsid w:val="009F63AE"/>
    <w:rsid w:val="009F6E04"/>
    <w:rsid w:val="009F7BF1"/>
    <w:rsid w:val="00A00713"/>
    <w:rsid w:val="00A007AB"/>
    <w:rsid w:val="00A007CE"/>
    <w:rsid w:val="00A009C8"/>
    <w:rsid w:val="00A009E6"/>
    <w:rsid w:val="00A01074"/>
    <w:rsid w:val="00A0226A"/>
    <w:rsid w:val="00A02315"/>
    <w:rsid w:val="00A02589"/>
    <w:rsid w:val="00A029B9"/>
    <w:rsid w:val="00A03B53"/>
    <w:rsid w:val="00A03D96"/>
    <w:rsid w:val="00A05573"/>
    <w:rsid w:val="00A06183"/>
    <w:rsid w:val="00A06D7C"/>
    <w:rsid w:val="00A072C7"/>
    <w:rsid w:val="00A078CD"/>
    <w:rsid w:val="00A07C8B"/>
    <w:rsid w:val="00A07C94"/>
    <w:rsid w:val="00A10AA5"/>
    <w:rsid w:val="00A11979"/>
    <w:rsid w:val="00A121E8"/>
    <w:rsid w:val="00A12693"/>
    <w:rsid w:val="00A13A02"/>
    <w:rsid w:val="00A1445C"/>
    <w:rsid w:val="00A14B37"/>
    <w:rsid w:val="00A1518D"/>
    <w:rsid w:val="00A1678B"/>
    <w:rsid w:val="00A16AE8"/>
    <w:rsid w:val="00A177A2"/>
    <w:rsid w:val="00A177FC"/>
    <w:rsid w:val="00A17EFB"/>
    <w:rsid w:val="00A20594"/>
    <w:rsid w:val="00A2247C"/>
    <w:rsid w:val="00A23022"/>
    <w:rsid w:val="00A233F5"/>
    <w:rsid w:val="00A245A2"/>
    <w:rsid w:val="00A24E33"/>
    <w:rsid w:val="00A25311"/>
    <w:rsid w:val="00A255B6"/>
    <w:rsid w:val="00A2599F"/>
    <w:rsid w:val="00A26091"/>
    <w:rsid w:val="00A265C5"/>
    <w:rsid w:val="00A26C4E"/>
    <w:rsid w:val="00A270AC"/>
    <w:rsid w:val="00A27689"/>
    <w:rsid w:val="00A276AF"/>
    <w:rsid w:val="00A277E6"/>
    <w:rsid w:val="00A27F6B"/>
    <w:rsid w:val="00A31E05"/>
    <w:rsid w:val="00A32197"/>
    <w:rsid w:val="00A321A3"/>
    <w:rsid w:val="00A322DF"/>
    <w:rsid w:val="00A3322A"/>
    <w:rsid w:val="00A33BF8"/>
    <w:rsid w:val="00A34737"/>
    <w:rsid w:val="00A34C46"/>
    <w:rsid w:val="00A35591"/>
    <w:rsid w:val="00A359C3"/>
    <w:rsid w:val="00A3629B"/>
    <w:rsid w:val="00A375AF"/>
    <w:rsid w:val="00A375EB"/>
    <w:rsid w:val="00A37DBC"/>
    <w:rsid w:val="00A40520"/>
    <w:rsid w:val="00A40F7E"/>
    <w:rsid w:val="00A41245"/>
    <w:rsid w:val="00A41582"/>
    <w:rsid w:val="00A41986"/>
    <w:rsid w:val="00A42712"/>
    <w:rsid w:val="00A42748"/>
    <w:rsid w:val="00A4356D"/>
    <w:rsid w:val="00A4403F"/>
    <w:rsid w:val="00A478BA"/>
    <w:rsid w:val="00A47DEF"/>
    <w:rsid w:val="00A502FD"/>
    <w:rsid w:val="00A5121D"/>
    <w:rsid w:val="00A512F1"/>
    <w:rsid w:val="00A5167F"/>
    <w:rsid w:val="00A5175D"/>
    <w:rsid w:val="00A51BD8"/>
    <w:rsid w:val="00A54BF8"/>
    <w:rsid w:val="00A557B3"/>
    <w:rsid w:val="00A55CA6"/>
    <w:rsid w:val="00A56014"/>
    <w:rsid w:val="00A5634A"/>
    <w:rsid w:val="00A5653A"/>
    <w:rsid w:val="00A56A27"/>
    <w:rsid w:val="00A56CDD"/>
    <w:rsid w:val="00A57803"/>
    <w:rsid w:val="00A57914"/>
    <w:rsid w:val="00A6002A"/>
    <w:rsid w:val="00A6050C"/>
    <w:rsid w:val="00A60689"/>
    <w:rsid w:val="00A6184B"/>
    <w:rsid w:val="00A61875"/>
    <w:rsid w:val="00A625EC"/>
    <w:rsid w:val="00A62747"/>
    <w:rsid w:val="00A62934"/>
    <w:rsid w:val="00A62971"/>
    <w:rsid w:val="00A62C9A"/>
    <w:rsid w:val="00A633D0"/>
    <w:rsid w:val="00A633D3"/>
    <w:rsid w:val="00A6462B"/>
    <w:rsid w:val="00A64709"/>
    <w:rsid w:val="00A64D0C"/>
    <w:rsid w:val="00A64E6A"/>
    <w:rsid w:val="00A64FB8"/>
    <w:rsid w:val="00A65174"/>
    <w:rsid w:val="00A654F9"/>
    <w:rsid w:val="00A65D6E"/>
    <w:rsid w:val="00A65F0F"/>
    <w:rsid w:val="00A66753"/>
    <w:rsid w:val="00A67DA6"/>
    <w:rsid w:val="00A7040D"/>
    <w:rsid w:val="00A70787"/>
    <w:rsid w:val="00A71D3B"/>
    <w:rsid w:val="00A72460"/>
    <w:rsid w:val="00A72905"/>
    <w:rsid w:val="00A731B8"/>
    <w:rsid w:val="00A73516"/>
    <w:rsid w:val="00A73B89"/>
    <w:rsid w:val="00A7438F"/>
    <w:rsid w:val="00A74427"/>
    <w:rsid w:val="00A74852"/>
    <w:rsid w:val="00A7498C"/>
    <w:rsid w:val="00A74CA6"/>
    <w:rsid w:val="00A74E98"/>
    <w:rsid w:val="00A752FB"/>
    <w:rsid w:val="00A75F97"/>
    <w:rsid w:val="00A773EC"/>
    <w:rsid w:val="00A77717"/>
    <w:rsid w:val="00A77AAD"/>
    <w:rsid w:val="00A77CCF"/>
    <w:rsid w:val="00A80E93"/>
    <w:rsid w:val="00A817CE"/>
    <w:rsid w:val="00A82439"/>
    <w:rsid w:val="00A82F28"/>
    <w:rsid w:val="00A83694"/>
    <w:rsid w:val="00A8380E"/>
    <w:rsid w:val="00A839ED"/>
    <w:rsid w:val="00A8490C"/>
    <w:rsid w:val="00A85859"/>
    <w:rsid w:val="00A85A2E"/>
    <w:rsid w:val="00A85AEF"/>
    <w:rsid w:val="00A85BA1"/>
    <w:rsid w:val="00A85CE3"/>
    <w:rsid w:val="00A86938"/>
    <w:rsid w:val="00A874CA"/>
    <w:rsid w:val="00A87B41"/>
    <w:rsid w:val="00A87C5D"/>
    <w:rsid w:val="00A907B6"/>
    <w:rsid w:val="00A9153A"/>
    <w:rsid w:val="00A91CD6"/>
    <w:rsid w:val="00A91DC0"/>
    <w:rsid w:val="00A91F5E"/>
    <w:rsid w:val="00A9205C"/>
    <w:rsid w:val="00A92402"/>
    <w:rsid w:val="00A925E5"/>
    <w:rsid w:val="00A9284A"/>
    <w:rsid w:val="00A92B28"/>
    <w:rsid w:val="00A92D45"/>
    <w:rsid w:val="00A92D9A"/>
    <w:rsid w:val="00A92FE1"/>
    <w:rsid w:val="00A93096"/>
    <w:rsid w:val="00A931C2"/>
    <w:rsid w:val="00A93220"/>
    <w:rsid w:val="00A932F7"/>
    <w:rsid w:val="00A9380C"/>
    <w:rsid w:val="00A93C0A"/>
    <w:rsid w:val="00A93F82"/>
    <w:rsid w:val="00A93FD5"/>
    <w:rsid w:val="00A94979"/>
    <w:rsid w:val="00A95458"/>
    <w:rsid w:val="00A95BA7"/>
    <w:rsid w:val="00A95DAC"/>
    <w:rsid w:val="00A96F39"/>
    <w:rsid w:val="00A97E2B"/>
    <w:rsid w:val="00A97FF7"/>
    <w:rsid w:val="00AA00BF"/>
    <w:rsid w:val="00AA04CC"/>
    <w:rsid w:val="00AA0518"/>
    <w:rsid w:val="00AA13AB"/>
    <w:rsid w:val="00AA2104"/>
    <w:rsid w:val="00AA2AEA"/>
    <w:rsid w:val="00AA3AEE"/>
    <w:rsid w:val="00AA59C0"/>
    <w:rsid w:val="00AA5C6F"/>
    <w:rsid w:val="00AA5C89"/>
    <w:rsid w:val="00AA6790"/>
    <w:rsid w:val="00AA6FFC"/>
    <w:rsid w:val="00AA75FC"/>
    <w:rsid w:val="00AB0031"/>
    <w:rsid w:val="00AB0D6F"/>
    <w:rsid w:val="00AB130F"/>
    <w:rsid w:val="00AB140C"/>
    <w:rsid w:val="00AB14B2"/>
    <w:rsid w:val="00AB239F"/>
    <w:rsid w:val="00AB2C77"/>
    <w:rsid w:val="00AB4153"/>
    <w:rsid w:val="00AB4C77"/>
    <w:rsid w:val="00AB4F7A"/>
    <w:rsid w:val="00AB67FA"/>
    <w:rsid w:val="00AB6AB2"/>
    <w:rsid w:val="00AB6B65"/>
    <w:rsid w:val="00AB6F86"/>
    <w:rsid w:val="00AB71C1"/>
    <w:rsid w:val="00AB77E7"/>
    <w:rsid w:val="00AB79B9"/>
    <w:rsid w:val="00AC06A3"/>
    <w:rsid w:val="00AC07AC"/>
    <w:rsid w:val="00AC0967"/>
    <w:rsid w:val="00AC09C5"/>
    <w:rsid w:val="00AC19DC"/>
    <w:rsid w:val="00AC21CA"/>
    <w:rsid w:val="00AC366E"/>
    <w:rsid w:val="00AC47EA"/>
    <w:rsid w:val="00AC5D07"/>
    <w:rsid w:val="00AC6157"/>
    <w:rsid w:val="00AC6955"/>
    <w:rsid w:val="00AC6EF7"/>
    <w:rsid w:val="00AC72A6"/>
    <w:rsid w:val="00AD016E"/>
    <w:rsid w:val="00AD29EF"/>
    <w:rsid w:val="00AD375C"/>
    <w:rsid w:val="00AD386B"/>
    <w:rsid w:val="00AD3ACF"/>
    <w:rsid w:val="00AD476F"/>
    <w:rsid w:val="00AD529A"/>
    <w:rsid w:val="00AD5888"/>
    <w:rsid w:val="00AD5E9A"/>
    <w:rsid w:val="00AD6172"/>
    <w:rsid w:val="00AE0CFD"/>
    <w:rsid w:val="00AE1276"/>
    <w:rsid w:val="00AE137F"/>
    <w:rsid w:val="00AE1C84"/>
    <w:rsid w:val="00AE221C"/>
    <w:rsid w:val="00AE2546"/>
    <w:rsid w:val="00AE288F"/>
    <w:rsid w:val="00AE3C83"/>
    <w:rsid w:val="00AE3EF4"/>
    <w:rsid w:val="00AE4C48"/>
    <w:rsid w:val="00AE5357"/>
    <w:rsid w:val="00AE57EA"/>
    <w:rsid w:val="00AE6C04"/>
    <w:rsid w:val="00AF0A53"/>
    <w:rsid w:val="00AF15C9"/>
    <w:rsid w:val="00AF171F"/>
    <w:rsid w:val="00AF1BD9"/>
    <w:rsid w:val="00AF1F9D"/>
    <w:rsid w:val="00AF2770"/>
    <w:rsid w:val="00AF4503"/>
    <w:rsid w:val="00AF51F4"/>
    <w:rsid w:val="00AF6E04"/>
    <w:rsid w:val="00AF7079"/>
    <w:rsid w:val="00AF73AD"/>
    <w:rsid w:val="00AF7F97"/>
    <w:rsid w:val="00B0116F"/>
    <w:rsid w:val="00B01526"/>
    <w:rsid w:val="00B022C3"/>
    <w:rsid w:val="00B02871"/>
    <w:rsid w:val="00B02938"/>
    <w:rsid w:val="00B02F29"/>
    <w:rsid w:val="00B03DF9"/>
    <w:rsid w:val="00B0411E"/>
    <w:rsid w:val="00B0499D"/>
    <w:rsid w:val="00B05358"/>
    <w:rsid w:val="00B0579E"/>
    <w:rsid w:val="00B05BBA"/>
    <w:rsid w:val="00B06084"/>
    <w:rsid w:val="00B067A7"/>
    <w:rsid w:val="00B0688C"/>
    <w:rsid w:val="00B06E8A"/>
    <w:rsid w:val="00B07836"/>
    <w:rsid w:val="00B07E31"/>
    <w:rsid w:val="00B1004D"/>
    <w:rsid w:val="00B1031F"/>
    <w:rsid w:val="00B10390"/>
    <w:rsid w:val="00B10C4B"/>
    <w:rsid w:val="00B10F35"/>
    <w:rsid w:val="00B1155D"/>
    <w:rsid w:val="00B117FD"/>
    <w:rsid w:val="00B1314F"/>
    <w:rsid w:val="00B134A5"/>
    <w:rsid w:val="00B13774"/>
    <w:rsid w:val="00B13BC4"/>
    <w:rsid w:val="00B1440E"/>
    <w:rsid w:val="00B144B3"/>
    <w:rsid w:val="00B15185"/>
    <w:rsid w:val="00B1556A"/>
    <w:rsid w:val="00B155F8"/>
    <w:rsid w:val="00B1569C"/>
    <w:rsid w:val="00B15CB6"/>
    <w:rsid w:val="00B15F56"/>
    <w:rsid w:val="00B16B80"/>
    <w:rsid w:val="00B1738A"/>
    <w:rsid w:val="00B17662"/>
    <w:rsid w:val="00B17E2C"/>
    <w:rsid w:val="00B214BF"/>
    <w:rsid w:val="00B223A2"/>
    <w:rsid w:val="00B2341D"/>
    <w:rsid w:val="00B24539"/>
    <w:rsid w:val="00B24EAC"/>
    <w:rsid w:val="00B25228"/>
    <w:rsid w:val="00B255F4"/>
    <w:rsid w:val="00B261FE"/>
    <w:rsid w:val="00B26545"/>
    <w:rsid w:val="00B26F01"/>
    <w:rsid w:val="00B273E3"/>
    <w:rsid w:val="00B27C01"/>
    <w:rsid w:val="00B311F6"/>
    <w:rsid w:val="00B31647"/>
    <w:rsid w:val="00B31704"/>
    <w:rsid w:val="00B318D2"/>
    <w:rsid w:val="00B320F1"/>
    <w:rsid w:val="00B3392B"/>
    <w:rsid w:val="00B33C10"/>
    <w:rsid w:val="00B33C99"/>
    <w:rsid w:val="00B343C4"/>
    <w:rsid w:val="00B34560"/>
    <w:rsid w:val="00B3483F"/>
    <w:rsid w:val="00B34DAF"/>
    <w:rsid w:val="00B36728"/>
    <w:rsid w:val="00B36AD4"/>
    <w:rsid w:val="00B3707E"/>
    <w:rsid w:val="00B3718A"/>
    <w:rsid w:val="00B373F2"/>
    <w:rsid w:val="00B40746"/>
    <w:rsid w:val="00B40EB8"/>
    <w:rsid w:val="00B41038"/>
    <w:rsid w:val="00B418CB"/>
    <w:rsid w:val="00B41F47"/>
    <w:rsid w:val="00B425A9"/>
    <w:rsid w:val="00B4303D"/>
    <w:rsid w:val="00B432E4"/>
    <w:rsid w:val="00B44679"/>
    <w:rsid w:val="00B44A5C"/>
    <w:rsid w:val="00B44AFC"/>
    <w:rsid w:val="00B44C03"/>
    <w:rsid w:val="00B454C3"/>
    <w:rsid w:val="00B45531"/>
    <w:rsid w:val="00B4558F"/>
    <w:rsid w:val="00B45BAC"/>
    <w:rsid w:val="00B45D97"/>
    <w:rsid w:val="00B45E59"/>
    <w:rsid w:val="00B462D9"/>
    <w:rsid w:val="00B46831"/>
    <w:rsid w:val="00B469C1"/>
    <w:rsid w:val="00B46F77"/>
    <w:rsid w:val="00B473EF"/>
    <w:rsid w:val="00B47890"/>
    <w:rsid w:val="00B504C5"/>
    <w:rsid w:val="00B50CBB"/>
    <w:rsid w:val="00B51667"/>
    <w:rsid w:val="00B5270E"/>
    <w:rsid w:val="00B539DE"/>
    <w:rsid w:val="00B54146"/>
    <w:rsid w:val="00B54469"/>
    <w:rsid w:val="00B5457B"/>
    <w:rsid w:val="00B55675"/>
    <w:rsid w:val="00B573BF"/>
    <w:rsid w:val="00B57887"/>
    <w:rsid w:val="00B57A06"/>
    <w:rsid w:val="00B6024E"/>
    <w:rsid w:val="00B605A6"/>
    <w:rsid w:val="00B607F6"/>
    <w:rsid w:val="00B608C9"/>
    <w:rsid w:val="00B60906"/>
    <w:rsid w:val="00B6131E"/>
    <w:rsid w:val="00B6164C"/>
    <w:rsid w:val="00B61A0D"/>
    <w:rsid w:val="00B62C8C"/>
    <w:rsid w:val="00B62E2E"/>
    <w:rsid w:val="00B6386D"/>
    <w:rsid w:val="00B63D58"/>
    <w:rsid w:val="00B65CF6"/>
    <w:rsid w:val="00B65DB7"/>
    <w:rsid w:val="00B65FA3"/>
    <w:rsid w:val="00B66121"/>
    <w:rsid w:val="00B66F16"/>
    <w:rsid w:val="00B672D9"/>
    <w:rsid w:val="00B679C9"/>
    <w:rsid w:val="00B70338"/>
    <w:rsid w:val="00B70E60"/>
    <w:rsid w:val="00B71C3A"/>
    <w:rsid w:val="00B71CBA"/>
    <w:rsid w:val="00B72567"/>
    <w:rsid w:val="00B72888"/>
    <w:rsid w:val="00B743EB"/>
    <w:rsid w:val="00B74BCC"/>
    <w:rsid w:val="00B74DA6"/>
    <w:rsid w:val="00B758F2"/>
    <w:rsid w:val="00B75C48"/>
    <w:rsid w:val="00B76128"/>
    <w:rsid w:val="00B76E0F"/>
    <w:rsid w:val="00B8006C"/>
    <w:rsid w:val="00B801F4"/>
    <w:rsid w:val="00B80A7F"/>
    <w:rsid w:val="00B8102F"/>
    <w:rsid w:val="00B81508"/>
    <w:rsid w:val="00B81601"/>
    <w:rsid w:val="00B81DDB"/>
    <w:rsid w:val="00B823BC"/>
    <w:rsid w:val="00B82776"/>
    <w:rsid w:val="00B83D7E"/>
    <w:rsid w:val="00B8590F"/>
    <w:rsid w:val="00B86DDA"/>
    <w:rsid w:val="00B879CE"/>
    <w:rsid w:val="00B90553"/>
    <w:rsid w:val="00B90754"/>
    <w:rsid w:val="00B90A65"/>
    <w:rsid w:val="00B9156F"/>
    <w:rsid w:val="00B9165A"/>
    <w:rsid w:val="00B917CB"/>
    <w:rsid w:val="00B932F0"/>
    <w:rsid w:val="00B93946"/>
    <w:rsid w:val="00B943D3"/>
    <w:rsid w:val="00B947CB"/>
    <w:rsid w:val="00B95DDD"/>
    <w:rsid w:val="00B96A28"/>
    <w:rsid w:val="00B976A3"/>
    <w:rsid w:val="00B97D82"/>
    <w:rsid w:val="00BA02F5"/>
    <w:rsid w:val="00BA225E"/>
    <w:rsid w:val="00BA3B12"/>
    <w:rsid w:val="00BA3B4A"/>
    <w:rsid w:val="00BA485E"/>
    <w:rsid w:val="00BA4BA1"/>
    <w:rsid w:val="00BA53D3"/>
    <w:rsid w:val="00BA5437"/>
    <w:rsid w:val="00BA681E"/>
    <w:rsid w:val="00BA6E61"/>
    <w:rsid w:val="00BA77EB"/>
    <w:rsid w:val="00BA7AF7"/>
    <w:rsid w:val="00BA7B7A"/>
    <w:rsid w:val="00BA7BFB"/>
    <w:rsid w:val="00BA7D15"/>
    <w:rsid w:val="00BA7EEE"/>
    <w:rsid w:val="00BB05BF"/>
    <w:rsid w:val="00BB0B23"/>
    <w:rsid w:val="00BB0C8E"/>
    <w:rsid w:val="00BB0FDB"/>
    <w:rsid w:val="00BB1297"/>
    <w:rsid w:val="00BB2761"/>
    <w:rsid w:val="00BB2FB7"/>
    <w:rsid w:val="00BB4645"/>
    <w:rsid w:val="00BB478B"/>
    <w:rsid w:val="00BB48EA"/>
    <w:rsid w:val="00BB4A0C"/>
    <w:rsid w:val="00BB6510"/>
    <w:rsid w:val="00BB67C3"/>
    <w:rsid w:val="00BB685A"/>
    <w:rsid w:val="00BC0598"/>
    <w:rsid w:val="00BC0A04"/>
    <w:rsid w:val="00BC10B0"/>
    <w:rsid w:val="00BC1F13"/>
    <w:rsid w:val="00BC2AFF"/>
    <w:rsid w:val="00BC30B1"/>
    <w:rsid w:val="00BC30E1"/>
    <w:rsid w:val="00BC34B8"/>
    <w:rsid w:val="00BC388C"/>
    <w:rsid w:val="00BC3C8B"/>
    <w:rsid w:val="00BC4B0E"/>
    <w:rsid w:val="00BC55BC"/>
    <w:rsid w:val="00BC5901"/>
    <w:rsid w:val="00BC6950"/>
    <w:rsid w:val="00BC741B"/>
    <w:rsid w:val="00BC77D5"/>
    <w:rsid w:val="00BC77DD"/>
    <w:rsid w:val="00BC7A1E"/>
    <w:rsid w:val="00BD03ED"/>
    <w:rsid w:val="00BD1AFA"/>
    <w:rsid w:val="00BD1C1A"/>
    <w:rsid w:val="00BD2B29"/>
    <w:rsid w:val="00BD319D"/>
    <w:rsid w:val="00BD3A62"/>
    <w:rsid w:val="00BD3C38"/>
    <w:rsid w:val="00BD436D"/>
    <w:rsid w:val="00BD4ACE"/>
    <w:rsid w:val="00BD5AD9"/>
    <w:rsid w:val="00BD6A2A"/>
    <w:rsid w:val="00BD72EA"/>
    <w:rsid w:val="00BD771B"/>
    <w:rsid w:val="00BD7B00"/>
    <w:rsid w:val="00BD7D00"/>
    <w:rsid w:val="00BD7F0A"/>
    <w:rsid w:val="00BE0533"/>
    <w:rsid w:val="00BE0C6E"/>
    <w:rsid w:val="00BE10B6"/>
    <w:rsid w:val="00BE1137"/>
    <w:rsid w:val="00BE139D"/>
    <w:rsid w:val="00BE2ADF"/>
    <w:rsid w:val="00BE2B19"/>
    <w:rsid w:val="00BE3536"/>
    <w:rsid w:val="00BE365D"/>
    <w:rsid w:val="00BE3FB9"/>
    <w:rsid w:val="00BE4017"/>
    <w:rsid w:val="00BE5038"/>
    <w:rsid w:val="00BE50E9"/>
    <w:rsid w:val="00BE5A2F"/>
    <w:rsid w:val="00BE5C2A"/>
    <w:rsid w:val="00BE5CB4"/>
    <w:rsid w:val="00BE6125"/>
    <w:rsid w:val="00BE62AB"/>
    <w:rsid w:val="00BE6514"/>
    <w:rsid w:val="00BE6B9D"/>
    <w:rsid w:val="00BE6EFC"/>
    <w:rsid w:val="00BE7986"/>
    <w:rsid w:val="00BF0187"/>
    <w:rsid w:val="00BF16A2"/>
    <w:rsid w:val="00BF189B"/>
    <w:rsid w:val="00BF27A4"/>
    <w:rsid w:val="00BF3053"/>
    <w:rsid w:val="00BF31A0"/>
    <w:rsid w:val="00BF33F4"/>
    <w:rsid w:val="00BF3B27"/>
    <w:rsid w:val="00BF61AD"/>
    <w:rsid w:val="00BF64A5"/>
    <w:rsid w:val="00BF66EF"/>
    <w:rsid w:val="00BF6BAC"/>
    <w:rsid w:val="00BF6CB2"/>
    <w:rsid w:val="00BF75D0"/>
    <w:rsid w:val="00C0077B"/>
    <w:rsid w:val="00C011A3"/>
    <w:rsid w:val="00C0184A"/>
    <w:rsid w:val="00C02C9C"/>
    <w:rsid w:val="00C03979"/>
    <w:rsid w:val="00C039BB"/>
    <w:rsid w:val="00C0423A"/>
    <w:rsid w:val="00C043B5"/>
    <w:rsid w:val="00C0498D"/>
    <w:rsid w:val="00C057F8"/>
    <w:rsid w:val="00C0595B"/>
    <w:rsid w:val="00C05B6F"/>
    <w:rsid w:val="00C0612C"/>
    <w:rsid w:val="00C06306"/>
    <w:rsid w:val="00C069FF"/>
    <w:rsid w:val="00C06C7B"/>
    <w:rsid w:val="00C076B1"/>
    <w:rsid w:val="00C102F7"/>
    <w:rsid w:val="00C1048C"/>
    <w:rsid w:val="00C110F8"/>
    <w:rsid w:val="00C114B7"/>
    <w:rsid w:val="00C1187E"/>
    <w:rsid w:val="00C1241A"/>
    <w:rsid w:val="00C12CFC"/>
    <w:rsid w:val="00C131DD"/>
    <w:rsid w:val="00C142C2"/>
    <w:rsid w:val="00C149C8"/>
    <w:rsid w:val="00C15240"/>
    <w:rsid w:val="00C1599B"/>
    <w:rsid w:val="00C1631C"/>
    <w:rsid w:val="00C171D6"/>
    <w:rsid w:val="00C173C1"/>
    <w:rsid w:val="00C17DBB"/>
    <w:rsid w:val="00C207F5"/>
    <w:rsid w:val="00C21250"/>
    <w:rsid w:val="00C215CE"/>
    <w:rsid w:val="00C21B01"/>
    <w:rsid w:val="00C21EE7"/>
    <w:rsid w:val="00C220C7"/>
    <w:rsid w:val="00C22189"/>
    <w:rsid w:val="00C22F68"/>
    <w:rsid w:val="00C23C7A"/>
    <w:rsid w:val="00C23DAD"/>
    <w:rsid w:val="00C23ECF"/>
    <w:rsid w:val="00C243A7"/>
    <w:rsid w:val="00C24963"/>
    <w:rsid w:val="00C24F75"/>
    <w:rsid w:val="00C25850"/>
    <w:rsid w:val="00C2682F"/>
    <w:rsid w:val="00C26C17"/>
    <w:rsid w:val="00C2716F"/>
    <w:rsid w:val="00C27189"/>
    <w:rsid w:val="00C27A2A"/>
    <w:rsid w:val="00C27DEB"/>
    <w:rsid w:val="00C30075"/>
    <w:rsid w:val="00C301D2"/>
    <w:rsid w:val="00C3076D"/>
    <w:rsid w:val="00C313AA"/>
    <w:rsid w:val="00C3218B"/>
    <w:rsid w:val="00C35E35"/>
    <w:rsid w:val="00C3615E"/>
    <w:rsid w:val="00C3645F"/>
    <w:rsid w:val="00C36CBA"/>
    <w:rsid w:val="00C401F6"/>
    <w:rsid w:val="00C4036E"/>
    <w:rsid w:val="00C40B6D"/>
    <w:rsid w:val="00C40CE4"/>
    <w:rsid w:val="00C4178F"/>
    <w:rsid w:val="00C420D3"/>
    <w:rsid w:val="00C424E9"/>
    <w:rsid w:val="00C431B5"/>
    <w:rsid w:val="00C43D77"/>
    <w:rsid w:val="00C43F34"/>
    <w:rsid w:val="00C4473A"/>
    <w:rsid w:val="00C45068"/>
    <w:rsid w:val="00C453F4"/>
    <w:rsid w:val="00C460D5"/>
    <w:rsid w:val="00C463E1"/>
    <w:rsid w:val="00C46850"/>
    <w:rsid w:val="00C46CEA"/>
    <w:rsid w:val="00C46ECD"/>
    <w:rsid w:val="00C50127"/>
    <w:rsid w:val="00C50462"/>
    <w:rsid w:val="00C506B6"/>
    <w:rsid w:val="00C5110F"/>
    <w:rsid w:val="00C51473"/>
    <w:rsid w:val="00C51692"/>
    <w:rsid w:val="00C52330"/>
    <w:rsid w:val="00C53AB4"/>
    <w:rsid w:val="00C53FAB"/>
    <w:rsid w:val="00C5404F"/>
    <w:rsid w:val="00C543EC"/>
    <w:rsid w:val="00C54635"/>
    <w:rsid w:val="00C55383"/>
    <w:rsid w:val="00C55538"/>
    <w:rsid w:val="00C55F17"/>
    <w:rsid w:val="00C56EDD"/>
    <w:rsid w:val="00C57586"/>
    <w:rsid w:val="00C57BA1"/>
    <w:rsid w:val="00C57C2D"/>
    <w:rsid w:val="00C60461"/>
    <w:rsid w:val="00C60D2B"/>
    <w:rsid w:val="00C6127F"/>
    <w:rsid w:val="00C61536"/>
    <w:rsid w:val="00C6168E"/>
    <w:rsid w:val="00C61834"/>
    <w:rsid w:val="00C61BD8"/>
    <w:rsid w:val="00C62372"/>
    <w:rsid w:val="00C627C6"/>
    <w:rsid w:val="00C628DA"/>
    <w:rsid w:val="00C62FF8"/>
    <w:rsid w:val="00C637F8"/>
    <w:rsid w:val="00C64E0B"/>
    <w:rsid w:val="00C65148"/>
    <w:rsid w:val="00C65C2E"/>
    <w:rsid w:val="00C65EC1"/>
    <w:rsid w:val="00C6670A"/>
    <w:rsid w:val="00C66B87"/>
    <w:rsid w:val="00C66C09"/>
    <w:rsid w:val="00C671C1"/>
    <w:rsid w:val="00C6795E"/>
    <w:rsid w:val="00C67C9E"/>
    <w:rsid w:val="00C67F8F"/>
    <w:rsid w:val="00C704B1"/>
    <w:rsid w:val="00C70CAC"/>
    <w:rsid w:val="00C712E2"/>
    <w:rsid w:val="00C72A37"/>
    <w:rsid w:val="00C74538"/>
    <w:rsid w:val="00C746D9"/>
    <w:rsid w:val="00C749B8"/>
    <w:rsid w:val="00C74D6D"/>
    <w:rsid w:val="00C75049"/>
    <w:rsid w:val="00C757C4"/>
    <w:rsid w:val="00C75AF5"/>
    <w:rsid w:val="00C75CB0"/>
    <w:rsid w:val="00C76846"/>
    <w:rsid w:val="00C76F17"/>
    <w:rsid w:val="00C77E02"/>
    <w:rsid w:val="00C80760"/>
    <w:rsid w:val="00C81915"/>
    <w:rsid w:val="00C81F28"/>
    <w:rsid w:val="00C823AB"/>
    <w:rsid w:val="00C832DF"/>
    <w:rsid w:val="00C83350"/>
    <w:rsid w:val="00C84203"/>
    <w:rsid w:val="00C84655"/>
    <w:rsid w:val="00C84F4A"/>
    <w:rsid w:val="00C86752"/>
    <w:rsid w:val="00C86FA3"/>
    <w:rsid w:val="00C874E5"/>
    <w:rsid w:val="00C903CA"/>
    <w:rsid w:val="00C90DF4"/>
    <w:rsid w:val="00C91BB1"/>
    <w:rsid w:val="00C91D58"/>
    <w:rsid w:val="00C928E4"/>
    <w:rsid w:val="00C93780"/>
    <w:rsid w:val="00C93CBE"/>
    <w:rsid w:val="00C94499"/>
    <w:rsid w:val="00C945A6"/>
    <w:rsid w:val="00C96025"/>
    <w:rsid w:val="00C96C0E"/>
    <w:rsid w:val="00C970D5"/>
    <w:rsid w:val="00CA02A1"/>
    <w:rsid w:val="00CA087B"/>
    <w:rsid w:val="00CA0B82"/>
    <w:rsid w:val="00CA2724"/>
    <w:rsid w:val="00CA2969"/>
    <w:rsid w:val="00CA346E"/>
    <w:rsid w:val="00CA3674"/>
    <w:rsid w:val="00CA3ED1"/>
    <w:rsid w:val="00CA468E"/>
    <w:rsid w:val="00CA57BB"/>
    <w:rsid w:val="00CA57E8"/>
    <w:rsid w:val="00CA592D"/>
    <w:rsid w:val="00CA5ACC"/>
    <w:rsid w:val="00CA6A30"/>
    <w:rsid w:val="00CB01A9"/>
    <w:rsid w:val="00CB02B3"/>
    <w:rsid w:val="00CB0463"/>
    <w:rsid w:val="00CB101D"/>
    <w:rsid w:val="00CB1FA7"/>
    <w:rsid w:val="00CB2063"/>
    <w:rsid w:val="00CB2173"/>
    <w:rsid w:val="00CB2F0E"/>
    <w:rsid w:val="00CB3016"/>
    <w:rsid w:val="00CB31B8"/>
    <w:rsid w:val="00CB321E"/>
    <w:rsid w:val="00CB4B21"/>
    <w:rsid w:val="00CB4E17"/>
    <w:rsid w:val="00CB4F04"/>
    <w:rsid w:val="00CB5B12"/>
    <w:rsid w:val="00CB5E8C"/>
    <w:rsid w:val="00CB5F26"/>
    <w:rsid w:val="00CB627A"/>
    <w:rsid w:val="00CB72B9"/>
    <w:rsid w:val="00CB72E3"/>
    <w:rsid w:val="00CB79B6"/>
    <w:rsid w:val="00CB7D5B"/>
    <w:rsid w:val="00CC0EAA"/>
    <w:rsid w:val="00CC1548"/>
    <w:rsid w:val="00CC2B33"/>
    <w:rsid w:val="00CC2BFC"/>
    <w:rsid w:val="00CC397D"/>
    <w:rsid w:val="00CC3A1D"/>
    <w:rsid w:val="00CC438D"/>
    <w:rsid w:val="00CC4C16"/>
    <w:rsid w:val="00CC4C5B"/>
    <w:rsid w:val="00CC5169"/>
    <w:rsid w:val="00CC539C"/>
    <w:rsid w:val="00CC5B01"/>
    <w:rsid w:val="00CC6A01"/>
    <w:rsid w:val="00CC6D61"/>
    <w:rsid w:val="00CC7032"/>
    <w:rsid w:val="00CC73B1"/>
    <w:rsid w:val="00CC78B0"/>
    <w:rsid w:val="00CC7A8E"/>
    <w:rsid w:val="00CC7CEB"/>
    <w:rsid w:val="00CC7EE4"/>
    <w:rsid w:val="00CD0152"/>
    <w:rsid w:val="00CD03A7"/>
    <w:rsid w:val="00CD0809"/>
    <w:rsid w:val="00CD0FD5"/>
    <w:rsid w:val="00CD1586"/>
    <w:rsid w:val="00CD169D"/>
    <w:rsid w:val="00CD18E3"/>
    <w:rsid w:val="00CD1E52"/>
    <w:rsid w:val="00CD279C"/>
    <w:rsid w:val="00CD359C"/>
    <w:rsid w:val="00CD37F6"/>
    <w:rsid w:val="00CD3A91"/>
    <w:rsid w:val="00CD3C91"/>
    <w:rsid w:val="00CD40A8"/>
    <w:rsid w:val="00CD4374"/>
    <w:rsid w:val="00CD48B0"/>
    <w:rsid w:val="00CD548B"/>
    <w:rsid w:val="00CD5766"/>
    <w:rsid w:val="00CD6049"/>
    <w:rsid w:val="00CD62D2"/>
    <w:rsid w:val="00CD6AA7"/>
    <w:rsid w:val="00CD71A9"/>
    <w:rsid w:val="00CE0244"/>
    <w:rsid w:val="00CE08CE"/>
    <w:rsid w:val="00CE0D2D"/>
    <w:rsid w:val="00CE1090"/>
    <w:rsid w:val="00CE1648"/>
    <w:rsid w:val="00CE172A"/>
    <w:rsid w:val="00CE1FFB"/>
    <w:rsid w:val="00CE2087"/>
    <w:rsid w:val="00CE3026"/>
    <w:rsid w:val="00CE3166"/>
    <w:rsid w:val="00CE361F"/>
    <w:rsid w:val="00CE397F"/>
    <w:rsid w:val="00CE4817"/>
    <w:rsid w:val="00CE4F3C"/>
    <w:rsid w:val="00CE4F92"/>
    <w:rsid w:val="00CE518C"/>
    <w:rsid w:val="00CE6A72"/>
    <w:rsid w:val="00CE6AB2"/>
    <w:rsid w:val="00CE70C5"/>
    <w:rsid w:val="00CE7F7B"/>
    <w:rsid w:val="00CF1024"/>
    <w:rsid w:val="00CF197C"/>
    <w:rsid w:val="00CF2A05"/>
    <w:rsid w:val="00CF2B10"/>
    <w:rsid w:val="00CF2E4C"/>
    <w:rsid w:val="00CF341A"/>
    <w:rsid w:val="00CF482E"/>
    <w:rsid w:val="00CF4D68"/>
    <w:rsid w:val="00CF5D18"/>
    <w:rsid w:val="00CF5DAC"/>
    <w:rsid w:val="00CF6FB1"/>
    <w:rsid w:val="00CF72D7"/>
    <w:rsid w:val="00CF7509"/>
    <w:rsid w:val="00CF78E8"/>
    <w:rsid w:val="00CF7FCE"/>
    <w:rsid w:val="00D0005E"/>
    <w:rsid w:val="00D00C20"/>
    <w:rsid w:val="00D0126E"/>
    <w:rsid w:val="00D015A7"/>
    <w:rsid w:val="00D02B6A"/>
    <w:rsid w:val="00D0337E"/>
    <w:rsid w:val="00D038E8"/>
    <w:rsid w:val="00D03E1B"/>
    <w:rsid w:val="00D03EC1"/>
    <w:rsid w:val="00D047D0"/>
    <w:rsid w:val="00D05524"/>
    <w:rsid w:val="00D05A25"/>
    <w:rsid w:val="00D05AF9"/>
    <w:rsid w:val="00D05EB7"/>
    <w:rsid w:val="00D060C8"/>
    <w:rsid w:val="00D067FD"/>
    <w:rsid w:val="00D06D70"/>
    <w:rsid w:val="00D06EB1"/>
    <w:rsid w:val="00D075ED"/>
    <w:rsid w:val="00D079F5"/>
    <w:rsid w:val="00D10B19"/>
    <w:rsid w:val="00D112F4"/>
    <w:rsid w:val="00D11D9C"/>
    <w:rsid w:val="00D124ED"/>
    <w:rsid w:val="00D12521"/>
    <w:rsid w:val="00D128CF"/>
    <w:rsid w:val="00D12F12"/>
    <w:rsid w:val="00D13780"/>
    <w:rsid w:val="00D13F44"/>
    <w:rsid w:val="00D149A2"/>
    <w:rsid w:val="00D15503"/>
    <w:rsid w:val="00D15743"/>
    <w:rsid w:val="00D15B1B"/>
    <w:rsid w:val="00D16277"/>
    <w:rsid w:val="00D167D4"/>
    <w:rsid w:val="00D16E8C"/>
    <w:rsid w:val="00D1770C"/>
    <w:rsid w:val="00D17D62"/>
    <w:rsid w:val="00D20EBE"/>
    <w:rsid w:val="00D219BB"/>
    <w:rsid w:val="00D21A95"/>
    <w:rsid w:val="00D22AFD"/>
    <w:rsid w:val="00D2499A"/>
    <w:rsid w:val="00D250A7"/>
    <w:rsid w:val="00D2587E"/>
    <w:rsid w:val="00D25A85"/>
    <w:rsid w:val="00D25AAA"/>
    <w:rsid w:val="00D2690E"/>
    <w:rsid w:val="00D26BB7"/>
    <w:rsid w:val="00D272A3"/>
    <w:rsid w:val="00D275D9"/>
    <w:rsid w:val="00D277FF"/>
    <w:rsid w:val="00D30136"/>
    <w:rsid w:val="00D30EC9"/>
    <w:rsid w:val="00D32E12"/>
    <w:rsid w:val="00D3365C"/>
    <w:rsid w:val="00D34640"/>
    <w:rsid w:val="00D34A23"/>
    <w:rsid w:val="00D35256"/>
    <w:rsid w:val="00D353C9"/>
    <w:rsid w:val="00D355C6"/>
    <w:rsid w:val="00D36779"/>
    <w:rsid w:val="00D36904"/>
    <w:rsid w:val="00D37BDE"/>
    <w:rsid w:val="00D40073"/>
    <w:rsid w:val="00D401A3"/>
    <w:rsid w:val="00D4037F"/>
    <w:rsid w:val="00D414BE"/>
    <w:rsid w:val="00D417F6"/>
    <w:rsid w:val="00D41890"/>
    <w:rsid w:val="00D41EC6"/>
    <w:rsid w:val="00D41F78"/>
    <w:rsid w:val="00D428E7"/>
    <w:rsid w:val="00D42975"/>
    <w:rsid w:val="00D433CA"/>
    <w:rsid w:val="00D43E48"/>
    <w:rsid w:val="00D44693"/>
    <w:rsid w:val="00D446BF"/>
    <w:rsid w:val="00D44783"/>
    <w:rsid w:val="00D45375"/>
    <w:rsid w:val="00D455FB"/>
    <w:rsid w:val="00D45E82"/>
    <w:rsid w:val="00D464DE"/>
    <w:rsid w:val="00D46546"/>
    <w:rsid w:val="00D46DDB"/>
    <w:rsid w:val="00D46DE0"/>
    <w:rsid w:val="00D47A24"/>
    <w:rsid w:val="00D47AD6"/>
    <w:rsid w:val="00D47B86"/>
    <w:rsid w:val="00D510A8"/>
    <w:rsid w:val="00D5189B"/>
    <w:rsid w:val="00D51C8F"/>
    <w:rsid w:val="00D5257D"/>
    <w:rsid w:val="00D55A9A"/>
    <w:rsid w:val="00D55D51"/>
    <w:rsid w:val="00D562CE"/>
    <w:rsid w:val="00D57632"/>
    <w:rsid w:val="00D577A0"/>
    <w:rsid w:val="00D612C7"/>
    <w:rsid w:val="00D6151E"/>
    <w:rsid w:val="00D61678"/>
    <w:rsid w:val="00D61AE6"/>
    <w:rsid w:val="00D6267C"/>
    <w:rsid w:val="00D6293C"/>
    <w:rsid w:val="00D635FE"/>
    <w:rsid w:val="00D63799"/>
    <w:rsid w:val="00D63BC4"/>
    <w:rsid w:val="00D63FF9"/>
    <w:rsid w:val="00D64B6A"/>
    <w:rsid w:val="00D64CB4"/>
    <w:rsid w:val="00D65C1A"/>
    <w:rsid w:val="00D65F8B"/>
    <w:rsid w:val="00D67A18"/>
    <w:rsid w:val="00D67F99"/>
    <w:rsid w:val="00D70043"/>
    <w:rsid w:val="00D7072E"/>
    <w:rsid w:val="00D70888"/>
    <w:rsid w:val="00D7089A"/>
    <w:rsid w:val="00D70F15"/>
    <w:rsid w:val="00D7238E"/>
    <w:rsid w:val="00D72D5B"/>
    <w:rsid w:val="00D73336"/>
    <w:rsid w:val="00D73E3E"/>
    <w:rsid w:val="00D74115"/>
    <w:rsid w:val="00D746BD"/>
    <w:rsid w:val="00D75471"/>
    <w:rsid w:val="00D762FD"/>
    <w:rsid w:val="00D763F1"/>
    <w:rsid w:val="00D7718D"/>
    <w:rsid w:val="00D7724F"/>
    <w:rsid w:val="00D802C0"/>
    <w:rsid w:val="00D804E0"/>
    <w:rsid w:val="00D8133A"/>
    <w:rsid w:val="00D81F51"/>
    <w:rsid w:val="00D82F5E"/>
    <w:rsid w:val="00D8301E"/>
    <w:rsid w:val="00D838BC"/>
    <w:rsid w:val="00D844CA"/>
    <w:rsid w:val="00D846B1"/>
    <w:rsid w:val="00D84857"/>
    <w:rsid w:val="00D853AB"/>
    <w:rsid w:val="00D85751"/>
    <w:rsid w:val="00D860DD"/>
    <w:rsid w:val="00D86217"/>
    <w:rsid w:val="00D86404"/>
    <w:rsid w:val="00D872BB"/>
    <w:rsid w:val="00D9111E"/>
    <w:rsid w:val="00D911E3"/>
    <w:rsid w:val="00D922F6"/>
    <w:rsid w:val="00D92360"/>
    <w:rsid w:val="00D926C9"/>
    <w:rsid w:val="00D95CB9"/>
    <w:rsid w:val="00D9611B"/>
    <w:rsid w:val="00D96543"/>
    <w:rsid w:val="00D975FC"/>
    <w:rsid w:val="00DA01C3"/>
    <w:rsid w:val="00DA03D5"/>
    <w:rsid w:val="00DA0E32"/>
    <w:rsid w:val="00DA1407"/>
    <w:rsid w:val="00DA1E73"/>
    <w:rsid w:val="00DA2271"/>
    <w:rsid w:val="00DA2979"/>
    <w:rsid w:val="00DA2AB2"/>
    <w:rsid w:val="00DA2FD7"/>
    <w:rsid w:val="00DA3440"/>
    <w:rsid w:val="00DA41EE"/>
    <w:rsid w:val="00DA48EF"/>
    <w:rsid w:val="00DA4AA8"/>
    <w:rsid w:val="00DA4F4D"/>
    <w:rsid w:val="00DA5275"/>
    <w:rsid w:val="00DA5496"/>
    <w:rsid w:val="00DA5FDA"/>
    <w:rsid w:val="00DA605E"/>
    <w:rsid w:val="00DA644B"/>
    <w:rsid w:val="00DA6541"/>
    <w:rsid w:val="00DA6C35"/>
    <w:rsid w:val="00DA6CDA"/>
    <w:rsid w:val="00DA7EF5"/>
    <w:rsid w:val="00DB017E"/>
    <w:rsid w:val="00DB0657"/>
    <w:rsid w:val="00DB0E4F"/>
    <w:rsid w:val="00DB0FE2"/>
    <w:rsid w:val="00DB11EB"/>
    <w:rsid w:val="00DB31B1"/>
    <w:rsid w:val="00DB3441"/>
    <w:rsid w:val="00DB3A57"/>
    <w:rsid w:val="00DB3B10"/>
    <w:rsid w:val="00DB4B15"/>
    <w:rsid w:val="00DB4F26"/>
    <w:rsid w:val="00DB6E71"/>
    <w:rsid w:val="00DB6F56"/>
    <w:rsid w:val="00DB70D9"/>
    <w:rsid w:val="00DC0A9A"/>
    <w:rsid w:val="00DC1044"/>
    <w:rsid w:val="00DC1A9E"/>
    <w:rsid w:val="00DC3564"/>
    <w:rsid w:val="00DC3983"/>
    <w:rsid w:val="00DC3CC6"/>
    <w:rsid w:val="00DC3CD3"/>
    <w:rsid w:val="00DC3CF3"/>
    <w:rsid w:val="00DC3DF6"/>
    <w:rsid w:val="00DC3E95"/>
    <w:rsid w:val="00DC41DA"/>
    <w:rsid w:val="00DC44CB"/>
    <w:rsid w:val="00DC454A"/>
    <w:rsid w:val="00DC454C"/>
    <w:rsid w:val="00DC459D"/>
    <w:rsid w:val="00DC4BAC"/>
    <w:rsid w:val="00DC5BAE"/>
    <w:rsid w:val="00DC63A5"/>
    <w:rsid w:val="00DC640D"/>
    <w:rsid w:val="00DC745C"/>
    <w:rsid w:val="00DC7708"/>
    <w:rsid w:val="00DD017E"/>
    <w:rsid w:val="00DD0181"/>
    <w:rsid w:val="00DD141B"/>
    <w:rsid w:val="00DD16AD"/>
    <w:rsid w:val="00DD231E"/>
    <w:rsid w:val="00DD25B9"/>
    <w:rsid w:val="00DD2FB9"/>
    <w:rsid w:val="00DD328E"/>
    <w:rsid w:val="00DD3427"/>
    <w:rsid w:val="00DD36FA"/>
    <w:rsid w:val="00DD4027"/>
    <w:rsid w:val="00DD4342"/>
    <w:rsid w:val="00DD4C3C"/>
    <w:rsid w:val="00DD4CB0"/>
    <w:rsid w:val="00DD5485"/>
    <w:rsid w:val="00DD5694"/>
    <w:rsid w:val="00DD57B5"/>
    <w:rsid w:val="00DD739F"/>
    <w:rsid w:val="00DD73EA"/>
    <w:rsid w:val="00DE1133"/>
    <w:rsid w:val="00DE1ABF"/>
    <w:rsid w:val="00DE2037"/>
    <w:rsid w:val="00DE22F2"/>
    <w:rsid w:val="00DE2326"/>
    <w:rsid w:val="00DE2CAA"/>
    <w:rsid w:val="00DE31C2"/>
    <w:rsid w:val="00DE37ED"/>
    <w:rsid w:val="00DE3BD4"/>
    <w:rsid w:val="00DE3D6D"/>
    <w:rsid w:val="00DE47F3"/>
    <w:rsid w:val="00DE6D82"/>
    <w:rsid w:val="00DE7570"/>
    <w:rsid w:val="00DE77CA"/>
    <w:rsid w:val="00DE7841"/>
    <w:rsid w:val="00DE7B47"/>
    <w:rsid w:val="00DE7BDE"/>
    <w:rsid w:val="00DE7CCF"/>
    <w:rsid w:val="00DE7DDD"/>
    <w:rsid w:val="00DF0810"/>
    <w:rsid w:val="00DF08EC"/>
    <w:rsid w:val="00DF1526"/>
    <w:rsid w:val="00DF18DF"/>
    <w:rsid w:val="00DF1C53"/>
    <w:rsid w:val="00DF2C79"/>
    <w:rsid w:val="00DF2E93"/>
    <w:rsid w:val="00DF4E47"/>
    <w:rsid w:val="00DF5366"/>
    <w:rsid w:val="00DF53A3"/>
    <w:rsid w:val="00DF5A02"/>
    <w:rsid w:val="00DF6B65"/>
    <w:rsid w:val="00DF6E36"/>
    <w:rsid w:val="00DF7874"/>
    <w:rsid w:val="00E0236F"/>
    <w:rsid w:val="00E0383E"/>
    <w:rsid w:val="00E042C2"/>
    <w:rsid w:val="00E04B4E"/>
    <w:rsid w:val="00E05744"/>
    <w:rsid w:val="00E058D9"/>
    <w:rsid w:val="00E06D41"/>
    <w:rsid w:val="00E06D7C"/>
    <w:rsid w:val="00E07D6E"/>
    <w:rsid w:val="00E108FC"/>
    <w:rsid w:val="00E10FAB"/>
    <w:rsid w:val="00E10FCD"/>
    <w:rsid w:val="00E11131"/>
    <w:rsid w:val="00E124C6"/>
    <w:rsid w:val="00E127EB"/>
    <w:rsid w:val="00E12B5E"/>
    <w:rsid w:val="00E12FDC"/>
    <w:rsid w:val="00E13B02"/>
    <w:rsid w:val="00E13D91"/>
    <w:rsid w:val="00E14417"/>
    <w:rsid w:val="00E14418"/>
    <w:rsid w:val="00E14906"/>
    <w:rsid w:val="00E1577D"/>
    <w:rsid w:val="00E15CD2"/>
    <w:rsid w:val="00E15F16"/>
    <w:rsid w:val="00E161C0"/>
    <w:rsid w:val="00E16200"/>
    <w:rsid w:val="00E165C1"/>
    <w:rsid w:val="00E16F60"/>
    <w:rsid w:val="00E17A8C"/>
    <w:rsid w:val="00E20183"/>
    <w:rsid w:val="00E2035D"/>
    <w:rsid w:val="00E209DE"/>
    <w:rsid w:val="00E20C5F"/>
    <w:rsid w:val="00E223E2"/>
    <w:rsid w:val="00E2274F"/>
    <w:rsid w:val="00E23096"/>
    <w:rsid w:val="00E23FA4"/>
    <w:rsid w:val="00E24425"/>
    <w:rsid w:val="00E24FB1"/>
    <w:rsid w:val="00E25820"/>
    <w:rsid w:val="00E26115"/>
    <w:rsid w:val="00E268EE"/>
    <w:rsid w:val="00E26BCD"/>
    <w:rsid w:val="00E301D3"/>
    <w:rsid w:val="00E317C7"/>
    <w:rsid w:val="00E3215B"/>
    <w:rsid w:val="00E32A0E"/>
    <w:rsid w:val="00E32A64"/>
    <w:rsid w:val="00E32CF0"/>
    <w:rsid w:val="00E32D39"/>
    <w:rsid w:val="00E331D9"/>
    <w:rsid w:val="00E350E9"/>
    <w:rsid w:val="00E3539D"/>
    <w:rsid w:val="00E35DE8"/>
    <w:rsid w:val="00E36A5E"/>
    <w:rsid w:val="00E36EA8"/>
    <w:rsid w:val="00E40474"/>
    <w:rsid w:val="00E40876"/>
    <w:rsid w:val="00E40AD0"/>
    <w:rsid w:val="00E40F2D"/>
    <w:rsid w:val="00E41060"/>
    <w:rsid w:val="00E41B4F"/>
    <w:rsid w:val="00E41C7A"/>
    <w:rsid w:val="00E42183"/>
    <w:rsid w:val="00E42560"/>
    <w:rsid w:val="00E42D6D"/>
    <w:rsid w:val="00E44283"/>
    <w:rsid w:val="00E44635"/>
    <w:rsid w:val="00E44C99"/>
    <w:rsid w:val="00E450AD"/>
    <w:rsid w:val="00E45B3D"/>
    <w:rsid w:val="00E46A6B"/>
    <w:rsid w:val="00E46C37"/>
    <w:rsid w:val="00E47151"/>
    <w:rsid w:val="00E47245"/>
    <w:rsid w:val="00E47DD1"/>
    <w:rsid w:val="00E500C4"/>
    <w:rsid w:val="00E50E30"/>
    <w:rsid w:val="00E519FD"/>
    <w:rsid w:val="00E534AA"/>
    <w:rsid w:val="00E53A73"/>
    <w:rsid w:val="00E540AB"/>
    <w:rsid w:val="00E5500B"/>
    <w:rsid w:val="00E55712"/>
    <w:rsid w:val="00E56214"/>
    <w:rsid w:val="00E56D8E"/>
    <w:rsid w:val="00E56DA8"/>
    <w:rsid w:val="00E57359"/>
    <w:rsid w:val="00E57360"/>
    <w:rsid w:val="00E6022F"/>
    <w:rsid w:val="00E617FD"/>
    <w:rsid w:val="00E61982"/>
    <w:rsid w:val="00E6396C"/>
    <w:rsid w:val="00E64128"/>
    <w:rsid w:val="00E648CE"/>
    <w:rsid w:val="00E64F71"/>
    <w:rsid w:val="00E6511C"/>
    <w:rsid w:val="00E65182"/>
    <w:rsid w:val="00E65C95"/>
    <w:rsid w:val="00E66857"/>
    <w:rsid w:val="00E671D0"/>
    <w:rsid w:val="00E676EF"/>
    <w:rsid w:val="00E678F5"/>
    <w:rsid w:val="00E67967"/>
    <w:rsid w:val="00E6799F"/>
    <w:rsid w:val="00E707F1"/>
    <w:rsid w:val="00E70970"/>
    <w:rsid w:val="00E70BEE"/>
    <w:rsid w:val="00E70D98"/>
    <w:rsid w:val="00E70DFE"/>
    <w:rsid w:val="00E70E6A"/>
    <w:rsid w:val="00E710C8"/>
    <w:rsid w:val="00E72520"/>
    <w:rsid w:val="00E72D3D"/>
    <w:rsid w:val="00E737C5"/>
    <w:rsid w:val="00E73BDE"/>
    <w:rsid w:val="00E7402D"/>
    <w:rsid w:val="00E74E94"/>
    <w:rsid w:val="00E75216"/>
    <w:rsid w:val="00E753F9"/>
    <w:rsid w:val="00E75434"/>
    <w:rsid w:val="00E75FA6"/>
    <w:rsid w:val="00E761D1"/>
    <w:rsid w:val="00E761DF"/>
    <w:rsid w:val="00E7702A"/>
    <w:rsid w:val="00E77458"/>
    <w:rsid w:val="00E7779D"/>
    <w:rsid w:val="00E77E46"/>
    <w:rsid w:val="00E80225"/>
    <w:rsid w:val="00E80270"/>
    <w:rsid w:val="00E80CAE"/>
    <w:rsid w:val="00E8107D"/>
    <w:rsid w:val="00E8136C"/>
    <w:rsid w:val="00E81A80"/>
    <w:rsid w:val="00E838E8"/>
    <w:rsid w:val="00E8396C"/>
    <w:rsid w:val="00E83B60"/>
    <w:rsid w:val="00E84635"/>
    <w:rsid w:val="00E853FC"/>
    <w:rsid w:val="00E85EEC"/>
    <w:rsid w:val="00E86461"/>
    <w:rsid w:val="00E869D8"/>
    <w:rsid w:val="00E86B0C"/>
    <w:rsid w:val="00E86D55"/>
    <w:rsid w:val="00E87DAB"/>
    <w:rsid w:val="00E90504"/>
    <w:rsid w:val="00E90AC9"/>
    <w:rsid w:val="00E914DE"/>
    <w:rsid w:val="00E91701"/>
    <w:rsid w:val="00E917E6"/>
    <w:rsid w:val="00E93290"/>
    <w:rsid w:val="00E93902"/>
    <w:rsid w:val="00E93A80"/>
    <w:rsid w:val="00E9486C"/>
    <w:rsid w:val="00E94886"/>
    <w:rsid w:val="00E94FAB"/>
    <w:rsid w:val="00E954EB"/>
    <w:rsid w:val="00E95886"/>
    <w:rsid w:val="00E95E73"/>
    <w:rsid w:val="00E9754D"/>
    <w:rsid w:val="00E978AA"/>
    <w:rsid w:val="00EA14CD"/>
    <w:rsid w:val="00EA1CD2"/>
    <w:rsid w:val="00EA29C6"/>
    <w:rsid w:val="00EA2F0C"/>
    <w:rsid w:val="00EA39D6"/>
    <w:rsid w:val="00EA4208"/>
    <w:rsid w:val="00EA59E5"/>
    <w:rsid w:val="00EA5C82"/>
    <w:rsid w:val="00EA620E"/>
    <w:rsid w:val="00EA6913"/>
    <w:rsid w:val="00EB0D25"/>
    <w:rsid w:val="00EB1225"/>
    <w:rsid w:val="00EB27C5"/>
    <w:rsid w:val="00EB280A"/>
    <w:rsid w:val="00EB29AC"/>
    <w:rsid w:val="00EB3160"/>
    <w:rsid w:val="00EB3D1D"/>
    <w:rsid w:val="00EB4E08"/>
    <w:rsid w:val="00EB5CE4"/>
    <w:rsid w:val="00EB6332"/>
    <w:rsid w:val="00EB6F2B"/>
    <w:rsid w:val="00EB7751"/>
    <w:rsid w:val="00EC00F6"/>
    <w:rsid w:val="00EC03AE"/>
    <w:rsid w:val="00EC0DFB"/>
    <w:rsid w:val="00EC1896"/>
    <w:rsid w:val="00EC211D"/>
    <w:rsid w:val="00EC2FE9"/>
    <w:rsid w:val="00EC3476"/>
    <w:rsid w:val="00EC3CE0"/>
    <w:rsid w:val="00EC583D"/>
    <w:rsid w:val="00EC60C1"/>
    <w:rsid w:val="00EC6DCA"/>
    <w:rsid w:val="00EC72E3"/>
    <w:rsid w:val="00EC7772"/>
    <w:rsid w:val="00EC7862"/>
    <w:rsid w:val="00ED0161"/>
    <w:rsid w:val="00ED0695"/>
    <w:rsid w:val="00ED0C4E"/>
    <w:rsid w:val="00ED18A0"/>
    <w:rsid w:val="00ED1974"/>
    <w:rsid w:val="00ED2073"/>
    <w:rsid w:val="00ED2288"/>
    <w:rsid w:val="00ED2AED"/>
    <w:rsid w:val="00ED2C76"/>
    <w:rsid w:val="00ED30C0"/>
    <w:rsid w:val="00ED355E"/>
    <w:rsid w:val="00ED3703"/>
    <w:rsid w:val="00ED3978"/>
    <w:rsid w:val="00ED3B59"/>
    <w:rsid w:val="00ED45D0"/>
    <w:rsid w:val="00ED475C"/>
    <w:rsid w:val="00ED4A37"/>
    <w:rsid w:val="00ED524F"/>
    <w:rsid w:val="00ED5282"/>
    <w:rsid w:val="00ED57CA"/>
    <w:rsid w:val="00ED58AC"/>
    <w:rsid w:val="00ED5ED3"/>
    <w:rsid w:val="00ED696E"/>
    <w:rsid w:val="00ED7827"/>
    <w:rsid w:val="00EE1371"/>
    <w:rsid w:val="00EE2540"/>
    <w:rsid w:val="00EE27E1"/>
    <w:rsid w:val="00EE2BEA"/>
    <w:rsid w:val="00EE2C08"/>
    <w:rsid w:val="00EE35B8"/>
    <w:rsid w:val="00EE35F2"/>
    <w:rsid w:val="00EE39E9"/>
    <w:rsid w:val="00EE3F50"/>
    <w:rsid w:val="00EE3F92"/>
    <w:rsid w:val="00EE4A15"/>
    <w:rsid w:val="00EE4B7F"/>
    <w:rsid w:val="00EE4BE1"/>
    <w:rsid w:val="00EE4C4D"/>
    <w:rsid w:val="00EE4E8D"/>
    <w:rsid w:val="00EE5821"/>
    <w:rsid w:val="00EE5B8E"/>
    <w:rsid w:val="00EE5E54"/>
    <w:rsid w:val="00EF0655"/>
    <w:rsid w:val="00EF13FE"/>
    <w:rsid w:val="00EF1826"/>
    <w:rsid w:val="00EF192E"/>
    <w:rsid w:val="00EF192F"/>
    <w:rsid w:val="00EF2323"/>
    <w:rsid w:val="00EF2D8C"/>
    <w:rsid w:val="00EF2E6F"/>
    <w:rsid w:val="00EF2F09"/>
    <w:rsid w:val="00EF3602"/>
    <w:rsid w:val="00EF3B67"/>
    <w:rsid w:val="00EF42DA"/>
    <w:rsid w:val="00EF45BC"/>
    <w:rsid w:val="00EF50F0"/>
    <w:rsid w:val="00EF5148"/>
    <w:rsid w:val="00EF71EE"/>
    <w:rsid w:val="00EF740A"/>
    <w:rsid w:val="00EF75C4"/>
    <w:rsid w:val="00EF7B72"/>
    <w:rsid w:val="00F0142E"/>
    <w:rsid w:val="00F02333"/>
    <w:rsid w:val="00F02E55"/>
    <w:rsid w:val="00F02FBE"/>
    <w:rsid w:val="00F0308B"/>
    <w:rsid w:val="00F042F3"/>
    <w:rsid w:val="00F04B68"/>
    <w:rsid w:val="00F053F7"/>
    <w:rsid w:val="00F065E9"/>
    <w:rsid w:val="00F1053D"/>
    <w:rsid w:val="00F11BF6"/>
    <w:rsid w:val="00F120F7"/>
    <w:rsid w:val="00F12929"/>
    <w:rsid w:val="00F12B2A"/>
    <w:rsid w:val="00F12C41"/>
    <w:rsid w:val="00F12D3E"/>
    <w:rsid w:val="00F1390A"/>
    <w:rsid w:val="00F149A0"/>
    <w:rsid w:val="00F14D40"/>
    <w:rsid w:val="00F1539C"/>
    <w:rsid w:val="00F15A93"/>
    <w:rsid w:val="00F15E04"/>
    <w:rsid w:val="00F16091"/>
    <w:rsid w:val="00F16856"/>
    <w:rsid w:val="00F16BF7"/>
    <w:rsid w:val="00F1739E"/>
    <w:rsid w:val="00F1740C"/>
    <w:rsid w:val="00F1758D"/>
    <w:rsid w:val="00F179B5"/>
    <w:rsid w:val="00F20451"/>
    <w:rsid w:val="00F20496"/>
    <w:rsid w:val="00F21997"/>
    <w:rsid w:val="00F219B0"/>
    <w:rsid w:val="00F21BD8"/>
    <w:rsid w:val="00F21F9C"/>
    <w:rsid w:val="00F22199"/>
    <w:rsid w:val="00F224EE"/>
    <w:rsid w:val="00F230AD"/>
    <w:rsid w:val="00F235C6"/>
    <w:rsid w:val="00F24414"/>
    <w:rsid w:val="00F24E37"/>
    <w:rsid w:val="00F2628F"/>
    <w:rsid w:val="00F267D8"/>
    <w:rsid w:val="00F27B16"/>
    <w:rsid w:val="00F3046F"/>
    <w:rsid w:val="00F308D8"/>
    <w:rsid w:val="00F3113C"/>
    <w:rsid w:val="00F31AB2"/>
    <w:rsid w:val="00F323AF"/>
    <w:rsid w:val="00F325C9"/>
    <w:rsid w:val="00F33678"/>
    <w:rsid w:val="00F340BF"/>
    <w:rsid w:val="00F34811"/>
    <w:rsid w:val="00F34D82"/>
    <w:rsid w:val="00F351B2"/>
    <w:rsid w:val="00F35F16"/>
    <w:rsid w:val="00F3600E"/>
    <w:rsid w:val="00F36B3A"/>
    <w:rsid w:val="00F4031E"/>
    <w:rsid w:val="00F4053A"/>
    <w:rsid w:val="00F414FF"/>
    <w:rsid w:val="00F42051"/>
    <w:rsid w:val="00F42DE9"/>
    <w:rsid w:val="00F43310"/>
    <w:rsid w:val="00F43F08"/>
    <w:rsid w:val="00F44A67"/>
    <w:rsid w:val="00F450BF"/>
    <w:rsid w:val="00F4599F"/>
    <w:rsid w:val="00F468C4"/>
    <w:rsid w:val="00F509AC"/>
    <w:rsid w:val="00F51EEF"/>
    <w:rsid w:val="00F5391C"/>
    <w:rsid w:val="00F53D0D"/>
    <w:rsid w:val="00F5406F"/>
    <w:rsid w:val="00F552A4"/>
    <w:rsid w:val="00F552FF"/>
    <w:rsid w:val="00F558FB"/>
    <w:rsid w:val="00F55E6F"/>
    <w:rsid w:val="00F57068"/>
    <w:rsid w:val="00F5767B"/>
    <w:rsid w:val="00F57B77"/>
    <w:rsid w:val="00F61B2A"/>
    <w:rsid w:val="00F61DDF"/>
    <w:rsid w:val="00F61F21"/>
    <w:rsid w:val="00F6357D"/>
    <w:rsid w:val="00F638C7"/>
    <w:rsid w:val="00F6404B"/>
    <w:rsid w:val="00F64476"/>
    <w:rsid w:val="00F65302"/>
    <w:rsid w:val="00F65312"/>
    <w:rsid w:val="00F65356"/>
    <w:rsid w:val="00F65590"/>
    <w:rsid w:val="00F655C8"/>
    <w:rsid w:val="00F65FCB"/>
    <w:rsid w:val="00F66855"/>
    <w:rsid w:val="00F6708D"/>
    <w:rsid w:val="00F67115"/>
    <w:rsid w:val="00F671A2"/>
    <w:rsid w:val="00F6750A"/>
    <w:rsid w:val="00F67F14"/>
    <w:rsid w:val="00F70912"/>
    <w:rsid w:val="00F70DF6"/>
    <w:rsid w:val="00F711E8"/>
    <w:rsid w:val="00F7196A"/>
    <w:rsid w:val="00F72782"/>
    <w:rsid w:val="00F73796"/>
    <w:rsid w:val="00F73893"/>
    <w:rsid w:val="00F751AD"/>
    <w:rsid w:val="00F75F6C"/>
    <w:rsid w:val="00F765B1"/>
    <w:rsid w:val="00F81A3C"/>
    <w:rsid w:val="00F81BF5"/>
    <w:rsid w:val="00F82239"/>
    <w:rsid w:val="00F82454"/>
    <w:rsid w:val="00F8332C"/>
    <w:rsid w:val="00F84003"/>
    <w:rsid w:val="00F84460"/>
    <w:rsid w:val="00F849EB"/>
    <w:rsid w:val="00F84CAF"/>
    <w:rsid w:val="00F85638"/>
    <w:rsid w:val="00F86894"/>
    <w:rsid w:val="00F86A73"/>
    <w:rsid w:val="00F86F85"/>
    <w:rsid w:val="00F90471"/>
    <w:rsid w:val="00F906FC"/>
    <w:rsid w:val="00F90C14"/>
    <w:rsid w:val="00F92F6A"/>
    <w:rsid w:val="00F92FD9"/>
    <w:rsid w:val="00F934EF"/>
    <w:rsid w:val="00F943AF"/>
    <w:rsid w:val="00F94B34"/>
    <w:rsid w:val="00F9527B"/>
    <w:rsid w:val="00F977FC"/>
    <w:rsid w:val="00F97930"/>
    <w:rsid w:val="00FA02D4"/>
    <w:rsid w:val="00FA10DF"/>
    <w:rsid w:val="00FA10EB"/>
    <w:rsid w:val="00FA1149"/>
    <w:rsid w:val="00FA1564"/>
    <w:rsid w:val="00FA178D"/>
    <w:rsid w:val="00FA1899"/>
    <w:rsid w:val="00FA22D7"/>
    <w:rsid w:val="00FA2C5A"/>
    <w:rsid w:val="00FA39D8"/>
    <w:rsid w:val="00FA416D"/>
    <w:rsid w:val="00FA45C4"/>
    <w:rsid w:val="00FA4B43"/>
    <w:rsid w:val="00FA4C25"/>
    <w:rsid w:val="00FA4EBB"/>
    <w:rsid w:val="00FA5694"/>
    <w:rsid w:val="00FA6032"/>
    <w:rsid w:val="00FA60C0"/>
    <w:rsid w:val="00FA6C30"/>
    <w:rsid w:val="00FA7A54"/>
    <w:rsid w:val="00FB0075"/>
    <w:rsid w:val="00FB0133"/>
    <w:rsid w:val="00FB01A4"/>
    <w:rsid w:val="00FB0835"/>
    <w:rsid w:val="00FB0AC5"/>
    <w:rsid w:val="00FB0E19"/>
    <w:rsid w:val="00FB0FFF"/>
    <w:rsid w:val="00FB127A"/>
    <w:rsid w:val="00FB219A"/>
    <w:rsid w:val="00FB242E"/>
    <w:rsid w:val="00FB2D33"/>
    <w:rsid w:val="00FB3655"/>
    <w:rsid w:val="00FB3744"/>
    <w:rsid w:val="00FB3C23"/>
    <w:rsid w:val="00FB3D02"/>
    <w:rsid w:val="00FB49D9"/>
    <w:rsid w:val="00FB522C"/>
    <w:rsid w:val="00FB541A"/>
    <w:rsid w:val="00FB5881"/>
    <w:rsid w:val="00FB5D38"/>
    <w:rsid w:val="00FB699F"/>
    <w:rsid w:val="00FB6BCE"/>
    <w:rsid w:val="00FC01A2"/>
    <w:rsid w:val="00FC0D96"/>
    <w:rsid w:val="00FC28E2"/>
    <w:rsid w:val="00FC2FDA"/>
    <w:rsid w:val="00FC3B9C"/>
    <w:rsid w:val="00FC3DB8"/>
    <w:rsid w:val="00FC482F"/>
    <w:rsid w:val="00FC5052"/>
    <w:rsid w:val="00FC530A"/>
    <w:rsid w:val="00FC5923"/>
    <w:rsid w:val="00FC5A59"/>
    <w:rsid w:val="00FC6022"/>
    <w:rsid w:val="00FC652E"/>
    <w:rsid w:val="00FC7223"/>
    <w:rsid w:val="00FC74CB"/>
    <w:rsid w:val="00FD069D"/>
    <w:rsid w:val="00FD0711"/>
    <w:rsid w:val="00FD08D8"/>
    <w:rsid w:val="00FD0AB0"/>
    <w:rsid w:val="00FD10B0"/>
    <w:rsid w:val="00FD1AE7"/>
    <w:rsid w:val="00FD2D53"/>
    <w:rsid w:val="00FD2D73"/>
    <w:rsid w:val="00FD39BB"/>
    <w:rsid w:val="00FD39BE"/>
    <w:rsid w:val="00FD3B84"/>
    <w:rsid w:val="00FD41E2"/>
    <w:rsid w:val="00FD4527"/>
    <w:rsid w:val="00FD4885"/>
    <w:rsid w:val="00FD4C72"/>
    <w:rsid w:val="00FD5796"/>
    <w:rsid w:val="00FD5EC2"/>
    <w:rsid w:val="00FD5F82"/>
    <w:rsid w:val="00FD648B"/>
    <w:rsid w:val="00FD657D"/>
    <w:rsid w:val="00FD69A6"/>
    <w:rsid w:val="00FD6C74"/>
    <w:rsid w:val="00FD7913"/>
    <w:rsid w:val="00FD7CC5"/>
    <w:rsid w:val="00FE0677"/>
    <w:rsid w:val="00FE06A4"/>
    <w:rsid w:val="00FE0782"/>
    <w:rsid w:val="00FE08C0"/>
    <w:rsid w:val="00FE11D2"/>
    <w:rsid w:val="00FE18F8"/>
    <w:rsid w:val="00FE25A7"/>
    <w:rsid w:val="00FE2629"/>
    <w:rsid w:val="00FE3D4F"/>
    <w:rsid w:val="00FE4179"/>
    <w:rsid w:val="00FE65E5"/>
    <w:rsid w:val="00FE69CC"/>
    <w:rsid w:val="00FE723F"/>
    <w:rsid w:val="00FE72E4"/>
    <w:rsid w:val="00FF08E3"/>
    <w:rsid w:val="00FF09BE"/>
    <w:rsid w:val="00FF1998"/>
    <w:rsid w:val="00FF1F16"/>
    <w:rsid w:val="00FF21A2"/>
    <w:rsid w:val="00FF242D"/>
    <w:rsid w:val="00FF2FD7"/>
    <w:rsid w:val="00FF4065"/>
    <w:rsid w:val="00FF480A"/>
    <w:rsid w:val="00FF4A70"/>
    <w:rsid w:val="00FF4B81"/>
    <w:rsid w:val="00FF4CE3"/>
    <w:rsid w:val="00FF5A33"/>
    <w:rsid w:val="00FF5C5A"/>
    <w:rsid w:val="00FF5EB6"/>
    <w:rsid w:val="00FF68AD"/>
    <w:rsid w:val="00FF7365"/>
    <w:rsid w:val="00FF7635"/>
    <w:rsid w:val="010251BB"/>
    <w:rsid w:val="010A389E"/>
    <w:rsid w:val="010A7E5E"/>
    <w:rsid w:val="011520BF"/>
    <w:rsid w:val="01154EA0"/>
    <w:rsid w:val="011F29B3"/>
    <w:rsid w:val="012728C5"/>
    <w:rsid w:val="012853F6"/>
    <w:rsid w:val="012900CB"/>
    <w:rsid w:val="012B4F08"/>
    <w:rsid w:val="01453AE9"/>
    <w:rsid w:val="015D7868"/>
    <w:rsid w:val="015E1D10"/>
    <w:rsid w:val="015E3CE2"/>
    <w:rsid w:val="01693089"/>
    <w:rsid w:val="01A12090"/>
    <w:rsid w:val="01B90957"/>
    <w:rsid w:val="01C24966"/>
    <w:rsid w:val="01DE65C8"/>
    <w:rsid w:val="01E13D6E"/>
    <w:rsid w:val="01E66FE3"/>
    <w:rsid w:val="01F7249A"/>
    <w:rsid w:val="020054FB"/>
    <w:rsid w:val="021624D9"/>
    <w:rsid w:val="02180D80"/>
    <w:rsid w:val="021A148B"/>
    <w:rsid w:val="0220301F"/>
    <w:rsid w:val="023A7C18"/>
    <w:rsid w:val="023D3427"/>
    <w:rsid w:val="02400C83"/>
    <w:rsid w:val="0240319C"/>
    <w:rsid w:val="02492516"/>
    <w:rsid w:val="024E6E77"/>
    <w:rsid w:val="02583F81"/>
    <w:rsid w:val="025F54A5"/>
    <w:rsid w:val="02691F09"/>
    <w:rsid w:val="026B0DD2"/>
    <w:rsid w:val="02835534"/>
    <w:rsid w:val="02885806"/>
    <w:rsid w:val="029D6E43"/>
    <w:rsid w:val="02A7742D"/>
    <w:rsid w:val="02AA6A13"/>
    <w:rsid w:val="02AB2679"/>
    <w:rsid w:val="02AC17C8"/>
    <w:rsid w:val="02C461B7"/>
    <w:rsid w:val="02D77E64"/>
    <w:rsid w:val="02D8025E"/>
    <w:rsid w:val="02DC4310"/>
    <w:rsid w:val="02E02F7B"/>
    <w:rsid w:val="02F413B9"/>
    <w:rsid w:val="03016937"/>
    <w:rsid w:val="031540F5"/>
    <w:rsid w:val="0317309F"/>
    <w:rsid w:val="031942D2"/>
    <w:rsid w:val="031E3ACE"/>
    <w:rsid w:val="033051B0"/>
    <w:rsid w:val="033D1DE0"/>
    <w:rsid w:val="03433E77"/>
    <w:rsid w:val="03550254"/>
    <w:rsid w:val="03647166"/>
    <w:rsid w:val="0366026A"/>
    <w:rsid w:val="03790523"/>
    <w:rsid w:val="038C3B93"/>
    <w:rsid w:val="03AA40BA"/>
    <w:rsid w:val="03AC0FCE"/>
    <w:rsid w:val="03AF3F32"/>
    <w:rsid w:val="03B03A7D"/>
    <w:rsid w:val="03B56C6D"/>
    <w:rsid w:val="03C16604"/>
    <w:rsid w:val="03D5170D"/>
    <w:rsid w:val="03EF59E6"/>
    <w:rsid w:val="03F848A1"/>
    <w:rsid w:val="04047D7A"/>
    <w:rsid w:val="040B5872"/>
    <w:rsid w:val="04170288"/>
    <w:rsid w:val="041A6D1F"/>
    <w:rsid w:val="04464399"/>
    <w:rsid w:val="04487AD8"/>
    <w:rsid w:val="044C0CA9"/>
    <w:rsid w:val="044E79D8"/>
    <w:rsid w:val="0460711A"/>
    <w:rsid w:val="046A74AB"/>
    <w:rsid w:val="046D1CDA"/>
    <w:rsid w:val="0477518F"/>
    <w:rsid w:val="04792518"/>
    <w:rsid w:val="047B0E84"/>
    <w:rsid w:val="047E1971"/>
    <w:rsid w:val="04853D80"/>
    <w:rsid w:val="048E1890"/>
    <w:rsid w:val="048E3E0A"/>
    <w:rsid w:val="049A230D"/>
    <w:rsid w:val="049C46D3"/>
    <w:rsid w:val="049C7D80"/>
    <w:rsid w:val="04A77C6F"/>
    <w:rsid w:val="04B4541F"/>
    <w:rsid w:val="04B5306C"/>
    <w:rsid w:val="04BF40FA"/>
    <w:rsid w:val="04C43BF6"/>
    <w:rsid w:val="04D814DC"/>
    <w:rsid w:val="04E27607"/>
    <w:rsid w:val="04FC7E63"/>
    <w:rsid w:val="05043418"/>
    <w:rsid w:val="051A378E"/>
    <w:rsid w:val="05222C45"/>
    <w:rsid w:val="053153BE"/>
    <w:rsid w:val="054F2CD6"/>
    <w:rsid w:val="055E1C64"/>
    <w:rsid w:val="05702360"/>
    <w:rsid w:val="05721218"/>
    <w:rsid w:val="05736E06"/>
    <w:rsid w:val="057770A7"/>
    <w:rsid w:val="057A36EB"/>
    <w:rsid w:val="05836A66"/>
    <w:rsid w:val="058C2D87"/>
    <w:rsid w:val="05942049"/>
    <w:rsid w:val="059533F6"/>
    <w:rsid w:val="059F648B"/>
    <w:rsid w:val="05A26EF3"/>
    <w:rsid w:val="05A36A9C"/>
    <w:rsid w:val="05B437DF"/>
    <w:rsid w:val="05CB5EBE"/>
    <w:rsid w:val="05D71E78"/>
    <w:rsid w:val="05D773F3"/>
    <w:rsid w:val="05D9134D"/>
    <w:rsid w:val="05DC1F7B"/>
    <w:rsid w:val="05EA2E66"/>
    <w:rsid w:val="05F20855"/>
    <w:rsid w:val="05F24EEA"/>
    <w:rsid w:val="05FA395E"/>
    <w:rsid w:val="05FA460F"/>
    <w:rsid w:val="06091F6B"/>
    <w:rsid w:val="060A1147"/>
    <w:rsid w:val="06140693"/>
    <w:rsid w:val="062D6160"/>
    <w:rsid w:val="0636653E"/>
    <w:rsid w:val="063B614C"/>
    <w:rsid w:val="064C7B64"/>
    <w:rsid w:val="06514A76"/>
    <w:rsid w:val="065563BE"/>
    <w:rsid w:val="066B3314"/>
    <w:rsid w:val="066B4892"/>
    <w:rsid w:val="0671262D"/>
    <w:rsid w:val="0674202E"/>
    <w:rsid w:val="06842961"/>
    <w:rsid w:val="06877034"/>
    <w:rsid w:val="06A54F80"/>
    <w:rsid w:val="06B57CB4"/>
    <w:rsid w:val="06B82D1F"/>
    <w:rsid w:val="06BB0D1A"/>
    <w:rsid w:val="06C14A83"/>
    <w:rsid w:val="06C80670"/>
    <w:rsid w:val="06C94152"/>
    <w:rsid w:val="06D66BD5"/>
    <w:rsid w:val="06EB7927"/>
    <w:rsid w:val="06EF4530"/>
    <w:rsid w:val="06F41485"/>
    <w:rsid w:val="06F46CE5"/>
    <w:rsid w:val="07077AE8"/>
    <w:rsid w:val="070C6184"/>
    <w:rsid w:val="0710225F"/>
    <w:rsid w:val="07155EE7"/>
    <w:rsid w:val="07180815"/>
    <w:rsid w:val="07255DC9"/>
    <w:rsid w:val="073154AB"/>
    <w:rsid w:val="07375B30"/>
    <w:rsid w:val="074651C0"/>
    <w:rsid w:val="07495423"/>
    <w:rsid w:val="07521718"/>
    <w:rsid w:val="075329E7"/>
    <w:rsid w:val="075E7509"/>
    <w:rsid w:val="076036FB"/>
    <w:rsid w:val="07620567"/>
    <w:rsid w:val="076673C2"/>
    <w:rsid w:val="076974A1"/>
    <w:rsid w:val="07787B1C"/>
    <w:rsid w:val="079208DB"/>
    <w:rsid w:val="079954F7"/>
    <w:rsid w:val="079B2A02"/>
    <w:rsid w:val="07AB02D0"/>
    <w:rsid w:val="07C32370"/>
    <w:rsid w:val="07C63286"/>
    <w:rsid w:val="07D26F63"/>
    <w:rsid w:val="07D707B5"/>
    <w:rsid w:val="07E379D6"/>
    <w:rsid w:val="07EF76D1"/>
    <w:rsid w:val="08101C74"/>
    <w:rsid w:val="081F6A7A"/>
    <w:rsid w:val="082C6663"/>
    <w:rsid w:val="08302236"/>
    <w:rsid w:val="08474C4B"/>
    <w:rsid w:val="084A692E"/>
    <w:rsid w:val="084B1091"/>
    <w:rsid w:val="087E56DE"/>
    <w:rsid w:val="089528F4"/>
    <w:rsid w:val="089F6677"/>
    <w:rsid w:val="08A63687"/>
    <w:rsid w:val="08AC64CF"/>
    <w:rsid w:val="08C006C5"/>
    <w:rsid w:val="08C10293"/>
    <w:rsid w:val="08CD74BD"/>
    <w:rsid w:val="08CF7CB7"/>
    <w:rsid w:val="08DA7217"/>
    <w:rsid w:val="08E13EBF"/>
    <w:rsid w:val="08E84275"/>
    <w:rsid w:val="08EB3067"/>
    <w:rsid w:val="09015EEF"/>
    <w:rsid w:val="091461AD"/>
    <w:rsid w:val="09197F14"/>
    <w:rsid w:val="091B3DC8"/>
    <w:rsid w:val="092F4839"/>
    <w:rsid w:val="09325480"/>
    <w:rsid w:val="09402264"/>
    <w:rsid w:val="094152EA"/>
    <w:rsid w:val="094154F2"/>
    <w:rsid w:val="09524D39"/>
    <w:rsid w:val="09525872"/>
    <w:rsid w:val="095A0095"/>
    <w:rsid w:val="095B101E"/>
    <w:rsid w:val="096043C3"/>
    <w:rsid w:val="09731A04"/>
    <w:rsid w:val="097A6835"/>
    <w:rsid w:val="097B0BE5"/>
    <w:rsid w:val="09821D30"/>
    <w:rsid w:val="098352B2"/>
    <w:rsid w:val="0988324E"/>
    <w:rsid w:val="0996374C"/>
    <w:rsid w:val="09975C17"/>
    <w:rsid w:val="099C46BA"/>
    <w:rsid w:val="09A26109"/>
    <w:rsid w:val="09A27A19"/>
    <w:rsid w:val="09A9506B"/>
    <w:rsid w:val="09AB7949"/>
    <w:rsid w:val="09B13A6A"/>
    <w:rsid w:val="09B20AB3"/>
    <w:rsid w:val="09B259D3"/>
    <w:rsid w:val="09CB175F"/>
    <w:rsid w:val="09CE5E5A"/>
    <w:rsid w:val="09D02A7C"/>
    <w:rsid w:val="09D61FDF"/>
    <w:rsid w:val="09D80D1F"/>
    <w:rsid w:val="09E73A7F"/>
    <w:rsid w:val="09E81208"/>
    <w:rsid w:val="09ED42A9"/>
    <w:rsid w:val="09F56E04"/>
    <w:rsid w:val="09FC421B"/>
    <w:rsid w:val="0A0D5D9D"/>
    <w:rsid w:val="0A123C4B"/>
    <w:rsid w:val="0A335C6B"/>
    <w:rsid w:val="0A3D1F25"/>
    <w:rsid w:val="0A547F61"/>
    <w:rsid w:val="0A6A3DD1"/>
    <w:rsid w:val="0A783EC8"/>
    <w:rsid w:val="0A7E370F"/>
    <w:rsid w:val="0A8135A5"/>
    <w:rsid w:val="0A8430D5"/>
    <w:rsid w:val="0A8778BB"/>
    <w:rsid w:val="0A882539"/>
    <w:rsid w:val="0A92316D"/>
    <w:rsid w:val="0A935E83"/>
    <w:rsid w:val="0AA35844"/>
    <w:rsid w:val="0AAF42D2"/>
    <w:rsid w:val="0AB3765E"/>
    <w:rsid w:val="0ACA06E0"/>
    <w:rsid w:val="0ACC2BBF"/>
    <w:rsid w:val="0AD94DE2"/>
    <w:rsid w:val="0ADC105E"/>
    <w:rsid w:val="0ADC74BC"/>
    <w:rsid w:val="0ADE1FBD"/>
    <w:rsid w:val="0AEA592D"/>
    <w:rsid w:val="0AEB79BE"/>
    <w:rsid w:val="0AF82E96"/>
    <w:rsid w:val="0B022803"/>
    <w:rsid w:val="0B102E2E"/>
    <w:rsid w:val="0B141816"/>
    <w:rsid w:val="0B22083F"/>
    <w:rsid w:val="0B2466F1"/>
    <w:rsid w:val="0B344C90"/>
    <w:rsid w:val="0B381519"/>
    <w:rsid w:val="0B3E2927"/>
    <w:rsid w:val="0B3F3B21"/>
    <w:rsid w:val="0B4276D5"/>
    <w:rsid w:val="0B456254"/>
    <w:rsid w:val="0B4A43D2"/>
    <w:rsid w:val="0B5B5AAF"/>
    <w:rsid w:val="0B712C44"/>
    <w:rsid w:val="0B7D450B"/>
    <w:rsid w:val="0B8B6367"/>
    <w:rsid w:val="0B932DB8"/>
    <w:rsid w:val="0B964313"/>
    <w:rsid w:val="0BB708FF"/>
    <w:rsid w:val="0BB858E3"/>
    <w:rsid w:val="0BBF1113"/>
    <w:rsid w:val="0BC7497B"/>
    <w:rsid w:val="0BCA4264"/>
    <w:rsid w:val="0BCB1612"/>
    <w:rsid w:val="0BD215BB"/>
    <w:rsid w:val="0BD305E8"/>
    <w:rsid w:val="0BE1653E"/>
    <w:rsid w:val="0BE459DB"/>
    <w:rsid w:val="0BE76346"/>
    <w:rsid w:val="0C0F1D49"/>
    <w:rsid w:val="0C1B1C72"/>
    <w:rsid w:val="0C2349D5"/>
    <w:rsid w:val="0C2B5668"/>
    <w:rsid w:val="0C36145D"/>
    <w:rsid w:val="0C4A77C7"/>
    <w:rsid w:val="0C6B3789"/>
    <w:rsid w:val="0C6E6613"/>
    <w:rsid w:val="0C923715"/>
    <w:rsid w:val="0CA110AF"/>
    <w:rsid w:val="0CAF10F9"/>
    <w:rsid w:val="0CB1275C"/>
    <w:rsid w:val="0CB835C6"/>
    <w:rsid w:val="0CCA1B39"/>
    <w:rsid w:val="0CD23463"/>
    <w:rsid w:val="0CDA1C96"/>
    <w:rsid w:val="0CE20448"/>
    <w:rsid w:val="0CEF4A4D"/>
    <w:rsid w:val="0CF401A8"/>
    <w:rsid w:val="0CF54E23"/>
    <w:rsid w:val="0D153010"/>
    <w:rsid w:val="0D270DCA"/>
    <w:rsid w:val="0D302388"/>
    <w:rsid w:val="0D3E754F"/>
    <w:rsid w:val="0D44429D"/>
    <w:rsid w:val="0D4B551F"/>
    <w:rsid w:val="0D50417E"/>
    <w:rsid w:val="0D56649D"/>
    <w:rsid w:val="0D5E6750"/>
    <w:rsid w:val="0D691A67"/>
    <w:rsid w:val="0D6B058B"/>
    <w:rsid w:val="0D6D7AF8"/>
    <w:rsid w:val="0D764A3F"/>
    <w:rsid w:val="0D7A19B6"/>
    <w:rsid w:val="0D7E6E78"/>
    <w:rsid w:val="0D802B6F"/>
    <w:rsid w:val="0D8C1D1E"/>
    <w:rsid w:val="0D90412F"/>
    <w:rsid w:val="0D960167"/>
    <w:rsid w:val="0D9C0404"/>
    <w:rsid w:val="0DA33569"/>
    <w:rsid w:val="0DA46452"/>
    <w:rsid w:val="0DA67B15"/>
    <w:rsid w:val="0DAE1922"/>
    <w:rsid w:val="0DAE7361"/>
    <w:rsid w:val="0DB02460"/>
    <w:rsid w:val="0DB732A5"/>
    <w:rsid w:val="0DB747A3"/>
    <w:rsid w:val="0DBB2003"/>
    <w:rsid w:val="0DC545A2"/>
    <w:rsid w:val="0DC65B7A"/>
    <w:rsid w:val="0DE273AE"/>
    <w:rsid w:val="0DEB3A5C"/>
    <w:rsid w:val="0DEF65B6"/>
    <w:rsid w:val="0DF4522B"/>
    <w:rsid w:val="0DF86DBB"/>
    <w:rsid w:val="0DF9427A"/>
    <w:rsid w:val="0E0046F9"/>
    <w:rsid w:val="0E034E5E"/>
    <w:rsid w:val="0E0615E4"/>
    <w:rsid w:val="0E094DBF"/>
    <w:rsid w:val="0E097FBB"/>
    <w:rsid w:val="0E0F55AA"/>
    <w:rsid w:val="0E114B9B"/>
    <w:rsid w:val="0E2E1CED"/>
    <w:rsid w:val="0E366C68"/>
    <w:rsid w:val="0E3854C4"/>
    <w:rsid w:val="0E595D94"/>
    <w:rsid w:val="0E663C2E"/>
    <w:rsid w:val="0E8F3FC8"/>
    <w:rsid w:val="0E984890"/>
    <w:rsid w:val="0E990259"/>
    <w:rsid w:val="0EA6741E"/>
    <w:rsid w:val="0EAD40A9"/>
    <w:rsid w:val="0EAE1B8B"/>
    <w:rsid w:val="0EB3697E"/>
    <w:rsid w:val="0EBA1689"/>
    <w:rsid w:val="0EC209EB"/>
    <w:rsid w:val="0EC74EA2"/>
    <w:rsid w:val="0ED32C36"/>
    <w:rsid w:val="0ED373A9"/>
    <w:rsid w:val="0EEC021C"/>
    <w:rsid w:val="0EEC6BD2"/>
    <w:rsid w:val="0EF12EFF"/>
    <w:rsid w:val="0EF3271D"/>
    <w:rsid w:val="0EF42129"/>
    <w:rsid w:val="0F065102"/>
    <w:rsid w:val="0F097C61"/>
    <w:rsid w:val="0F1A0DF3"/>
    <w:rsid w:val="0F1C3478"/>
    <w:rsid w:val="0F2A5982"/>
    <w:rsid w:val="0F3A4164"/>
    <w:rsid w:val="0F3C5A0A"/>
    <w:rsid w:val="0F430A75"/>
    <w:rsid w:val="0F463DF5"/>
    <w:rsid w:val="0F470834"/>
    <w:rsid w:val="0F474E33"/>
    <w:rsid w:val="0F4D03CE"/>
    <w:rsid w:val="0F4E4846"/>
    <w:rsid w:val="0F53611F"/>
    <w:rsid w:val="0F557DE7"/>
    <w:rsid w:val="0F5F0E17"/>
    <w:rsid w:val="0F913DBE"/>
    <w:rsid w:val="0F9773BD"/>
    <w:rsid w:val="0F9C4CBA"/>
    <w:rsid w:val="0F9E6CEE"/>
    <w:rsid w:val="0FD40B04"/>
    <w:rsid w:val="0FEB450C"/>
    <w:rsid w:val="0FFE5436"/>
    <w:rsid w:val="10065056"/>
    <w:rsid w:val="10066181"/>
    <w:rsid w:val="10117321"/>
    <w:rsid w:val="101E490B"/>
    <w:rsid w:val="102320B5"/>
    <w:rsid w:val="10264684"/>
    <w:rsid w:val="10291D9B"/>
    <w:rsid w:val="102B4E83"/>
    <w:rsid w:val="10305273"/>
    <w:rsid w:val="10352871"/>
    <w:rsid w:val="104B5416"/>
    <w:rsid w:val="10503817"/>
    <w:rsid w:val="105D4761"/>
    <w:rsid w:val="10631558"/>
    <w:rsid w:val="106D1A11"/>
    <w:rsid w:val="10803033"/>
    <w:rsid w:val="1086763E"/>
    <w:rsid w:val="108C5E2B"/>
    <w:rsid w:val="108C765A"/>
    <w:rsid w:val="10937656"/>
    <w:rsid w:val="109408A8"/>
    <w:rsid w:val="109A4DC1"/>
    <w:rsid w:val="10CA2D5D"/>
    <w:rsid w:val="10CF53AA"/>
    <w:rsid w:val="10D564BE"/>
    <w:rsid w:val="10DD44B7"/>
    <w:rsid w:val="10E02867"/>
    <w:rsid w:val="10F473B8"/>
    <w:rsid w:val="1105279C"/>
    <w:rsid w:val="110D0791"/>
    <w:rsid w:val="11100B95"/>
    <w:rsid w:val="111E388C"/>
    <w:rsid w:val="11276923"/>
    <w:rsid w:val="11282830"/>
    <w:rsid w:val="11286C11"/>
    <w:rsid w:val="112E3666"/>
    <w:rsid w:val="1132036B"/>
    <w:rsid w:val="113E77AE"/>
    <w:rsid w:val="11430D95"/>
    <w:rsid w:val="11510A50"/>
    <w:rsid w:val="11665F51"/>
    <w:rsid w:val="11670346"/>
    <w:rsid w:val="117A30D2"/>
    <w:rsid w:val="11800718"/>
    <w:rsid w:val="118610C4"/>
    <w:rsid w:val="11867D73"/>
    <w:rsid w:val="118A14A1"/>
    <w:rsid w:val="118B2E27"/>
    <w:rsid w:val="11927BC7"/>
    <w:rsid w:val="119F120B"/>
    <w:rsid w:val="11A40DB3"/>
    <w:rsid w:val="11A6368B"/>
    <w:rsid w:val="11AC5A85"/>
    <w:rsid w:val="11C26F9A"/>
    <w:rsid w:val="11C27110"/>
    <w:rsid w:val="11C33B83"/>
    <w:rsid w:val="11C65D54"/>
    <w:rsid w:val="11C66B4A"/>
    <w:rsid w:val="11CB49C6"/>
    <w:rsid w:val="11CE54B8"/>
    <w:rsid w:val="11D11D3D"/>
    <w:rsid w:val="11D6083C"/>
    <w:rsid w:val="11F041CA"/>
    <w:rsid w:val="11FA1684"/>
    <w:rsid w:val="11FC4D21"/>
    <w:rsid w:val="11FF135E"/>
    <w:rsid w:val="120D471C"/>
    <w:rsid w:val="12295A4E"/>
    <w:rsid w:val="122E6055"/>
    <w:rsid w:val="12422051"/>
    <w:rsid w:val="1245407E"/>
    <w:rsid w:val="12456B86"/>
    <w:rsid w:val="12491CAF"/>
    <w:rsid w:val="125B36A1"/>
    <w:rsid w:val="125B4FAE"/>
    <w:rsid w:val="125F7AD3"/>
    <w:rsid w:val="126709E5"/>
    <w:rsid w:val="126C4DA1"/>
    <w:rsid w:val="12733FEE"/>
    <w:rsid w:val="127643EA"/>
    <w:rsid w:val="128208C3"/>
    <w:rsid w:val="128717E5"/>
    <w:rsid w:val="129848F0"/>
    <w:rsid w:val="12A37733"/>
    <w:rsid w:val="12A675C9"/>
    <w:rsid w:val="12A948E7"/>
    <w:rsid w:val="12B41C3B"/>
    <w:rsid w:val="12BB144B"/>
    <w:rsid w:val="12C75FE5"/>
    <w:rsid w:val="12C9063A"/>
    <w:rsid w:val="12D663F8"/>
    <w:rsid w:val="12E132CF"/>
    <w:rsid w:val="12E5648C"/>
    <w:rsid w:val="12EE0F1D"/>
    <w:rsid w:val="12FB5FD0"/>
    <w:rsid w:val="131325B4"/>
    <w:rsid w:val="13267756"/>
    <w:rsid w:val="132B053C"/>
    <w:rsid w:val="133008AD"/>
    <w:rsid w:val="13344EB3"/>
    <w:rsid w:val="133B26CE"/>
    <w:rsid w:val="133F0D1A"/>
    <w:rsid w:val="13475DB3"/>
    <w:rsid w:val="134A701B"/>
    <w:rsid w:val="134D54C6"/>
    <w:rsid w:val="13514322"/>
    <w:rsid w:val="135B50A1"/>
    <w:rsid w:val="136A3991"/>
    <w:rsid w:val="136E1E69"/>
    <w:rsid w:val="13791B44"/>
    <w:rsid w:val="13795C95"/>
    <w:rsid w:val="1381355C"/>
    <w:rsid w:val="138C7EED"/>
    <w:rsid w:val="1397486A"/>
    <w:rsid w:val="139B6B7F"/>
    <w:rsid w:val="13AC6919"/>
    <w:rsid w:val="13AF4D33"/>
    <w:rsid w:val="13B65D86"/>
    <w:rsid w:val="13BB4812"/>
    <w:rsid w:val="13C479BC"/>
    <w:rsid w:val="13EA11A0"/>
    <w:rsid w:val="13EA1435"/>
    <w:rsid w:val="13F97824"/>
    <w:rsid w:val="140C589A"/>
    <w:rsid w:val="14195B5D"/>
    <w:rsid w:val="141B43CC"/>
    <w:rsid w:val="142665A0"/>
    <w:rsid w:val="14343C3C"/>
    <w:rsid w:val="14407FC2"/>
    <w:rsid w:val="1443688F"/>
    <w:rsid w:val="14512640"/>
    <w:rsid w:val="145142DD"/>
    <w:rsid w:val="1473045B"/>
    <w:rsid w:val="14815833"/>
    <w:rsid w:val="14894005"/>
    <w:rsid w:val="148A7CDD"/>
    <w:rsid w:val="148E59D8"/>
    <w:rsid w:val="14931882"/>
    <w:rsid w:val="14940F18"/>
    <w:rsid w:val="14A408B8"/>
    <w:rsid w:val="14A61C57"/>
    <w:rsid w:val="14A910DB"/>
    <w:rsid w:val="14AE6F3A"/>
    <w:rsid w:val="14D0414D"/>
    <w:rsid w:val="14D13F81"/>
    <w:rsid w:val="14D26D97"/>
    <w:rsid w:val="14D57D54"/>
    <w:rsid w:val="14DC2F04"/>
    <w:rsid w:val="14DE6031"/>
    <w:rsid w:val="14E41CE9"/>
    <w:rsid w:val="14F01CD5"/>
    <w:rsid w:val="14F43D59"/>
    <w:rsid w:val="14F477CE"/>
    <w:rsid w:val="14FA7057"/>
    <w:rsid w:val="15012781"/>
    <w:rsid w:val="15121AD6"/>
    <w:rsid w:val="151E1AAA"/>
    <w:rsid w:val="152626BD"/>
    <w:rsid w:val="15334323"/>
    <w:rsid w:val="1534392C"/>
    <w:rsid w:val="153C52EF"/>
    <w:rsid w:val="15422ED6"/>
    <w:rsid w:val="154D55D1"/>
    <w:rsid w:val="154E3F07"/>
    <w:rsid w:val="154F37E9"/>
    <w:rsid w:val="15582464"/>
    <w:rsid w:val="15590F1A"/>
    <w:rsid w:val="155E4C3F"/>
    <w:rsid w:val="156A6A68"/>
    <w:rsid w:val="156E61D4"/>
    <w:rsid w:val="1574392B"/>
    <w:rsid w:val="157638F3"/>
    <w:rsid w:val="157D6B88"/>
    <w:rsid w:val="158557D8"/>
    <w:rsid w:val="159846E1"/>
    <w:rsid w:val="15AA114B"/>
    <w:rsid w:val="15B23E23"/>
    <w:rsid w:val="15B92D24"/>
    <w:rsid w:val="15BB6D35"/>
    <w:rsid w:val="15C53A09"/>
    <w:rsid w:val="15CE557F"/>
    <w:rsid w:val="15D055C2"/>
    <w:rsid w:val="15D42FFA"/>
    <w:rsid w:val="15DC4A78"/>
    <w:rsid w:val="15DF59F9"/>
    <w:rsid w:val="15E61103"/>
    <w:rsid w:val="15EA1E53"/>
    <w:rsid w:val="15F2178A"/>
    <w:rsid w:val="16001E5D"/>
    <w:rsid w:val="160A062C"/>
    <w:rsid w:val="160A0EBF"/>
    <w:rsid w:val="16167C01"/>
    <w:rsid w:val="161D4544"/>
    <w:rsid w:val="162816CF"/>
    <w:rsid w:val="16291EAB"/>
    <w:rsid w:val="163B2658"/>
    <w:rsid w:val="163C1D54"/>
    <w:rsid w:val="164B5E2D"/>
    <w:rsid w:val="165C1FAA"/>
    <w:rsid w:val="16612C07"/>
    <w:rsid w:val="166329FC"/>
    <w:rsid w:val="166762DF"/>
    <w:rsid w:val="16725B17"/>
    <w:rsid w:val="167B5FDB"/>
    <w:rsid w:val="168D5018"/>
    <w:rsid w:val="16B221A6"/>
    <w:rsid w:val="16BD371C"/>
    <w:rsid w:val="16BF24DD"/>
    <w:rsid w:val="16C323C6"/>
    <w:rsid w:val="16C5206D"/>
    <w:rsid w:val="16C736F2"/>
    <w:rsid w:val="16CA5D0D"/>
    <w:rsid w:val="16DE2E68"/>
    <w:rsid w:val="16DE62BA"/>
    <w:rsid w:val="16E41738"/>
    <w:rsid w:val="16F25557"/>
    <w:rsid w:val="171440FD"/>
    <w:rsid w:val="171A0CBB"/>
    <w:rsid w:val="171A1942"/>
    <w:rsid w:val="17297496"/>
    <w:rsid w:val="172E29DE"/>
    <w:rsid w:val="1734566F"/>
    <w:rsid w:val="17405EC9"/>
    <w:rsid w:val="17412971"/>
    <w:rsid w:val="17501042"/>
    <w:rsid w:val="1752172D"/>
    <w:rsid w:val="1753073E"/>
    <w:rsid w:val="1755740A"/>
    <w:rsid w:val="17587E3F"/>
    <w:rsid w:val="175A51F2"/>
    <w:rsid w:val="175E742D"/>
    <w:rsid w:val="17627096"/>
    <w:rsid w:val="17712161"/>
    <w:rsid w:val="17771F55"/>
    <w:rsid w:val="177A1CED"/>
    <w:rsid w:val="178F1B41"/>
    <w:rsid w:val="17924F47"/>
    <w:rsid w:val="1793772C"/>
    <w:rsid w:val="17993340"/>
    <w:rsid w:val="179B09C1"/>
    <w:rsid w:val="179C3101"/>
    <w:rsid w:val="17A515C7"/>
    <w:rsid w:val="17A95A7C"/>
    <w:rsid w:val="17AB6CD7"/>
    <w:rsid w:val="17AF1D11"/>
    <w:rsid w:val="17B918B8"/>
    <w:rsid w:val="17C23231"/>
    <w:rsid w:val="17DF3900"/>
    <w:rsid w:val="17E12B55"/>
    <w:rsid w:val="17E359A0"/>
    <w:rsid w:val="17E46A34"/>
    <w:rsid w:val="17F73D95"/>
    <w:rsid w:val="17FB3D83"/>
    <w:rsid w:val="18070AAE"/>
    <w:rsid w:val="180A49F2"/>
    <w:rsid w:val="180E50A1"/>
    <w:rsid w:val="180E7B74"/>
    <w:rsid w:val="18184156"/>
    <w:rsid w:val="181C59EA"/>
    <w:rsid w:val="182526BA"/>
    <w:rsid w:val="182738F0"/>
    <w:rsid w:val="183156B8"/>
    <w:rsid w:val="18473764"/>
    <w:rsid w:val="18484726"/>
    <w:rsid w:val="184C3F79"/>
    <w:rsid w:val="184D2A24"/>
    <w:rsid w:val="18511400"/>
    <w:rsid w:val="18526FB6"/>
    <w:rsid w:val="185C7EAE"/>
    <w:rsid w:val="185D3216"/>
    <w:rsid w:val="186025A4"/>
    <w:rsid w:val="18626657"/>
    <w:rsid w:val="18627260"/>
    <w:rsid w:val="18796974"/>
    <w:rsid w:val="187D11E1"/>
    <w:rsid w:val="18883436"/>
    <w:rsid w:val="18A17A4B"/>
    <w:rsid w:val="18A820CD"/>
    <w:rsid w:val="18A87E89"/>
    <w:rsid w:val="18BC5FE7"/>
    <w:rsid w:val="18C00A43"/>
    <w:rsid w:val="18D53787"/>
    <w:rsid w:val="18E93BD8"/>
    <w:rsid w:val="18FC5F45"/>
    <w:rsid w:val="190650AF"/>
    <w:rsid w:val="19145D53"/>
    <w:rsid w:val="191F2609"/>
    <w:rsid w:val="19270953"/>
    <w:rsid w:val="192C541D"/>
    <w:rsid w:val="19310309"/>
    <w:rsid w:val="19475913"/>
    <w:rsid w:val="1948009F"/>
    <w:rsid w:val="1948272E"/>
    <w:rsid w:val="195F6034"/>
    <w:rsid w:val="196A0FA4"/>
    <w:rsid w:val="19774775"/>
    <w:rsid w:val="19792661"/>
    <w:rsid w:val="197C0D5B"/>
    <w:rsid w:val="197C2EAA"/>
    <w:rsid w:val="198A2FDB"/>
    <w:rsid w:val="198F2968"/>
    <w:rsid w:val="199751A5"/>
    <w:rsid w:val="199F4861"/>
    <w:rsid w:val="199F4AF5"/>
    <w:rsid w:val="19B94917"/>
    <w:rsid w:val="19C66794"/>
    <w:rsid w:val="19D26F3F"/>
    <w:rsid w:val="19D31870"/>
    <w:rsid w:val="19D35346"/>
    <w:rsid w:val="19DA79B7"/>
    <w:rsid w:val="19E03BB3"/>
    <w:rsid w:val="19F3762A"/>
    <w:rsid w:val="19FA5DAD"/>
    <w:rsid w:val="19FC393A"/>
    <w:rsid w:val="19FC6E2B"/>
    <w:rsid w:val="1A004C7D"/>
    <w:rsid w:val="1A00558B"/>
    <w:rsid w:val="1A087A3D"/>
    <w:rsid w:val="1A1941E6"/>
    <w:rsid w:val="1A2C2136"/>
    <w:rsid w:val="1A2F65B8"/>
    <w:rsid w:val="1A31204D"/>
    <w:rsid w:val="1A38040B"/>
    <w:rsid w:val="1A573354"/>
    <w:rsid w:val="1A5E2E51"/>
    <w:rsid w:val="1A60728C"/>
    <w:rsid w:val="1A6314DD"/>
    <w:rsid w:val="1A72224A"/>
    <w:rsid w:val="1A732D95"/>
    <w:rsid w:val="1A785176"/>
    <w:rsid w:val="1A7D6D89"/>
    <w:rsid w:val="1A825819"/>
    <w:rsid w:val="1A86038D"/>
    <w:rsid w:val="1A877206"/>
    <w:rsid w:val="1A9C63CA"/>
    <w:rsid w:val="1AA33B50"/>
    <w:rsid w:val="1AA60ECD"/>
    <w:rsid w:val="1AB228C7"/>
    <w:rsid w:val="1ACB7A5D"/>
    <w:rsid w:val="1ADF0A3A"/>
    <w:rsid w:val="1AF462FC"/>
    <w:rsid w:val="1AF61A89"/>
    <w:rsid w:val="1AF825CB"/>
    <w:rsid w:val="1AFA3F1F"/>
    <w:rsid w:val="1B0B3E2A"/>
    <w:rsid w:val="1B195C99"/>
    <w:rsid w:val="1B1E1443"/>
    <w:rsid w:val="1B207587"/>
    <w:rsid w:val="1B236DEE"/>
    <w:rsid w:val="1B296B0E"/>
    <w:rsid w:val="1B32399E"/>
    <w:rsid w:val="1B337D25"/>
    <w:rsid w:val="1B405B77"/>
    <w:rsid w:val="1B4C032B"/>
    <w:rsid w:val="1B507FB3"/>
    <w:rsid w:val="1B5447B9"/>
    <w:rsid w:val="1B564660"/>
    <w:rsid w:val="1B693431"/>
    <w:rsid w:val="1B693B0F"/>
    <w:rsid w:val="1B6A4F7E"/>
    <w:rsid w:val="1B6D0A9D"/>
    <w:rsid w:val="1B804F52"/>
    <w:rsid w:val="1B8428DD"/>
    <w:rsid w:val="1B850B29"/>
    <w:rsid w:val="1B865C45"/>
    <w:rsid w:val="1B900E32"/>
    <w:rsid w:val="1B9978A0"/>
    <w:rsid w:val="1BB322EE"/>
    <w:rsid w:val="1BB6475D"/>
    <w:rsid w:val="1BD654AE"/>
    <w:rsid w:val="1BD67BA1"/>
    <w:rsid w:val="1BE9163F"/>
    <w:rsid w:val="1BF90839"/>
    <w:rsid w:val="1C134D23"/>
    <w:rsid w:val="1C34713E"/>
    <w:rsid w:val="1C364207"/>
    <w:rsid w:val="1C3867E2"/>
    <w:rsid w:val="1C3A0373"/>
    <w:rsid w:val="1C48435E"/>
    <w:rsid w:val="1C4A548C"/>
    <w:rsid w:val="1C4D6552"/>
    <w:rsid w:val="1C570960"/>
    <w:rsid w:val="1C5A27B1"/>
    <w:rsid w:val="1C5D557E"/>
    <w:rsid w:val="1C5F2488"/>
    <w:rsid w:val="1C65548D"/>
    <w:rsid w:val="1C65605F"/>
    <w:rsid w:val="1C721FB9"/>
    <w:rsid w:val="1C7425C1"/>
    <w:rsid w:val="1C7A4F6A"/>
    <w:rsid w:val="1C814CEF"/>
    <w:rsid w:val="1C81740A"/>
    <w:rsid w:val="1C971DB3"/>
    <w:rsid w:val="1CA77119"/>
    <w:rsid w:val="1CAA0712"/>
    <w:rsid w:val="1CAB2317"/>
    <w:rsid w:val="1CB113B1"/>
    <w:rsid w:val="1CB172C4"/>
    <w:rsid w:val="1CBF0C48"/>
    <w:rsid w:val="1CCA0920"/>
    <w:rsid w:val="1CCC3FDA"/>
    <w:rsid w:val="1CCE0EDE"/>
    <w:rsid w:val="1D006DCD"/>
    <w:rsid w:val="1D040062"/>
    <w:rsid w:val="1D1C2874"/>
    <w:rsid w:val="1D245F7B"/>
    <w:rsid w:val="1D27634F"/>
    <w:rsid w:val="1D36082B"/>
    <w:rsid w:val="1D3B0B48"/>
    <w:rsid w:val="1D3F1313"/>
    <w:rsid w:val="1D473EAC"/>
    <w:rsid w:val="1D4B477F"/>
    <w:rsid w:val="1D4D2F73"/>
    <w:rsid w:val="1D5007F8"/>
    <w:rsid w:val="1D6209EB"/>
    <w:rsid w:val="1D624C41"/>
    <w:rsid w:val="1D683183"/>
    <w:rsid w:val="1D6E548F"/>
    <w:rsid w:val="1D7B37E3"/>
    <w:rsid w:val="1D823408"/>
    <w:rsid w:val="1D8431F8"/>
    <w:rsid w:val="1D8B5CE0"/>
    <w:rsid w:val="1D8E644C"/>
    <w:rsid w:val="1D9937CF"/>
    <w:rsid w:val="1D9D6643"/>
    <w:rsid w:val="1DA23E89"/>
    <w:rsid w:val="1DAA6BFD"/>
    <w:rsid w:val="1DBE487B"/>
    <w:rsid w:val="1DBE4F7A"/>
    <w:rsid w:val="1DC02DC9"/>
    <w:rsid w:val="1DE13323"/>
    <w:rsid w:val="1DEB4D20"/>
    <w:rsid w:val="1DEC13F0"/>
    <w:rsid w:val="1DED085B"/>
    <w:rsid w:val="1DF56C43"/>
    <w:rsid w:val="1DF70325"/>
    <w:rsid w:val="1DFD6CCA"/>
    <w:rsid w:val="1DFF1166"/>
    <w:rsid w:val="1E070FE6"/>
    <w:rsid w:val="1E0C2934"/>
    <w:rsid w:val="1E0F6CE8"/>
    <w:rsid w:val="1E136C37"/>
    <w:rsid w:val="1E1C3A2C"/>
    <w:rsid w:val="1E204992"/>
    <w:rsid w:val="1E2144EC"/>
    <w:rsid w:val="1E2B5B1F"/>
    <w:rsid w:val="1E31160E"/>
    <w:rsid w:val="1E356052"/>
    <w:rsid w:val="1E3A564A"/>
    <w:rsid w:val="1E3F4F7C"/>
    <w:rsid w:val="1E481CE1"/>
    <w:rsid w:val="1E4933F9"/>
    <w:rsid w:val="1E4A1A4C"/>
    <w:rsid w:val="1E5244B0"/>
    <w:rsid w:val="1E5D3D2C"/>
    <w:rsid w:val="1E6110C3"/>
    <w:rsid w:val="1E6C3F1F"/>
    <w:rsid w:val="1E797647"/>
    <w:rsid w:val="1E921C29"/>
    <w:rsid w:val="1E9D59D9"/>
    <w:rsid w:val="1EA5716C"/>
    <w:rsid w:val="1EAD27D5"/>
    <w:rsid w:val="1EB562F9"/>
    <w:rsid w:val="1EBC0D58"/>
    <w:rsid w:val="1EBF2C2E"/>
    <w:rsid w:val="1EC10CB0"/>
    <w:rsid w:val="1EDC047B"/>
    <w:rsid w:val="1EF44C3C"/>
    <w:rsid w:val="1EF670C7"/>
    <w:rsid w:val="1F474121"/>
    <w:rsid w:val="1F4B11A0"/>
    <w:rsid w:val="1F4C1EF4"/>
    <w:rsid w:val="1F5133F2"/>
    <w:rsid w:val="1F6418F3"/>
    <w:rsid w:val="1F6E3F5A"/>
    <w:rsid w:val="1F6E7B24"/>
    <w:rsid w:val="1F802DCA"/>
    <w:rsid w:val="1FA92D27"/>
    <w:rsid w:val="1FAA1EF4"/>
    <w:rsid w:val="1FAA27AF"/>
    <w:rsid w:val="1FAD06CB"/>
    <w:rsid w:val="1FB127EB"/>
    <w:rsid w:val="1FB61944"/>
    <w:rsid w:val="1FB80E06"/>
    <w:rsid w:val="1FB95499"/>
    <w:rsid w:val="1FC06BF1"/>
    <w:rsid w:val="1FC125A8"/>
    <w:rsid w:val="1FC714A1"/>
    <w:rsid w:val="1FC974BC"/>
    <w:rsid w:val="1FCB0593"/>
    <w:rsid w:val="1FCB58BB"/>
    <w:rsid w:val="1FDC76EE"/>
    <w:rsid w:val="1FE15AD7"/>
    <w:rsid w:val="1FF16486"/>
    <w:rsid w:val="1FF60584"/>
    <w:rsid w:val="1FFE003D"/>
    <w:rsid w:val="20066BFF"/>
    <w:rsid w:val="20133F98"/>
    <w:rsid w:val="20191E62"/>
    <w:rsid w:val="203563A5"/>
    <w:rsid w:val="203855A0"/>
    <w:rsid w:val="203E3466"/>
    <w:rsid w:val="204112B8"/>
    <w:rsid w:val="204D083B"/>
    <w:rsid w:val="20514FCE"/>
    <w:rsid w:val="2054470C"/>
    <w:rsid w:val="206E4673"/>
    <w:rsid w:val="20726E3F"/>
    <w:rsid w:val="209720E1"/>
    <w:rsid w:val="20A65AF3"/>
    <w:rsid w:val="20AA059C"/>
    <w:rsid w:val="20AF045F"/>
    <w:rsid w:val="20B23853"/>
    <w:rsid w:val="20B46D90"/>
    <w:rsid w:val="20BD6D0A"/>
    <w:rsid w:val="20CA5208"/>
    <w:rsid w:val="20CB1BA9"/>
    <w:rsid w:val="20D32DE5"/>
    <w:rsid w:val="20DF7D34"/>
    <w:rsid w:val="20E2700B"/>
    <w:rsid w:val="20FB7692"/>
    <w:rsid w:val="21003D57"/>
    <w:rsid w:val="21042E42"/>
    <w:rsid w:val="21045EDD"/>
    <w:rsid w:val="210905F7"/>
    <w:rsid w:val="210C735A"/>
    <w:rsid w:val="210F6221"/>
    <w:rsid w:val="2119532B"/>
    <w:rsid w:val="21211BE9"/>
    <w:rsid w:val="21266A7C"/>
    <w:rsid w:val="214026E7"/>
    <w:rsid w:val="21546CBC"/>
    <w:rsid w:val="21582C1C"/>
    <w:rsid w:val="21665798"/>
    <w:rsid w:val="21726CDF"/>
    <w:rsid w:val="21823357"/>
    <w:rsid w:val="21A40BDF"/>
    <w:rsid w:val="21AC050C"/>
    <w:rsid w:val="21B22A28"/>
    <w:rsid w:val="21B32D38"/>
    <w:rsid w:val="21B9085B"/>
    <w:rsid w:val="21C571F5"/>
    <w:rsid w:val="21F465A8"/>
    <w:rsid w:val="21F57112"/>
    <w:rsid w:val="221756BC"/>
    <w:rsid w:val="221770CB"/>
    <w:rsid w:val="221C4DF5"/>
    <w:rsid w:val="22225D43"/>
    <w:rsid w:val="222B5A2A"/>
    <w:rsid w:val="22561150"/>
    <w:rsid w:val="225733AB"/>
    <w:rsid w:val="225A696E"/>
    <w:rsid w:val="2262394C"/>
    <w:rsid w:val="226D1974"/>
    <w:rsid w:val="226F051C"/>
    <w:rsid w:val="22714158"/>
    <w:rsid w:val="227461BF"/>
    <w:rsid w:val="227F64F0"/>
    <w:rsid w:val="2281094B"/>
    <w:rsid w:val="228C77D5"/>
    <w:rsid w:val="22985834"/>
    <w:rsid w:val="229B6324"/>
    <w:rsid w:val="22A340D6"/>
    <w:rsid w:val="22A679B1"/>
    <w:rsid w:val="22B70791"/>
    <w:rsid w:val="22C241F9"/>
    <w:rsid w:val="22C741BD"/>
    <w:rsid w:val="22DE4273"/>
    <w:rsid w:val="22F07284"/>
    <w:rsid w:val="22FD5EC2"/>
    <w:rsid w:val="230828C5"/>
    <w:rsid w:val="230D1D8A"/>
    <w:rsid w:val="230F3B29"/>
    <w:rsid w:val="23140D66"/>
    <w:rsid w:val="231873FE"/>
    <w:rsid w:val="232A2EE8"/>
    <w:rsid w:val="232F5B29"/>
    <w:rsid w:val="23361BD9"/>
    <w:rsid w:val="234C0CDC"/>
    <w:rsid w:val="23574D19"/>
    <w:rsid w:val="236512DB"/>
    <w:rsid w:val="23691FD2"/>
    <w:rsid w:val="236A7DCF"/>
    <w:rsid w:val="23712733"/>
    <w:rsid w:val="23736B98"/>
    <w:rsid w:val="237F62DC"/>
    <w:rsid w:val="238C136E"/>
    <w:rsid w:val="2397053C"/>
    <w:rsid w:val="239A61F7"/>
    <w:rsid w:val="23A46D44"/>
    <w:rsid w:val="23A756AC"/>
    <w:rsid w:val="23BC630F"/>
    <w:rsid w:val="23C81E2A"/>
    <w:rsid w:val="23CA1EE1"/>
    <w:rsid w:val="23CB0E26"/>
    <w:rsid w:val="23CB3574"/>
    <w:rsid w:val="23CF2F2E"/>
    <w:rsid w:val="23D85CD8"/>
    <w:rsid w:val="23E529EC"/>
    <w:rsid w:val="23E95F6E"/>
    <w:rsid w:val="23F643BE"/>
    <w:rsid w:val="24182CF1"/>
    <w:rsid w:val="24204411"/>
    <w:rsid w:val="242269BC"/>
    <w:rsid w:val="24256A10"/>
    <w:rsid w:val="242C2CCE"/>
    <w:rsid w:val="243A0E0F"/>
    <w:rsid w:val="244F1281"/>
    <w:rsid w:val="24547D12"/>
    <w:rsid w:val="245D1B43"/>
    <w:rsid w:val="24652D2A"/>
    <w:rsid w:val="247C5622"/>
    <w:rsid w:val="248D621B"/>
    <w:rsid w:val="24903473"/>
    <w:rsid w:val="24A420DD"/>
    <w:rsid w:val="24A64695"/>
    <w:rsid w:val="24AF57FD"/>
    <w:rsid w:val="24BE75C2"/>
    <w:rsid w:val="24DB5FB5"/>
    <w:rsid w:val="24F27070"/>
    <w:rsid w:val="24F972A5"/>
    <w:rsid w:val="25122ABD"/>
    <w:rsid w:val="251D7FB5"/>
    <w:rsid w:val="252836AA"/>
    <w:rsid w:val="252B6A6C"/>
    <w:rsid w:val="253B40F0"/>
    <w:rsid w:val="25517047"/>
    <w:rsid w:val="25584A07"/>
    <w:rsid w:val="257A1F77"/>
    <w:rsid w:val="25883A9F"/>
    <w:rsid w:val="25961036"/>
    <w:rsid w:val="25A129F7"/>
    <w:rsid w:val="25B65701"/>
    <w:rsid w:val="25BA21B0"/>
    <w:rsid w:val="25BD06F1"/>
    <w:rsid w:val="25CB6ADA"/>
    <w:rsid w:val="25D2125C"/>
    <w:rsid w:val="25DD125C"/>
    <w:rsid w:val="25E0399D"/>
    <w:rsid w:val="25F71B13"/>
    <w:rsid w:val="260038C4"/>
    <w:rsid w:val="261023C2"/>
    <w:rsid w:val="26166AD2"/>
    <w:rsid w:val="2619076A"/>
    <w:rsid w:val="26190FF3"/>
    <w:rsid w:val="261C1C87"/>
    <w:rsid w:val="261F6779"/>
    <w:rsid w:val="26270177"/>
    <w:rsid w:val="263508AE"/>
    <w:rsid w:val="26352982"/>
    <w:rsid w:val="26380756"/>
    <w:rsid w:val="2644034A"/>
    <w:rsid w:val="264E6C38"/>
    <w:rsid w:val="26507B78"/>
    <w:rsid w:val="26517312"/>
    <w:rsid w:val="265C2EED"/>
    <w:rsid w:val="267E4A44"/>
    <w:rsid w:val="267F61FD"/>
    <w:rsid w:val="26824CE2"/>
    <w:rsid w:val="26A85AA9"/>
    <w:rsid w:val="26B4032D"/>
    <w:rsid w:val="26BE4A4E"/>
    <w:rsid w:val="26CE1704"/>
    <w:rsid w:val="26F36F07"/>
    <w:rsid w:val="26F57765"/>
    <w:rsid w:val="2708322F"/>
    <w:rsid w:val="270C4954"/>
    <w:rsid w:val="27143F5A"/>
    <w:rsid w:val="27147148"/>
    <w:rsid w:val="27241AFC"/>
    <w:rsid w:val="27254687"/>
    <w:rsid w:val="272748B0"/>
    <w:rsid w:val="27274EE7"/>
    <w:rsid w:val="273D215A"/>
    <w:rsid w:val="2746622E"/>
    <w:rsid w:val="274E022E"/>
    <w:rsid w:val="276F4376"/>
    <w:rsid w:val="277F6A30"/>
    <w:rsid w:val="2785771A"/>
    <w:rsid w:val="27A42979"/>
    <w:rsid w:val="27A5352F"/>
    <w:rsid w:val="27B74035"/>
    <w:rsid w:val="27F43759"/>
    <w:rsid w:val="27F72C7B"/>
    <w:rsid w:val="27FA0379"/>
    <w:rsid w:val="28087039"/>
    <w:rsid w:val="281363B7"/>
    <w:rsid w:val="28287EE7"/>
    <w:rsid w:val="282C6FEF"/>
    <w:rsid w:val="2831201D"/>
    <w:rsid w:val="28421434"/>
    <w:rsid w:val="28475ABC"/>
    <w:rsid w:val="284821FB"/>
    <w:rsid w:val="28516650"/>
    <w:rsid w:val="286768BC"/>
    <w:rsid w:val="286A3FF6"/>
    <w:rsid w:val="28735349"/>
    <w:rsid w:val="28767BA7"/>
    <w:rsid w:val="287B5C8C"/>
    <w:rsid w:val="288E2662"/>
    <w:rsid w:val="28993D0C"/>
    <w:rsid w:val="289A205E"/>
    <w:rsid w:val="289E3630"/>
    <w:rsid w:val="28B515C0"/>
    <w:rsid w:val="28C72B6F"/>
    <w:rsid w:val="28CD1432"/>
    <w:rsid w:val="28D066EB"/>
    <w:rsid w:val="28D32A42"/>
    <w:rsid w:val="28D61CD8"/>
    <w:rsid w:val="28D67C19"/>
    <w:rsid w:val="28E84A52"/>
    <w:rsid w:val="28FC059A"/>
    <w:rsid w:val="29010AE8"/>
    <w:rsid w:val="29031D32"/>
    <w:rsid w:val="2908405B"/>
    <w:rsid w:val="290A2912"/>
    <w:rsid w:val="290E42CA"/>
    <w:rsid w:val="29130906"/>
    <w:rsid w:val="291F3ECD"/>
    <w:rsid w:val="29207258"/>
    <w:rsid w:val="292C0D2B"/>
    <w:rsid w:val="29336C9F"/>
    <w:rsid w:val="293904C9"/>
    <w:rsid w:val="2940787B"/>
    <w:rsid w:val="2943162B"/>
    <w:rsid w:val="294D1CD0"/>
    <w:rsid w:val="2953225E"/>
    <w:rsid w:val="295E721D"/>
    <w:rsid w:val="296D1467"/>
    <w:rsid w:val="296D20FD"/>
    <w:rsid w:val="29890EC6"/>
    <w:rsid w:val="29977955"/>
    <w:rsid w:val="29986B05"/>
    <w:rsid w:val="29AB4584"/>
    <w:rsid w:val="29AD24A7"/>
    <w:rsid w:val="29AD7D34"/>
    <w:rsid w:val="29C00282"/>
    <w:rsid w:val="29C67DCD"/>
    <w:rsid w:val="29CC6900"/>
    <w:rsid w:val="29D97F58"/>
    <w:rsid w:val="29DA221A"/>
    <w:rsid w:val="29E11554"/>
    <w:rsid w:val="29E16D5F"/>
    <w:rsid w:val="29E95AF6"/>
    <w:rsid w:val="29EB0690"/>
    <w:rsid w:val="29F52B4D"/>
    <w:rsid w:val="29FB3229"/>
    <w:rsid w:val="29FC279A"/>
    <w:rsid w:val="2A161581"/>
    <w:rsid w:val="2A230AD7"/>
    <w:rsid w:val="2A406005"/>
    <w:rsid w:val="2A4113B6"/>
    <w:rsid w:val="2A416512"/>
    <w:rsid w:val="2A435CF8"/>
    <w:rsid w:val="2A5324FF"/>
    <w:rsid w:val="2A5C0A2D"/>
    <w:rsid w:val="2A5D14FB"/>
    <w:rsid w:val="2A666456"/>
    <w:rsid w:val="2A832CBE"/>
    <w:rsid w:val="2A921716"/>
    <w:rsid w:val="2A9F2115"/>
    <w:rsid w:val="2AB526A6"/>
    <w:rsid w:val="2AB52AEA"/>
    <w:rsid w:val="2ABA3F69"/>
    <w:rsid w:val="2AC41DE1"/>
    <w:rsid w:val="2AC71E7B"/>
    <w:rsid w:val="2ACF52C8"/>
    <w:rsid w:val="2AD46683"/>
    <w:rsid w:val="2ADB674E"/>
    <w:rsid w:val="2ADE43D2"/>
    <w:rsid w:val="2AE06738"/>
    <w:rsid w:val="2AEC721E"/>
    <w:rsid w:val="2AFF2045"/>
    <w:rsid w:val="2B095048"/>
    <w:rsid w:val="2B0D5D1C"/>
    <w:rsid w:val="2B132233"/>
    <w:rsid w:val="2B2904CE"/>
    <w:rsid w:val="2B3044B6"/>
    <w:rsid w:val="2B3E0A38"/>
    <w:rsid w:val="2B3F095C"/>
    <w:rsid w:val="2B5043E6"/>
    <w:rsid w:val="2B61794C"/>
    <w:rsid w:val="2B620B9E"/>
    <w:rsid w:val="2B6356F1"/>
    <w:rsid w:val="2B6611EA"/>
    <w:rsid w:val="2B6824DC"/>
    <w:rsid w:val="2B6C513B"/>
    <w:rsid w:val="2B7364A4"/>
    <w:rsid w:val="2B9574D3"/>
    <w:rsid w:val="2BAE3FE3"/>
    <w:rsid w:val="2BB35A4A"/>
    <w:rsid w:val="2BBA4C98"/>
    <w:rsid w:val="2BBF1D70"/>
    <w:rsid w:val="2BC17852"/>
    <w:rsid w:val="2BC24169"/>
    <w:rsid w:val="2BE8196B"/>
    <w:rsid w:val="2BEA251B"/>
    <w:rsid w:val="2BF515D4"/>
    <w:rsid w:val="2C021B41"/>
    <w:rsid w:val="2C0A2BBC"/>
    <w:rsid w:val="2C1A7D5A"/>
    <w:rsid w:val="2C200644"/>
    <w:rsid w:val="2C2A5548"/>
    <w:rsid w:val="2C3B0255"/>
    <w:rsid w:val="2C3D7087"/>
    <w:rsid w:val="2C4A553C"/>
    <w:rsid w:val="2C5002E6"/>
    <w:rsid w:val="2C503C78"/>
    <w:rsid w:val="2C633D41"/>
    <w:rsid w:val="2C710B1E"/>
    <w:rsid w:val="2C766F76"/>
    <w:rsid w:val="2C82428B"/>
    <w:rsid w:val="2C8D26D9"/>
    <w:rsid w:val="2C942E62"/>
    <w:rsid w:val="2CA57FA3"/>
    <w:rsid w:val="2CB53F41"/>
    <w:rsid w:val="2CB95C73"/>
    <w:rsid w:val="2CBA65BB"/>
    <w:rsid w:val="2CBD195E"/>
    <w:rsid w:val="2CBD1DB6"/>
    <w:rsid w:val="2CCE433A"/>
    <w:rsid w:val="2CD35EEE"/>
    <w:rsid w:val="2CDC2786"/>
    <w:rsid w:val="2CE70BD3"/>
    <w:rsid w:val="2CE85134"/>
    <w:rsid w:val="2CEB79A7"/>
    <w:rsid w:val="2CF40E28"/>
    <w:rsid w:val="2CF85185"/>
    <w:rsid w:val="2D034BA8"/>
    <w:rsid w:val="2D0A0E84"/>
    <w:rsid w:val="2D14290A"/>
    <w:rsid w:val="2D2B608C"/>
    <w:rsid w:val="2D2E7F30"/>
    <w:rsid w:val="2D3D10B1"/>
    <w:rsid w:val="2D457B43"/>
    <w:rsid w:val="2D593E37"/>
    <w:rsid w:val="2D5D27CD"/>
    <w:rsid w:val="2D623595"/>
    <w:rsid w:val="2D623A74"/>
    <w:rsid w:val="2D707CFF"/>
    <w:rsid w:val="2D760BB6"/>
    <w:rsid w:val="2D774F25"/>
    <w:rsid w:val="2D792DBF"/>
    <w:rsid w:val="2D8207A6"/>
    <w:rsid w:val="2D8C118F"/>
    <w:rsid w:val="2D974541"/>
    <w:rsid w:val="2DBF004A"/>
    <w:rsid w:val="2DC72F4D"/>
    <w:rsid w:val="2DCB4527"/>
    <w:rsid w:val="2DCC4BEF"/>
    <w:rsid w:val="2DF12B03"/>
    <w:rsid w:val="2DFA2E5C"/>
    <w:rsid w:val="2DFD782B"/>
    <w:rsid w:val="2E0D49F5"/>
    <w:rsid w:val="2E1C7149"/>
    <w:rsid w:val="2E485A72"/>
    <w:rsid w:val="2E4F5E8C"/>
    <w:rsid w:val="2E515F53"/>
    <w:rsid w:val="2E555D08"/>
    <w:rsid w:val="2E5C6472"/>
    <w:rsid w:val="2E69139F"/>
    <w:rsid w:val="2E795C00"/>
    <w:rsid w:val="2E8139F2"/>
    <w:rsid w:val="2E8A0271"/>
    <w:rsid w:val="2E940DCD"/>
    <w:rsid w:val="2E9B4445"/>
    <w:rsid w:val="2EA136B4"/>
    <w:rsid w:val="2EA20C13"/>
    <w:rsid w:val="2EAC5C61"/>
    <w:rsid w:val="2EB457E0"/>
    <w:rsid w:val="2EBA6069"/>
    <w:rsid w:val="2ECF3F06"/>
    <w:rsid w:val="2ED50C92"/>
    <w:rsid w:val="2ED673F5"/>
    <w:rsid w:val="2EE438BD"/>
    <w:rsid w:val="2EE978BC"/>
    <w:rsid w:val="2EEC4437"/>
    <w:rsid w:val="2EED45D7"/>
    <w:rsid w:val="2EEE48AC"/>
    <w:rsid w:val="2F0E36F0"/>
    <w:rsid w:val="2F114319"/>
    <w:rsid w:val="2F17621D"/>
    <w:rsid w:val="2F1A4B30"/>
    <w:rsid w:val="2F1C2B74"/>
    <w:rsid w:val="2F2B3CFA"/>
    <w:rsid w:val="2F3274B6"/>
    <w:rsid w:val="2F527CC5"/>
    <w:rsid w:val="2F53127F"/>
    <w:rsid w:val="2F644591"/>
    <w:rsid w:val="2F656DF9"/>
    <w:rsid w:val="2F657134"/>
    <w:rsid w:val="2F895B07"/>
    <w:rsid w:val="2F907F28"/>
    <w:rsid w:val="2F9772AE"/>
    <w:rsid w:val="2FC04251"/>
    <w:rsid w:val="2FD02AD5"/>
    <w:rsid w:val="2FDE6DF2"/>
    <w:rsid w:val="300C5895"/>
    <w:rsid w:val="301A6938"/>
    <w:rsid w:val="30245A8B"/>
    <w:rsid w:val="30313628"/>
    <w:rsid w:val="30326BD5"/>
    <w:rsid w:val="3033030C"/>
    <w:rsid w:val="303F158F"/>
    <w:rsid w:val="304B5118"/>
    <w:rsid w:val="305758AC"/>
    <w:rsid w:val="306B2ADE"/>
    <w:rsid w:val="306E0319"/>
    <w:rsid w:val="30730037"/>
    <w:rsid w:val="30740A1C"/>
    <w:rsid w:val="30811283"/>
    <w:rsid w:val="30822898"/>
    <w:rsid w:val="30826231"/>
    <w:rsid w:val="3087381E"/>
    <w:rsid w:val="308B1ABA"/>
    <w:rsid w:val="30943A0F"/>
    <w:rsid w:val="309717FD"/>
    <w:rsid w:val="30986521"/>
    <w:rsid w:val="30A047A3"/>
    <w:rsid w:val="30A74DFE"/>
    <w:rsid w:val="30AB2483"/>
    <w:rsid w:val="30AD52C6"/>
    <w:rsid w:val="30B30B42"/>
    <w:rsid w:val="30B62A41"/>
    <w:rsid w:val="30B771DE"/>
    <w:rsid w:val="30BA0B0D"/>
    <w:rsid w:val="30BD3E33"/>
    <w:rsid w:val="30C6796B"/>
    <w:rsid w:val="30D3354E"/>
    <w:rsid w:val="30EB0721"/>
    <w:rsid w:val="30F156E6"/>
    <w:rsid w:val="30F85844"/>
    <w:rsid w:val="31071359"/>
    <w:rsid w:val="310A774E"/>
    <w:rsid w:val="310B171B"/>
    <w:rsid w:val="31144DF6"/>
    <w:rsid w:val="311A7D99"/>
    <w:rsid w:val="312024AD"/>
    <w:rsid w:val="31321AB5"/>
    <w:rsid w:val="313B4B62"/>
    <w:rsid w:val="31420EDB"/>
    <w:rsid w:val="315B4216"/>
    <w:rsid w:val="317323B7"/>
    <w:rsid w:val="31734F91"/>
    <w:rsid w:val="318429A6"/>
    <w:rsid w:val="318B54D0"/>
    <w:rsid w:val="318F73FA"/>
    <w:rsid w:val="31906E7B"/>
    <w:rsid w:val="319A2DFA"/>
    <w:rsid w:val="319D0FC9"/>
    <w:rsid w:val="31A17F13"/>
    <w:rsid w:val="31A705C1"/>
    <w:rsid w:val="31AB4C9B"/>
    <w:rsid w:val="31C173D1"/>
    <w:rsid w:val="31C467C9"/>
    <w:rsid w:val="31D75A8B"/>
    <w:rsid w:val="31D83792"/>
    <w:rsid w:val="31E26810"/>
    <w:rsid w:val="31E91DA7"/>
    <w:rsid w:val="31EC0F09"/>
    <w:rsid w:val="31EE7B73"/>
    <w:rsid w:val="31F93C3B"/>
    <w:rsid w:val="31F94501"/>
    <w:rsid w:val="32053B3C"/>
    <w:rsid w:val="32094C95"/>
    <w:rsid w:val="3210058D"/>
    <w:rsid w:val="322D050A"/>
    <w:rsid w:val="32357D37"/>
    <w:rsid w:val="32393DBC"/>
    <w:rsid w:val="323F78C4"/>
    <w:rsid w:val="32426382"/>
    <w:rsid w:val="3249191D"/>
    <w:rsid w:val="32605A33"/>
    <w:rsid w:val="327B1EF3"/>
    <w:rsid w:val="327C59D8"/>
    <w:rsid w:val="328C222C"/>
    <w:rsid w:val="329507B7"/>
    <w:rsid w:val="32951B99"/>
    <w:rsid w:val="329723CF"/>
    <w:rsid w:val="32973682"/>
    <w:rsid w:val="329877D7"/>
    <w:rsid w:val="329A6F58"/>
    <w:rsid w:val="329B2BB9"/>
    <w:rsid w:val="329B6689"/>
    <w:rsid w:val="32A07E48"/>
    <w:rsid w:val="32A35556"/>
    <w:rsid w:val="32B14C56"/>
    <w:rsid w:val="32B16B1B"/>
    <w:rsid w:val="32B916AD"/>
    <w:rsid w:val="32C358BE"/>
    <w:rsid w:val="32CB0DEE"/>
    <w:rsid w:val="32E0741E"/>
    <w:rsid w:val="32E13D5D"/>
    <w:rsid w:val="32E86F9E"/>
    <w:rsid w:val="32F67489"/>
    <w:rsid w:val="32F67A80"/>
    <w:rsid w:val="32FF18C1"/>
    <w:rsid w:val="330510DA"/>
    <w:rsid w:val="33125AD2"/>
    <w:rsid w:val="331B3697"/>
    <w:rsid w:val="331B580D"/>
    <w:rsid w:val="3332139B"/>
    <w:rsid w:val="333D795E"/>
    <w:rsid w:val="333E5D82"/>
    <w:rsid w:val="335E5DDD"/>
    <w:rsid w:val="33641DBE"/>
    <w:rsid w:val="336823F6"/>
    <w:rsid w:val="33707193"/>
    <w:rsid w:val="337129DB"/>
    <w:rsid w:val="3396270D"/>
    <w:rsid w:val="33966C7B"/>
    <w:rsid w:val="3399087D"/>
    <w:rsid w:val="33A83ECA"/>
    <w:rsid w:val="33AA1F48"/>
    <w:rsid w:val="33B15ABD"/>
    <w:rsid w:val="33B37CE0"/>
    <w:rsid w:val="33BE2403"/>
    <w:rsid w:val="33C002E5"/>
    <w:rsid w:val="33C10586"/>
    <w:rsid w:val="33C42658"/>
    <w:rsid w:val="33C5436D"/>
    <w:rsid w:val="33D140C6"/>
    <w:rsid w:val="33E11E44"/>
    <w:rsid w:val="33F04B34"/>
    <w:rsid w:val="33F82E7C"/>
    <w:rsid w:val="33F96F49"/>
    <w:rsid w:val="3401287B"/>
    <w:rsid w:val="34026DBA"/>
    <w:rsid w:val="34037F68"/>
    <w:rsid w:val="34104FE1"/>
    <w:rsid w:val="34127E9F"/>
    <w:rsid w:val="34142314"/>
    <w:rsid w:val="341B7B78"/>
    <w:rsid w:val="341F37EE"/>
    <w:rsid w:val="34247F04"/>
    <w:rsid w:val="3428319F"/>
    <w:rsid w:val="34300463"/>
    <w:rsid w:val="3437231B"/>
    <w:rsid w:val="343B5346"/>
    <w:rsid w:val="34401356"/>
    <w:rsid w:val="344A1512"/>
    <w:rsid w:val="346723A2"/>
    <w:rsid w:val="346B7644"/>
    <w:rsid w:val="34704450"/>
    <w:rsid w:val="347F5B9E"/>
    <w:rsid w:val="34874D6F"/>
    <w:rsid w:val="349A25C9"/>
    <w:rsid w:val="349F03D5"/>
    <w:rsid w:val="34AD17FF"/>
    <w:rsid w:val="34B05F6A"/>
    <w:rsid w:val="34BF6DFA"/>
    <w:rsid w:val="34C74FD9"/>
    <w:rsid w:val="34F00294"/>
    <w:rsid w:val="34F064D0"/>
    <w:rsid w:val="34FB25C3"/>
    <w:rsid w:val="35024EF3"/>
    <w:rsid w:val="35041D42"/>
    <w:rsid w:val="350A5511"/>
    <w:rsid w:val="35287C60"/>
    <w:rsid w:val="354053B1"/>
    <w:rsid w:val="354B7D3B"/>
    <w:rsid w:val="3551261E"/>
    <w:rsid w:val="35596833"/>
    <w:rsid w:val="355B4D46"/>
    <w:rsid w:val="355E0AED"/>
    <w:rsid w:val="355E4587"/>
    <w:rsid w:val="3560095F"/>
    <w:rsid w:val="35612185"/>
    <w:rsid w:val="356C6DD2"/>
    <w:rsid w:val="357D3286"/>
    <w:rsid w:val="3598767C"/>
    <w:rsid w:val="35A40E62"/>
    <w:rsid w:val="35A50468"/>
    <w:rsid w:val="35A70557"/>
    <w:rsid w:val="35AB53E1"/>
    <w:rsid w:val="35AD4C84"/>
    <w:rsid w:val="35B071C6"/>
    <w:rsid w:val="35B11532"/>
    <w:rsid w:val="35B96835"/>
    <w:rsid w:val="360D0AA3"/>
    <w:rsid w:val="361B0D26"/>
    <w:rsid w:val="361B55B6"/>
    <w:rsid w:val="362205C9"/>
    <w:rsid w:val="36377D74"/>
    <w:rsid w:val="364039B6"/>
    <w:rsid w:val="36463BB8"/>
    <w:rsid w:val="364D5FA1"/>
    <w:rsid w:val="365C6A64"/>
    <w:rsid w:val="365E6DE0"/>
    <w:rsid w:val="36603730"/>
    <w:rsid w:val="36614DCD"/>
    <w:rsid w:val="36660454"/>
    <w:rsid w:val="3678661E"/>
    <w:rsid w:val="36813C0B"/>
    <w:rsid w:val="36914A77"/>
    <w:rsid w:val="36923102"/>
    <w:rsid w:val="369B55DD"/>
    <w:rsid w:val="36A333BE"/>
    <w:rsid w:val="36C40D2D"/>
    <w:rsid w:val="36CE3921"/>
    <w:rsid w:val="36D46927"/>
    <w:rsid w:val="36D52E8E"/>
    <w:rsid w:val="36D52F5E"/>
    <w:rsid w:val="36EF3551"/>
    <w:rsid w:val="36F37090"/>
    <w:rsid w:val="370C6EC3"/>
    <w:rsid w:val="370F7BDA"/>
    <w:rsid w:val="371A7FF6"/>
    <w:rsid w:val="37222982"/>
    <w:rsid w:val="374E77B3"/>
    <w:rsid w:val="375A5E37"/>
    <w:rsid w:val="375C303F"/>
    <w:rsid w:val="375E44AA"/>
    <w:rsid w:val="37624A7C"/>
    <w:rsid w:val="37732509"/>
    <w:rsid w:val="37732BEF"/>
    <w:rsid w:val="377553AE"/>
    <w:rsid w:val="378453EB"/>
    <w:rsid w:val="378B7793"/>
    <w:rsid w:val="379B43F7"/>
    <w:rsid w:val="379F590B"/>
    <w:rsid w:val="37AC297E"/>
    <w:rsid w:val="37B026F5"/>
    <w:rsid w:val="37BD7B0B"/>
    <w:rsid w:val="37CB07BF"/>
    <w:rsid w:val="37D6353B"/>
    <w:rsid w:val="37D9075D"/>
    <w:rsid w:val="37DF6221"/>
    <w:rsid w:val="37E230EE"/>
    <w:rsid w:val="37E25EBB"/>
    <w:rsid w:val="38063BC8"/>
    <w:rsid w:val="380E1948"/>
    <w:rsid w:val="380F318E"/>
    <w:rsid w:val="380F373A"/>
    <w:rsid w:val="383832DB"/>
    <w:rsid w:val="384025D1"/>
    <w:rsid w:val="3856719E"/>
    <w:rsid w:val="38610C25"/>
    <w:rsid w:val="38673BFA"/>
    <w:rsid w:val="387352A7"/>
    <w:rsid w:val="387C2002"/>
    <w:rsid w:val="38930DFD"/>
    <w:rsid w:val="38972202"/>
    <w:rsid w:val="389A56FF"/>
    <w:rsid w:val="389B0B40"/>
    <w:rsid w:val="38A9284D"/>
    <w:rsid w:val="38BA50B4"/>
    <w:rsid w:val="38BB6BA9"/>
    <w:rsid w:val="38C56969"/>
    <w:rsid w:val="38D9331B"/>
    <w:rsid w:val="38E202C9"/>
    <w:rsid w:val="38EB7276"/>
    <w:rsid w:val="39055F34"/>
    <w:rsid w:val="3908563D"/>
    <w:rsid w:val="390E6F9E"/>
    <w:rsid w:val="390F6487"/>
    <w:rsid w:val="39151BF5"/>
    <w:rsid w:val="392D66EE"/>
    <w:rsid w:val="39342CA5"/>
    <w:rsid w:val="3951232F"/>
    <w:rsid w:val="39554BD3"/>
    <w:rsid w:val="39557148"/>
    <w:rsid w:val="395F50EF"/>
    <w:rsid w:val="39601A9E"/>
    <w:rsid w:val="39602D23"/>
    <w:rsid w:val="396A6CBB"/>
    <w:rsid w:val="39797CBB"/>
    <w:rsid w:val="39863B4E"/>
    <w:rsid w:val="398D240C"/>
    <w:rsid w:val="39940837"/>
    <w:rsid w:val="39AB33DE"/>
    <w:rsid w:val="39AF7C0F"/>
    <w:rsid w:val="39B57321"/>
    <w:rsid w:val="39C857FF"/>
    <w:rsid w:val="39C95F7A"/>
    <w:rsid w:val="39E218FB"/>
    <w:rsid w:val="39E46A4D"/>
    <w:rsid w:val="39F52C1E"/>
    <w:rsid w:val="39FC0B95"/>
    <w:rsid w:val="39FE29AF"/>
    <w:rsid w:val="3A132500"/>
    <w:rsid w:val="3A2C5835"/>
    <w:rsid w:val="3A2C6D1A"/>
    <w:rsid w:val="3A413E28"/>
    <w:rsid w:val="3A62254D"/>
    <w:rsid w:val="3A677ABE"/>
    <w:rsid w:val="3A6A1CAB"/>
    <w:rsid w:val="3A6B0151"/>
    <w:rsid w:val="3A6E0F1A"/>
    <w:rsid w:val="3A7773C6"/>
    <w:rsid w:val="3A9928A9"/>
    <w:rsid w:val="3AA4287F"/>
    <w:rsid w:val="3AA62324"/>
    <w:rsid w:val="3AB32A10"/>
    <w:rsid w:val="3AB573CF"/>
    <w:rsid w:val="3ABB56AC"/>
    <w:rsid w:val="3ABD436C"/>
    <w:rsid w:val="3AC96AC3"/>
    <w:rsid w:val="3AD12A11"/>
    <w:rsid w:val="3AD53D4C"/>
    <w:rsid w:val="3AD85702"/>
    <w:rsid w:val="3AE60D9D"/>
    <w:rsid w:val="3AEE2044"/>
    <w:rsid w:val="3AEF2523"/>
    <w:rsid w:val="3AF87F4F"/>
    <w:rsid w:val="3AFC2052"/>
    <w:rsid w:val="3B020B8B"/>
    <w:rsid w:val="3B037C28"/>
    <w:rsid w:val="3B061511"/>
    <w:rsid w:val="3B095680"/>
    <w:rsid w:val="3B1259DC"/>
    <w:rsid w:val="3B1F2A24"/>
    <w:rsid w:val="3B235052"/>
    <w:rsid w:val="3B2B6776"/>
    <w:rsid w:val="3B2C162E"/>
    <w:rsid w:val="3B3B59B8"/>
    <w:rsid w:val="3B3D79BF"/>
    <w:rsid w:val="3B42176B"/>
    <w:rsid w:val="3B4237F1"/>
    <w:rsid w:val="3B476C09"/>
    <w:rsid w:val="3B4E76FA"/>
    <w:rsid w:val="3B595C0B"/>
    <w:rsid w:val="3B612122"/>
    <w:rsid w:val="3B620D2D"/>
    <w:rsid w:val="3B7A152C"/>
    <w:rsid w:val="3B7F66EF"/>
    <w:rsid w:val="3B883928"/>
    <w:rsid w:val="3B8A5916"/>
    <w:rsid w:val="3B8F563D"/>
    <w:rsid w:val="3B92249C"/>
    <w:rsid w:val="3B96344F"/>
    <w:rsid w:val="3B975FF0"/>
    <w:rsid w:val="3B9846A6"/>
    <w:rsid w:val="3B9F3927"/>
    <w:rsid w:val="3BA46FCF"/>
    <w:rsid w:val="3BBB61A2"/>
    <w:rsid w:val="3BBF7047"/>
    <w:rsid w:val="3BC342EC"/>
    <w:rsid w:val="3BC533E9"/>
    <w:rsid w:val="3BC901FA"/>
    <w:rsid w:val="3BC9082E"/>
    <w:rsid w:val="3BD437B9"/>
    <w:rsid w:val="3C0B1A44"/>
    <w:rsid w:val="3C0C7DE5"/>
    <w:rsid w:val="3C1331BE"/>
    <w:rsid w:val="3C135A10"/>
    <w:rsid w:val="3C295040"/>
    <w:rsid w:val="3C2B7E2C"/>
    <w:rsid w:val="3C361023"/>
    <w:rsid w:val="3C3B408C"/>
    <w:rsid w:val="3C4164E9"/>
    <w:rsid w:val="3C4C50EF"/>
    <w:rsid w:val="3C4D2FA2"/>
    <w:rsid w:val="3C52677B"/>
    <w:rsid w:val="3C5F3B3D"/>
    <w:rsid w:val="3C643BFC"/>
    <w:rsid w:val="3C695C65"/>
    <w:rsid w:val="3C73607D"/>
    <w:rsid w:val="3C74413B"/>
    <w:rsid w:val="3C7B1092"/>
    <w:rsid w:val="3C871875"/>
    <w:rsid w:val="3C8F4AA2"/>
    <w:rsid w:val="3C95780A"/>
    <w:rsid w:val="3C960018"/>
    <w:rsid w:val="3CA01257"/>
    <w:rsid w:val="3CC20621"/>
    <w:rsid w:val="3CCE237E"/>
    <w:rsid w:val="3CE650B7"/>
    <w:rsid w:val="3CEE2521"/>
    <w:rsid w:val="3CF27B5E"/>
    <w:rsid w:val="3CF551FE"/>
    <w:rsid w:val="3CFA34FC"/>
    <w:rsid w:val="3CFC121C"/>
    <w:rsid w:val="3D0034FF"/>
    <w:rsid w:val="3D007B0F"/>
    <w:rsid w:val="3D0862FD"/>
    <w:rsid w:val="3D266D45"/>
    <w:rsid w:val="3D2C17CD"/>
    <w:rsid w:val="3D3457C2"/>
    <w:rsid w:val="3D3E2685"/>
    <w:rsid w:val="3D4227BD"/>
    <w:rsid w:val="3D4A4869"/>
    <w:rsid w:val="3D5042D9"/>
    <w:rsid w:val="3D622189"/>
    <w:rsid w:val="3D741DC5"/>
    <w:rsid w:val="3D794528"/>
    <w:rsid w:val="3D8340A0"/>
    <w:rsid w:val="3D912C8B"/>
    <w:rsid w:val="3D9574FC"/>
    <w:rsid w:val="3D981E73"/>
    <w:rsid w:val="3D9F21ED"/>
    <w:rsid w:val="3DAA54C7"/>
    <w:rsid w:val="3DB11317"/>
    <w:rsid w:val="3DBB273D"/>
    <w:rsid w:val="3DCA78EB"/>
    <w:rsid w:val="3DCE5AAF"/>
    <w:rsid w:val="3DE02508"/>
    <w:rsid w:val="3DE35E53"/>
    <w:rsid w:val="3DE62DFB"/>
    <w:rsid w:val="3DE6476C"/>
    <w:rsid w:val="3DE737EC"/>
    <w:rsid w:val="3DEB3EC1"/>
    <w:rsid w:val="3DF66050"/>
    <w:rsid w:val="3DF945BA"/>
    <w:rsid w:val="3E122043"/>
    <w:rsid w:val="3E122BC9"/>
    <w:rsid w:val="3E157F46"/>
    <w:rsid w:val="3E1C1394"/>
    <w:rsid w:val="3E284E3A"/>
    <w:rsid w:val="3E2B2B11"/>
    <w:rsid w:val="3E2E25FA"/>
    <w:rsid w:val="3E3B3D9C"/>
    <w:rsid w:val="3E3C7F44"/>
    <w:rsid w:val="3E495004"/>
    <w:rsid w:val="3E4B355F"/>
    <w:rsid w:val="3E4C4C66"/>
    <w:rsid w:val="3E60718E"/>
    <w:rsid w:val="3E685939"/>
    <w:rsid w:val="3E685BF0"/>
    <w:rsid w:val="3E6B450C"/>
    <w:rsid w:val="3E6E7011"/>
    <w:rsid w:val="3E7B1B0F"/>
    <w:rsid w:val="3E816D3B"/>
    <w:rsid w:val="3EA30820"/>
    <w:rsid w:val="3EA37176"/>
    <w:rsid w:val="3EAB49B9"/>
    <w:rsid w:val="3EB536BF"/>
    <w:rsid w:val="3EB675CA"/>
    <w:rsid w:val="3EBD1DC6"/>
    <w:rsid w:val="3EC32EDD"/>
    <w:rsid w:val="3ECE0B01"/>
    <w:rsid w:val="3EDE4B22"/>
    <w:rsid w:val="3EE10D38"/>
    <w:rsid w:val="3EE45731"/>
    <w:rsid w:val="3EE62CAC"/>
    <w:rsid w:val="3EE91D09"/>
    <w:rsid w:val="3EF1368C"/>
    <w:rsid w:val="3EF14318"/>
    <w:rsid w:val="3EFE0752"/>
    <w:rsid w:val="3F112BAB"/>
    <w:rsid w:val="3F1C126B"/>
    <w:rsid w:val="3F1F34AD"/>
    <w:rsid w:val="3F222F12"/>
    <w:rsid w:val="3F343376"/>
    <w:rsid w:val="3F416397"/>
    <w:rsid w:val="3F674F37"/>
    <w:rsid w:val="3F6757A6"/>
    <w:rsid w:val="3F67782D"/>
    <w:rsid w:val="3F6B5FBA"/>
    <w:rsid w:val="3F6E0B9E"/>
    <w:rsid w:val="3F6F4AFC"/>
    <w:rsid w:val="3F782487"/>
    <w:rsid w:val="3F8364A1"/>
    <w:rsid w:val="3F83717A"/>
    <w:rsid w:val="3F852621"/>
    <w:rsid w:val="3F8965A9"/>
    <w:rsid w:val="3F9B4DFC"/>
    <w:rsid w:val="3FAA74E8"/>
    <w:rsid w:val="3FAF6A2F"/>
    <w:rsid w:val="3FB85FD5"/>
    <w:rsid w:val="3FC91C36"/>
    <w:rsid w:val="3FC93BE6"/>
    <w:rsid w:val="3FCA26AE"/>
    <w:rsid w:val="3FD47518"/>
    <w:rsid w:val="3FD80EB0"/>
    <w:rsid w:val="3FDA016E"/>
    <w:rsid w:val="3FDA2B59"/>
    <w:rsid w:val="3FF70117"/>
    <w:rsid w:val="3FFF690F"/>
    <w:rsid w:val="40034D87"/>
    <w:rsid w:val="40044E0D"/>
    <w:rsid w:val="4015726F"/>
    <w:rsid w:val="401C2736"/>
    <w:rsid w:val="4021419E"/>
    <w:rsid w:val="40446F2D"/>
    <w:rsid w:val="40452F44"/>
    <w:rsid w:val="404850AF"/>
    <w:rsid w:val="405A699A"/>
    <w:rsid w:val="405C0C03"/>
    <w:rsid w:val="405D5CA3"/>
    <w:rsid w:val="4065436B"/>
    <w:rsid w:val="406F1547"/>
    <w:rsid w:val="4078211E"/>
    <w:rsid w:val="407E5AA6"/>
    <w:rsid w:val="4097157F"/>
    <w:rsid w:val="409C1D73"/>
    <w:rsid w:val="40A64C4D"/>
    <w:rsid w:val="40A77E6F"/>
    <w:rsid w:val="40A8280F"/>
    <w:rsid w:val="40AA31EE"/>
    <w:rsid w:val="40AE5646"/>
    <w:rsid w:val="40CE6125"/>
    <w:rsid w:val="40D368AA"/>
    <w:rsid w:val="40D83F60"/>
    <w:rsid w:val="40E155A4"/>
    <w:rsid w:val="40E85511"/>
    <w:rsid w:val="40E85D6C"/>
    <w:rsid w:val="40E92154"/>
    <w:rsid w:val="40E94821"/>
    <w:rsid w:val="40F231BF"/>
    <w:rsid w:val="40F41DC4"/>
    <w:rsid w:val="410442A0"/>
    <w:rsid w:val="410B6D99"/>
    <w:rsid w:val="41111BBA"/>
    <w:rsid w:val="4114098F"/>
    <w:rsid w:val="41192774"/>
    <w:rsid w:val="411B2FDA"/>
    <w:rsid w:val="41300E70"/>
    <w:rsid w:val="41311C44"/>
    <w:rsid w:val="413204F5"/>
    <w:rsid w:val="414A5FD6"/>
    <w:rsid w:val="41506831"/>
    <w:rsid w:val="41665E9C"/>
    <w:rsid w:val="41685AB4"/>
    <w:rsid w:val="416D26E0"/>
    <w:rsid w:val="416F56B6"/>
    <w:rsid w:val="4172651C"/>
    <w:rsid w:val="4175433C"/>
    <w:rsid w:val="417B06BC"/>
    <w:rsid w:val="417B3C79"/>
    <w:rsid w:val="417C53CF"/>
    <w:rsid w:val="417F5450"/>
    <w:rsid w:val="41967A6C"/>
    <w:rsid w:val="419A5C9A"/>
    <w:rsid w:val="41A57CB2"/>
    <w:rsid w:val="41A61532"/>
    <w:rsid w:val="41B0438C"/>
    <w:rsid w:val="41DC1006"/>
    <w:rsid w:val="41E7042F"/>
    <w:rsid w:val="41FE0EE8"/>
    <w:rsid w:val="42055B21"/>
    <w:rsid w:val="42232421"/>
    <w:rsid w:val="423475B7"/>
    <w:rsid w:val="42403753"/>
    <w:rsid w:val="4247148E"/>
    <w:rsid w:val="424D72FD"/>
    <w:rsid w:val="42644764"/>
    <w:rsid w:val="426E28C1"/>
    <w:rsid w:val="42795E1B"/>
    <w:rsid w:val="427C4548"/>
    <w:rsid w:val="42971789"/>
    <w:rsid w:val="42A27DC1"/>
    <w:rsid w:val="42C42505"/>
    <w:rsid w:val="42C43D63"/>
    <w:rsid w:val="42CD2DA7"/>
    <w:rsid w:val="42D0520C"/>
    <w:rsid w:val="42D641AC"/>
    <w:rsid w:val="42D6677C"/>
    <w:rsid w:val="42D87728"/>
    <w:rsid w:val="42DD1975"/>
    <w:rsid w:val="42E62792"/>
    <w:rsid w:val="42E802A6"/>
    <w:rsid w:val="42E82776"/>
    <w:rsid w:val="42F75A29"/>
    <w:rsid w:val="430A0B54"/>
    <w:rsid w:val="430C0AD5"/>
    <w:rsid w:val="4313423E"/>
    <w:rsid w:val="43137241"/>
    <w:rsid w:val="43152C0A"/>
    <w:rsid w:val="431977D7"/>
    <w:rsid w:val="431A5BEA"/>
    <w:rsid w:val="431C7B6D"/>
    <w:rsid w:val="431D5701"/>
    <w:rsid w:val="432B4B07"/>
    <w:rsid w:val="4342130E"/>
    <w:rsid w:val="43441F75"/>
    <w:rsid w:val="435B13FB"/>
    <w:rsid w:val="43660DE3"/>
    <w:rsid w:val="436E5EE9"/>
    <w:rsid w:val="437E7A16"/>
    <w:rsid w:val="438C16A4"/>
    <w:rsid w:val="438D36D0"/>
    <w:rsid w:val="438E0140"/>
    <w:rsid w:val="439054CF"/>
    <w:rsid w:val="43996429"/>
    <w:rsid w:val="43A5752C"/>
    <w:rsid w:val="43B254E4"/>
    <w:rsid w:val="43CE1C7A"/>
    <w:rsid w:val="43D34CB1"/>
    <w:rsid w:val="43D93B0F"/>
    <w:rsid w:val="43ED0FAE"/>
    <w:rsid w:val="43F73761"/>
    <w:rsid w:val="440125F7"/>
    <w:rsid w:val="440E70B7"/>
    <w:rsid w:val="44173C24"/>
    <w:rsid w:val="44273DC6"/>
    <w:rsid w:val="442742CB"/>
    <w:rsid w:val="44295EBE"/>
    <w:rsid w:val="442D59F0"/>
    <w:rsid w:val="442E05A3"/>
    <w:rsid w:val="443228B2"/>
    <w:rsid w:val="4442062D"/>
    <w:rsid w:val="44431C0D"/>
    <w:rsid w:val="4443386F"/>
    <w:rsid w:val="44434272"/>
    <w:rsid w:val="444B13C8"/>
    <w:rsid w:val="444B4787"/>
    <w:rsid w:val="444C6317"/>
    <w:rsid w:val="44575A4C"/>
    <w:rsid w:val="445762D2"/>
    <w:rsid w:val="445D3752"/>
    <w:rsid w:val="44666D0E"/>
    <w:rsid w:val="4478030B"/>
    <w:rsid w:val="44813C79"/>
    <w:rsid w:val="448D43B8"/>
    <w:rsid w:val="44921150"/>
    <w:rsid w:val="44924E4D"/>
    <w:rsid w:val="449620E3"/>
    <w:rsid w:val="44AC348B"/>
    <w:rsid w:val="44B306C5"/>
    <w:rsid w:val="44B65F7D"/>
    <w:rsid w:val="44D54BF8"/>
    <w:rsid w:val="44E31121"/>
    <w:rsid w:val="44EA6AD2"/>
    <w:rsid w:val="4503238A"/>
    <w:rsid w:val="45051DD8"/>
    <w:rsid w:val="45153835"/>
    <w:rsid w:val="45166764"/>
    <w:rsid w:val="45243149"/>
    <w:rsid w:val="452D0B87"/>
    <w:rsid w:val="45417955"/>
    <w:rsid w:val="454D3489"/>
    <w:rsid w:val="45507761"/>
    <w:rsid w:val="45593767"/>
    <w:rsid w:val="455A6E95"/>
    <w:rsid w:val="45663EEB"/>
    <w:rsid w:val="45716B1A"/>
    <w:rsid w:val="45745517"/>
    <w:rsid w:val="45762201"/>
    <w:rsid w:val="4579210A"/>
    <w:rsid w:val="4583515F"/>
    <w:rsid w:val="458E73E7"/>
    <w:rsid w:val="4592297D"/>
    <w:rsid w:val="45940838"/>
    <w:rsid w:val="45AD07A5"/>
    <w:rsid w:val="45BA1960"/>
    <w:rsid w:val="45C067A8"/>
    <w:rsid w:val="45E21B89"/>
    <w:rsid w:val="45F4515D"/>
    <w:rsid w:val="45F52D20"/>
    <w:rsid w:val="45F65160"/>
    <w:rsid w:val="45F815C5"/>
    <w:rsid w:val="46027639"/>
    <w:rsid w:val="46045147"/>
    <w:rsid w:val="460B0EE6"/>
    <w:rsid w:val="460D7DF9"/>
    <w:rsid w:val="461C435C"/>
    <w:rsid w:val="461F3DCE"/>
    <w:rsid w:val="466B02EF"/>
    <w:rsid w:val="467A5BDA"/>
    <w:rsid w:val="467D6150"/>
    <w:rsid w:val="46846F3C"/>
    <w:rsid w:val="468729DA"/>
    <w:rsid w:val="46874228"/>
    <w:rsid w:val="4688257D"/>
    <w:rsid w:val="468A6E7F"/>
    <w:rsid w:val="46930575"/>
    <w:rsid w:val="469C439A"/>
    <w:rsid w:val="469D2A5A"/>
    <w:rsid w:val="46AC32E6"/>
    <w:rsid w:val="46C81780"/>
    <w:rsid w:val="46D51DCB"/>
    <w:rsid w:val="46E60DAF"/>
    <w:rsid w:val="46EA7EB1"/>
    <w:rsid w:val="46EF7A70"/>
    <w:rsid w:val="46F05D58"/>
    <w:rsid w:val="46F92628"/>
    <w:rsid w:val="46FA2B02"/>
    <w:rsid w:val="46FE4DA8"/>
    <w:rsid w:val="470162B0"/>
    <w:rsid w:val="4709381A"/>
    <w:rsid w:val="470A5190"/>
    <w:rsid w:val="4720420F"/>
    <w:rsid w:val="4723002D"/>
    <w:rsid w:val="47445F99"/>
    <w:rsid w:val="47526012"/>
    <w:rsid w:val="47526A29"/>
    <w:rsid w:val="4761199A"/>
    <w:rsid w:val="477A204A"/>
    <w:rsid w:val="478252D0"/>
    <w:rsid w:val="47830C2D"/>
    <w:rsid w:val="479176E3"/>
    <w:rsid w:val="4797621D"/>
    <w:rsid w:val="47991E2C"/>
    <w:rsid w:val="47B66CCF"/>
    <w:rsid w:val="47B87321"/>
    <w:rsid w:val="47BD16CC"/>
    <w:rsid w:val="47C34B31"/>
    <w:rsid w:val="47C71CA1"/>
    <w:rsid w:val="47D84A23"/>
    <w:rsid w:val="47F117E6"/>
    <w:rsid w:val="47F66480"/>
    <w:rsid w:val="480202B3"/>
    <w:rsid w:val="48023400"/>
    <w:rsid w:val="48074490"/>
    <w:rsid w:val="481560C6"/>
    <w:rsid w:val="48476746"/>
    <w:rsid w:val="484D5041"/>
    <w:rsid w:val="48504CF8"/>
    <w:rsid w:val="485058C7"/>
    <w:rsid w:val="48540967"/>
    <w:rsid w:val="487C103F"/>
    <w:rsid w:val="48930F02"/>
    <w:rsid w:val="489E1B70"/>
    <w:rsid w:val="48B601DE"/>
    <w:rsid w:val="48C119F7"/>
    <w:rsid w:val="48C36988"/>
    <w:rsid w:val="48C82412"/>
    <w:rsid w:val="48D93E38"/>
    <w:rsid w:val="48DD62DE"/>
    <w:rsid w:val="48F83619"/>
    <w:rsid w:val="490E60CF"/>
    <w:rsid w:val="491310F6"/>
    <w:rsid w:val="492C1753"/>
    <w:rsid w:val="4938051C"/>
    <w:rsid w:val="494D086B"/>
    <w:rsid w:val="49564510"/>
    <w:rsid w:val="49630C79"/>
    <w:rsid w:val="4968382C"/>
    <w:rsid w:val="497018F9"/>
    <w:rsid w:val="49704D8C"/>
    <w:rsid w:val="49856E88"/>
    <w:rsid w:val="49873A95"/>
    <w:rsid w:val="498E7DC5"/>
    <w:rsid w:val="498F66B8"/>
    <w:rsid w:val="4998109B"/>
    <w:rsid w:val="499C7BBC"/>
    <w:rsid w:val="49AC7AF8"/>
    <w:rsid w:val="49B81C22"/>
    <w:rsid w:val="49D84D77"/>
    <w:rsid w:val="49E20248"/>
    <w:rsid w:val="49E64712"/>
    <w:rsid w:val="49EC4703"/>
    <w:rsid w:val="49FA062A"/>
    <w:rsid w:val="4A01565F"/>
    <w:rsid w:val="4A061940"/>
    <w:rsid w:val="4A083A8D"/>
    <w:rsid w:val="4A0A20F5"/>
    <w:rsid w:val="4A103301"/>
    <w:rsid w:val="4A1405E6"/>
    <w:rsid w:val="4A26437D"/>
    <w:rsid w:val="4A265E9F"/>
    <w:rsid w:val="4A354243"/>
    <w:rsid w:val="4A362B5F"/>
    <w:rsid w:val="4A4A526D"/>
    <w:rsid w:val="4A501446"/>
    <w:rsid w:val="4A527E9D"/>
    <w:rsid w:val="4A637229"/>
    <w:rsid w:val="4A7027D9"/>
    <w:rsid w:val="4A7C6728"/>
    <w:rsid w:val="4A8243FB"/>
    <w:rsid w:val="4A8A3BEA"/>
    <w:rsid w:val="4A9560A3"/>
    <w:rsid w:val="4AA03226"/>
    <w:rsid w:val="4ABC5BFA"/>
    <w:rsid w:val="4ABE0E7D"/>
    <w:rsid w:val="4AC148BC"/>
    <w:rsid w:val="4AC218FD"/>
    <w:rsid w:val="4AC269F6"/>
    <w:rsid w:val="4AC72263"/>
    <w:rsid w:val="4AD50C05"/>
    <w:rsid w:val="4AD510FC"/>
    <w:rsid w:val="4AD82774"/>
    <w:rsid w:val="4ADE05EB"/>
    <w:rsid w:val="4AE66D14"/>
    <w:rsid w:val="4AF65CAD"/>
    <w:rsid w:val="4AF933B9"/>
    <w:rsid w:val="4B005A9C"/>
    <w:rsid w:val="4B031E95"/>
    <w:rsid w:val="4B0E077E"/>
    <w:rsid w:val="4B2059F4"/>
    <w:rsid w:val="4B300A86"/>
    <w:rsid w:val="4B32528B"/>
    <w:rsid w:val="4B4017C0"/>
    <w:rsid w:val="4B4313AA"/>
    <w:rsid w:val="4B450F6C"/>
    <w:rsid w:val="4B534F8C"/>
    <w:rsid w:val="4B5956AE"/>
    <w:rsid w:val="4B5D59F7"/>
    <w:rsid w:val="4B61321D"/>
    <w:rsid w:val="4B614ADF"/>
    <w:rsid w:val="4B626A35"/>
    <w:rsid w:val="4B647E2A"/>
    <w:rsid w:val="4B6E6BF7"/>
    <w:rsid w:val="4B752A5D"/>
    <w:rsid w:val="4B791E85"/>
    <w:rsid w:val="4B826E89"/>
    <w:rsid w:val="4B85762A"/>
    <w:rsid w:val="4B8742EA"/>
    <w:rsid w:val="4B877205"/>
    <w:rsid w:val="4B892A9C"/>
    <w:rsid w:val="4B8D27BB"/>
    <w:rsid w:val="4B9007E3"/>
    <w:rsid w:val="4BA02148"/>
    <w:rsid w:val="4BAE0D25"/>
    <w:rsid w:val="4BB050FB"/>
    <w:rsid w:val="4BB11685"/>
    <w:rsid w:val="4BB322CA"/>
    <w:rsid w:val="4BC857C7"/>
    <w:rsid w:val="4BD420A5"/>
    <w:rsid w:val="4BDD6D64"/>
    <w:rsid w:val="4BEE67F3"/>
    <w:rsid w:val="4BF06E36"/>
    <w:rsid w:val="4C0C0A39"/>
    <w:rsid w:val="4C156F05"/>
    <w:rsid w:val="4C19545C"/>
    <w:rsid w:val="4C23047A"/>
    <w:rsid w:val="4C366824"/>
    <w:rsid w:val="4C3B4B9B"/>
    <w:rsid w:val="4C4137B6"/>
    <w:rsid w:val="4C4829B3"/>
    <w:rsid w:val="4C51404D"/>
    <w:rsid w:val="4C5D40C3"/>
    <w:rsid w:val="4C5E24EF"/>
    <w:rsid w:val="4C656EEC"/>
    <w:rsid w:val="4C667696"/>
    <w:rsid w:val="4C6E660D"/>
    <w:rsid w:val="4C7C21DF"/>
    <w:rsid w:val="4C7D0927"/>
    <w:rsid w:val="4C8A231E"/>
    <w:rsid w:val="4C8A6353"/>
    <w:rsid w:val="4C8E54BA"/>
    <w:rsid w:val="4CAE6E76"/>
    <w:rsid w:val="4CB56E25"/>
    <w:rsid w:val="4CB742F4"/>
    <w:rsid w:val="4CBA46E5"/>
    <w:rsid w:val="4CD376C6"/>
    <w:rsid w:val="4CD476E8"/>
    <w:rsid w:val="4CE36941"/>
    <w:rsid w:val="4CE86C0A"/>
    <w:rsid w:val="4CEA2540"/>
    <w:rsid w:val="4CFB624F"/>
    <w:rsid w:val="4D06082E"/>
    <w:rsid w:val="4D1929D8"/>
    <w:rsid w:val="4D1C40D8"/>
    <w:rsid w:val="4D1E02ED"/>
    <w:rsid w:val="4D245BE9"/>
    <w:rsid w:val="4D32789A"/>
    <w:rsid w:val="4D4870FC"/>
    <w:rsid w:val="4D5C6775"/>
    <w:rsid w:val="4D5D4819"/>
    <w:rsid w:val="4D677D59"/>
    <w:rsid w:val="4D6D2336"/>
    <w:rsid w:val="4D712074"/>
    <w:rsid w:val="4D721B02"/>
    <w:rsid w:val="4D916408"/>
    <w:rsid w:val="4D9A39E2"/>
    <w:rsid w:val="4D9D3769"/>
    <w:rsid w:val="4DA0567D"/>
    <w:rsid w:val="4DA3514E"/>
    <w:rsid w:val="4DA71233"/>
    <w:rsid w:val="4DBB6345"/>
    <w:rsid w:val="4DCB50E0"/>
    <w:rsid w:val="4DCD423F"/>
    <w:rsid w:val="4DD10D49"/>
    <w:rsid w:val="4DD156CF"/>
    <w:rsid w:val="4DDD59E7"/>
    <w:rsid w:val="4DDE1D39"/>
    <w:rsid w:val="4DE644C9"/>
    <w:rsid w:val="4DE87CD2"/>
    <w:rsid w:val="4DFB5FB2"/>
    <w:rsid w:val="4DFC5E01"/>
    <w:rsid w:val="4E137107"/>
    <w:rsid w:val="4E137784"/>
    <w:rsid w:val="4E207E6A"/>
    <w:rsid w:val="4E322FBE"/>
    <w:rsid w:val="4E345607"/>
    <w:rsid w:val="4E3F2C08"/>
    <w:rsid w:val="4E5D09B5"/>
    <w:rsid w:val="4E71436F"/>
    <w:rsid w:val="4E7A5054"/>
    <w:rsid w:val="4E7F76BF"/>
    <w:rsid w:val="4E834E46"/>
    <w:rsid w:val="4EAB335F"/>
    <w:rsid w:val="4EAF7264"/>
    <w:rsid w:val="4EB02299"/>
    <w:rsid w:val="4EB37E47"/>
    <w:rsid w:val="4EBB67B8"/>
    <w:rsid w:val="4EBD0DAC"/>
    <w:rsid w:val="4ED25BB4"/>
    <w:rsid w:val="4EDE196E"/>
    <w:rsid w:val="4EE27E21"/>
    <w:rsid w:val="4EF0351F"/>
    <w:rsid w:val="4EF6448A"/>
    <w:rsid w:val="4EFF3AB0"/>
    <w:rsid w:val="4EFF5EB6"/>
    <w:rsid w:val="4EFF63A8"/>
    <w:rsid w:val="4F1116EC"/>
    <w:rsid w:val="4F1659A6"/>
    <w:rsid w:val="4F360F21"/>
    <w:rsid w:val="4F481353"/>
    <w:rsid w:val="4F4C5F89"/>
    <w:rsid w:val="4F620588"/>
    <w:rsid w:val="4F6246BB"/>
    <w:rsid w:val="4F6C3BCE"/>
    <w:rsid w:val="4F747A03"/>
    <w:rsid w:val="4F751787"/>
    <w:rsid w:val="4F7C1F97"/>
    <w:rsid w:val="4F7C56DD"/>
    <w:rsid w:val="4F7D4558"/>
    <w:rsid w:val="4F8551E9"/>
    <w:rsid w:val="4F8966B1"/>
    <w:rsid w:val="4F96060F"/>
    <w:rsid w:val="4F966D19"/>
    <w:rsid w:val="4F987E6F"/>
    <w:rsid w:val="4FA24308"/>
    <w:rsid w:val="4FA756D4"/>
    <w:rsid w:val="4FA76E68"/>
    <w:rsid w:val="4FA86065"/>
    <w:rsid w:val="4FA90A73"/>
    <w:rsid w:val="4FBF2FE1"/>
    <w:rsid w:val="4FC17F4E"/>
    <w:rsid w:val="4FCC7D67"/>
    <w:rsid w:val="4FD63A87"/>
    <w:rsid w:val="4FF7124A"/>
    <w:rsid w:val="4FFD49F8"/>
    <w:rsid w:val="500828D5"/>
    <w:rsid w:val="500B10BA"/>
    <w:rsid w:val="501E21BD"/>
    <w:rsid w:val="502E08F2"/>
    <w:rsid w:val="50326893"/>
    <w:rsid w:val="50332AAF"/>
    <w:rsid w:val="503C3929"/>
    <w:rsid w:val="504B6468"/>
    <w:rsid w:val="504F36A2"/>
    <w:rsid w:val="505B02D8"/>
    <w:rsid w:val="505E7866"/>
    <w:rsid w:val="506B122B"/>
    <w:rsid w:val="506E2F6F"/>
    <w:rsid w:val="50786A76"/>
    <w:rsid w:val="507B28BC"/>
    <w:rsid w:val="50824940"/>
    <w:rsid w:val="508357CE"/>
    <w:rsid w:val="508C48EF"/>
    <w:rsid w:val="509026AA"/>
    <w:rsid w:val="5090588E"/>
    <w:rsid w:val="509F351A"/>
    <w:rsid w:val="50A0195B"/>
    <w:rsid w:val="50B446CC"/>
    <w:rsid w:val="50C80ADD"/>
    <w:rsid w:val="50CF1CD0"/>
    <w:rsid w:val="50D37AE6"/>
    <w:rsid w:val="50D86BE9"/>
    <w:rsid w:val="50DC1FE6"/>
    <w:rsid w:val="50E116EB"/>
    <w:rsid w:val="50E5631E"/>
    <w:rsid w:val="50E97DD5"/>
    <w:rsid w:val="50EB61A0"/>
    <w:rsid w:val="50ED2BD0"/>
    <w:rsid w:val="50F4249F"/>
    <w:rsid w:val="510A68D6"/>
    <w:rsid w:val="51145F8D"/>
    <w:rsid w:val="51176CBA"/>
    <w:rsid w:val="511A1F10"/>
    <w:rsid w:val="511A6B09"/>
    <w:rsid w:val="512102AC"/>
    <w:rsid w:val="513B1319"/>
    <w:rsid w:val="513F2806"/>
    <w:rsid w:val="5151751B"/>
    <w:rsid w:val="51550931"/>
    <w:rsid w:val="515F505B"/>
    <w:rsid w:val="516A3D16"/>
    <w:rsid w:val="516F28D0"/>
    <w:rsid w:val="517E6367"/>
    <w:rsid w:val="51861352"/>
    <w:rsid w:val="518D2C74"/>
    <w:rsid w:val="51986786"/>
    <w:rsid w:val="519F55AC"/>
    <w:rsid w:val="51A16021"/>
    <w:rsid w:val="51B610CB"/>
    <w:rsid w:val="51B95919"/>
    <w:rsid w:val="51BD70E6"/>
    <w:rsid w:val="51BF4574"/>
    <w:rsid w:val="51D24B17"/>
    <w:rsid w:val="51D8030F"/>
    <w:rsid w:val="51F7573C"/>
    <w:rsid w:val="51FA289B"/>
    <w:rsid w:val="52037B9F"/>
    <w:rsid w:val="5204785A"/>
    <w:rsid w:val="52091FE0"/>
    <w:rsid w:val="52216568"/>
    <w:rsid w:val="52236A34"/>
    <w:rsid w:val="522D2ABB"/>
    <w:rsid w:val="52350DC6"/>
    <w:rsid w:val="523864F8"/>
    <w:rsid w:val="52431A05"/>
    <w:rsid w:val="5244166E"/>
    <w:rsid w:val="525A4188"/>
    <w:rsid w:val="525D07C8"/>
    <w:rsid w:val="526076EA"/>
    <w:rsid w:val="526668F8"/>
    <w:rsid w:val="5273103B"/>
    <w:rsid w:val="52785326"/>
    <w:rsid w:val="528A6BEE"/>
    <w:rsid w:val="52937831"/>
    <w:rsid w:val="52965D04"/>
    <w:rsid w:val="529D5E08"/>
    <w:rsid w:val="52AC7E2A"/>
    <w:rsid w:val="52B417C4"/>
    <w:rsid w:val="52CB211F"/>
    <w:rsid w:val="52CD2C0B"/>
    <w:rsid w:val="52D06DA9"/>
    <w:rsid w:val="52D573B0"/>
    <w:rsid w:val="52D82FDF"/>
    <w:rsid w:val="52E97633"/>
    <w:rsid w:val="52EC20A0"/>
    <w:rsid w:val="52FC42D6"/>
    <w:rsid w:val="52FC631C"/>
    <w:rsid w:val="52FC6EA3"/>
    <w:rsid w:val="53005CA9"/>
    <w:rsid w:val="53025814"/>
    <w:rsid w:val="53043A05"/>
    <w:rsid w:val="530D6D55"/>
    <w:rsid w:val="530E6996"/>
    <w:rsid w:val="531D0F05"/>
    <w:rsid w:val="5325054F"/>
    <w:rsid w:val="53290824"/>
    <w:rsid w:val="5344535E"/>
    <w:rsid w:val="53535334"/>
    <w:rsid w:val="536E108F"/>
    <w:rsid w:val="537F321B"/>
    <w:rsid w:val="5388520C"/>
    <w:rsid w:val="53913E51"/>
    <w:rsid w:val="539212E5"/>
    <w:rsid w:val="539D76F5"/>
    <w:rsid w:val="53A4342F"/>
    <w:rsid w:val="53A43D91"/>
    <w:rsid w:val="53A5633D"/>
    <w:rsid w:val="53AF4F6D"/>
    <w:rsid w:val="53B41D90"/>
    <w:rsid w:val="53BA64E4"/>
    <w:rsid w:val="53C6322B"/>
    <w:rsid w:val="53D27C34"/>
    <w:rsid w:val="53E140A6"/>
    <w:rsid w:val="53EC15F0"/>
    <w:rsid w:val="53ED3793"/>
    <w:rsid w:val="53EE4321"/>
    <w:rsid w:val="53EF4156"/>
    <w:rsid w:val="54047227"/>
    <w:rsid w:val="54050B1A"/>
    <w:rsid w:val="541319F1"/>
    <w:rsid w:val="54181855"/>
    <w:rsid w:val="54236AAB"/>
    <w:rsid w:val="542D3BD9"/>
    <w:rsid w:val="542F789D"/>
    <w:rsid w:val="5434234E"/>
    <w:rsid w:val="54465499"/>
    <w:rsid w:val="544C1C8E"/>
    <w:rsid w:val="544E63BF"/>
    <w:rsid w:val="54500E26"/>
    <w:rsid w:val="545070DA"/>
    <w:rsid w:val="54694FCB"/>
    <w:rsid w:val="54784D09"/>
    <w:rsid w:val="54807004"/>
    <w:rsid w:val="54812C85"/>
    <w:rsid w:val="54836186"/>
    <w:rsid w:val="54866DAD"/>
    <w:rsid w:val="54894A9F"/>
    <w:rsid w:val="549111CA"/>
    <w:rsid w:val="549B5F10"/>
    <w:rsid w:val="549E7BFB"/>
    <w:rsid w:val="54B25D23"/>
    <w:rsid w:val="54B92FB9"/>
    <w:rsid w:val="54BB637E"/>
    <w:rsid w:val="54BF4C70"/>
    <w:rsid w:val="54C25C68"/>
    <w:rsid w:val="54C2778A"/>
    <w:rsid w:val="54D32804"/>
    <w:rsid w:val="54E16B70"/>
    <w:rsid w:val="54E851E9"/>
    <w:rsid w:val="54EA1E5A"/>
    <w:rsid w:val="54EE249A"/>
    <w:rsid w:val="54F07808"/>
    <w:rsid w:val="54F93D89"/>
    <w:rsid w:val="54FD2B6C"/>
    <w:rsid w:val="5506053F"/>
    <w:rsid w:val="550817E1"/>
    <w:rsid w:val="551A2D0C"/>
    <w:rsid w:val="55392FBA"/>
    <w:rsid w:val="55421023"/>
    <w:rsid w:val="55573C21"/>
    <w:rsid w:val="555F0B82"/>
    <w:rsid w:val="555F4EA3"/>
    <w:rsid w:val="556702AE"/>
    <w:rsid w:val="556C18EA"/>
    <w:rsid w:val="55720574"/>
    <w:rsid w:val="5573324C"/>
    <w:rsid w:val="55774F06"/>
    <w:rsid w:val="558B583B"/>
    <w:rsid w:val="559511BD"/>
    <w:rsid w:val="559927F3"/>
    <w:rsid w:val="559C504C"/>
    <w:rsid w:val="55AA3F52"/>
    <w:rsid w:val="55B40C6E"/>
    <w:rsid w:val="55BB6B48"/>
    <w:rsid w:val="55BD1E30"/>
    <w:rsid w:val="55C26177"/>
    <w:rsid w:val="55C44CBF"/>
    <w:rsid w:val="55C54557"/>
    <w:rsid w:val="55C65396"/>
    <w:rsid w:val="55CA3480"/>
    <w:rsid w:val="55CF05D9"/>
    <w:rsid w:val="55D058E4"/>
    <w:rsid w:val="55DB0B41"/>
    <w:rsid w:val="55E618E7"/>
    <w:rsid w:val="55E757E1"/>
    <w:rsid w:val="55E920AE"/>
    <w:rsid w:val="55E96370"/>
    <w:rsid w:val="55F54904"/>
    <w:rsid w:val="560003DD"/>
    <w:rsid w:val="56003750"/>
    <w:rsid w:val="56012691"/>
    <w:rsid w:val="5604548A"/>
    <w:rsid w:val="560A55DF"/>
    <w:rsid w:val="560B746D"/>
    <w:rsid w:val="561268E7"/>
    <w:rsid w:val="56272B59"/>
    <w:rsid w:val="56290394"/>
    <w:rsid w:val="562E25CC"/>
    <w:rsid w:val="563A2DCC"/>
    <w:rsid w:val="56406712"/>
    <w:rsid w:val="564B4A00"/>
    <w:rsid w:val="56584D98"/>
    <w:rsid w:val="56613544"/>
    <w:rsid w:val="566D5AE2"/>
    <w:rsid w:val="566F69D4"/>
    <w:rsid w:val="567578B9"/>
    <w:rsid w:val="56781B29"/>
    <w:rsid w:val="56787164"/>
    <w:rsid w:val="567D7C60"/>
    <w:rsid w:val="56826AD6"/>
    <w:rsid w:val="5686257A"/>
    <w:rsid w:val="569E3DAD"/>
    <w:rsid w:val="56AF3E1A"/>
    <w:rsid w:val="56B242A3"/>
    <w:rsid w:val="56B800F4"/>
    <w:rsid w:val="56BA2E86"/>
    <w:rsid w:val="56CB47A6"/>
    <w:rsid w:val="56D653DD"/>
    <w:rsid w:val="56D730E4"/>
    <w:rsid w:val="56E070D2"/>
    <w:rsid w:val="56E65E1C"/>
    <w:rsid w:val="56E95B63"/>
    <w:rsid w:val="56F21A48"/>
    <w:rsid w:val="56F63B69"/>
    <w:rsid w:val="56F63DFA"/>
    <w:rsid w:val="56F64848"/>
    <w:rsid w:val="56FB3B54"/>
    <w:rsid w:val="570452C2"/>
    <w:rsid w:val="57095329"/>
    <w:rsid w:val="570A4349"/>
    <w:rsid w:val="571719FF"/>
    <w:rsid w:val="571875A6"/>
    <w:rsid w:val="573E6894"/>
    <w:rsid w:val="57410FAA"/>
    <w:rsid w:val="574221B3"/>
    <w:rsid w:val="574501EB"/>
    <w:rsid w:val="5745127B"/>
    <w:rsid w:val="5745783F"/>
    <w:rsid w:val="57461B0F"/>
    <w:rsid w:val="574851C6"/>
    <w:rsid w:val="57487010"/>
    <w:rsid w:val="574966CD"/>
    <w:rsid w:val="575013BD"/>
    <w:rsid w:val="5758729A"/>
    <w:rsid w:val="575F0822"/>
    <w:rsid w:val="57622C5B"/>
    <w:rsid w:val="576A0E96"/>
    <w:rsid w:val="577562A5"/>
    <w:rsid w:val="577E09BD"/>
    <w:rsid w:val="577F3833"/>
    <w:rsid w:val="578662D6"/>
    <w:rsid w:val="57933604"/>
    <w:rsid w:val="57960EB0"/>
    <w:rsid w:val="579704A6"/>
    <w:rsid w:val="57B76519"/>
    <w:rsid w:val="57BD26C7"/>
    <w:rsid w:val="57C10FE3"/>
    <w:rsid w:val="57E17EFF"/>
    <w:rsid w:val="57E35C80"/>
    <w:rsid w:val="57F04A6C"/>
    <w:rsid w:val="580F3FC9"/>
    <w:rsid w:val="58131AD2"/>
    <w:rsid w:val="58174EBC"/>
    <w:rsid w:val="581B70A5"/>
    <w:rsid w:val="58314CF5"/>
    <w:rsid w:val="58407993"/>
    <w:rsid w:val="58485D13"/>
    <w:rsid w:val="584B7C44"/>
    <w:rsid w:val="5853708B"/>
    <w:rsid w:val="58590D06"/>
    <w:rsid w:val="587A0AD0"/>
    <w:rsid w:val="5887427F"/>
    <w:rsid w:val="588B3ED5"/>
    <w:rsid w:val="588E242F"/>
    <w:rsid w:val="58A811D4"/>
    <w:rsid w:val="58AD3C64"/>
    <w:rsid w:val="58B82CC8"/>
    <w:rsid w:val="58C10054"/>
    <w:rsid w:val="58C55383"/>
    <w:rsid w:val="58CA034E"/>
    <w:rsid w:val="58CA6C6B"/>
    <w:rsid w:val="58E41A01"/>
    <w:rsid w:val="58F01FBC"/>
    <w:rsid w:val="58FE363E"/>
    <w:rsid w:val="590012A1"/>
    <w:rsid w:val="59120F42"/>
    <w:rsid w:val="59254B80"/>
    <w:rsid w:val="592E2D88"/>
    <w:rsid w:val="59322EEA"/>
    <w:rsid w:val="59472E46"/>
    <w:rsid w:val="59566D20"/>
    <w:rsid w:val="59571DD4"/>
    <w:rsid w:val="59662661"/>
    <w:rsid w:val="59696D49"/>
    <w:rsid w:val="59797FD3"/>
    <w:rsid w:val="598B12E4"/>
    <w:rsid w:val="59930919"/>
    <w:rsid w:val="59A82D1B"/>
    <w:rsid w:val="59BD36E2"/>
    <w:rsid w:val="59C41CD0"/>
    <w:rsid w:val="59CC004B"/>
    <w:rsid w:val="59D254A9"/>
    <w:rsid w:val="59D9007E"/>
    <w:rsid w:val="59E655C2"/>
    <w:rsid w:val="59FC3B8D"/>
    <w:rsid w:val="59FC3D3A"/>
    <w:rsid w:val="59FE5B03"/>
    <w:rsid w:val="5A0002AE"/>
    <w:rsid w:val="5A06359A"/>
    <w:rsid w:val="5A1316D5"/>
    <w:rsid w:val="5A1361C7"/>
    <w:rsid w:val="5A2142F5"/>
    <w:rsid w:val="5A2F540B"/>
    <w:rsid w:val="5A347EBE"/>
    <w:rsid w:val="5A360BAD"/>
    <w:rsid w:val="5A3A0B90"/>
    <w:rsid w:val="5A59558A"/>
    <w:rsid w:val="5A611C2A"/>
    <w:rsid w:val="5A635421"/>
    <w:rsid w:val="5A674574"/>
    <w:rsid w:val="5A685F76"/>
    <w:rsid w:val="5A703213"/>
    <w:rsid w:val="5A72625E"/>
    <w:rsid w:val="5A8407C5"/>
    <w:rsid w:val="5A8808C4"/>
    <w:rsid w:val="5A945F81"/>
    <w:rsid w:val="5A946238"/>
    <w:rsid w:val="5A961F70"/>
    <w:rsid w:val="5AA861A7"/>
    <w:rsid w:val="5AAC0540"/>
    <w:rsid w:val="5AB36A0B"/>
    <w:rsid w:val="5ABF2E3A"/>
    <w:rsid w:val="5ABF4D46"/>
    <w:rsid w:val="5AC11170"/>
    <w:rsid w:val="5AC21DC1"/>
    <w:rsid w:val="5AE848DE"/>
    <w:rsid w:val="5AF13BDC"/>
    <w:rsid w:val="5AF57CC4"/>
    <w:rsid w:val="5B060A9B"/>
    <w:rsid w:val="5B176590"/>
    <w:rsid w:val="5B1A28F4"/>
    <w:rsid w:val="5B1C3189"/>
    <w:rsid w:val="5B2549DF"/>
    <w:rsid w:val="5B295647"/>
    <w:rsid w:val="5B2C1FB5"/>
    <w:rsid w:val="5B337E51"/>
    <w:rsid w:val="5B393FFF"/>
    <w:rsid w:val="5B3944B9"/>
    <w:rsid w:val="5B4631AE"/>
    <w:rsid w:val="5B50290B"/>
    <w:rsid w:val="5B534825"/>
    <w:rsid w:val="5B5C76DC"/>
    <w:rsid w:val="5B633B3F"/>
    <w:rsid w:val="5B653592"/>
    <w:rsid w:val="5B655ED7"/>
    <w:rsid w:val="5B862EC6"/>
    <w:rsid w:val="5B96642C"/>
    <w:rsid w:val="5B9A571E"/>
    <w:rsid w:val="5BA50C39"/>
    <w:rsid w:val="5BB6446F"/>
    <w:rsid w:val="5BB655B0"/>
    <w:rsid w:val="5BC76F19"/>
    <w:rsid w:val="5BD24937"/>
    <w:rsid w:val="5BDA18D6"/>
    <w:rsid w:val="5BE02FE6"/>
    <w:rsid w:val="5BE52B57"/>
    <w:rsid w:val="5BE76CBB"/>
    <w:rsid w:val="5BF05498"/>
    <w:rsid w:val="5BF81478"/>
    <w:rsid w:val="5BFB72B5"/>
    <w:rsid w:val="5BFE3AB4"/>
    <w:rsid w:val="5C05644B"/>
    <w:rsid w:val="5C0947FE"/>
    <w:rsid w:val="5C0D2015"/>
    <w:rsid w:val="5C1B621D"/>
    <w:rsid w:val="5C324E66"/>
    <w:rsid w:val="5C3D4710"/>
    <w:rsid w:val="5C3E28A8"/>
    <w:rsid w:val="5C470B43"/>
    <w:rsid w:val="5C53222E"/>
    <w:rsid w:val="5C590BD3"/>
    <w:rsid w:val="5C5B101F"/>
    <w:rsid w:val="5C6A3706"/>
    <w:rsid w:val="5C6F2120"/>
    <w:rsid w:val="5C746135"/>
    <w:rsid w:val="5C7679F7"/>
    <w:rsid w:val="5C8E7717"/>
    <w:rsid w:val="5C9F57D1"/>
    <w:rsid w:val="5C9F5FCD"/>
    <w:rsid w:val="5CAC79F8"/>
    <w:rsid w:val="5CAF11FD"/>
    <w:rsid w:val="5CB24447"/>
    <w:rsid w:val="5CB80D20"/>
    <w:rsid w:val="5CBA6706"/>
    <w:rsid w:val="5CBD0C80"/>
    <w:rsid w:val="5CC338DB"/>
    <w:rsid w:val="5CC33B4D"/>
    <w:rsid w:val="5CCB3786"/>
    <w:rsid w:val="5CCC5EA2"/>
    <w:rsid w:val="5CCD76BD"/>
    <w:rsid w:val="5CD65EF4"/>
    <w:rsid w:val="5CE9270F"/>
    <w:rsid w:val="5CEF7488"/>
    <w:rsid w:val="5CF657D5"/>
    <w:rsid w:val="5CFB266A"/>
    <w:rsid w:val="5D0423B1"/>
    <w:rsid w:val="5D072C8A"/>
    <w:rsid w:val="5D120237"/>
    <w:rsid w:val="5D144DAD"/>
    <w:rsid w:val="5D167ECA"/>
    <w:rsid w:val="5D2432F1"/>
    <w:rsid w:val="5D2A2828"/>
    <w:rsid w:val="5D362B6E"/>
    <w:rsid w:val="5D554CAF"/>
    <w:rsid w:val="5D5F02EC"/>
    <w:rsid w:val="5D6A63CA"/>
    <w:rsid w:val="5D7D7CA2"/>
    <w:rsid w:val="5D7E4EAC"/>
    <w:rsid w:val="5D7F0D4E"/>
    <w:rsid w:val="5D89657B"/>
    <w:rsid w:val="5D917644"/>
    <w:rsid w:val="5D9B41FA"/>
    <w:rsid w:val="5DA62A5A"/>
    <w:rsid w:val="5DA82778"/>
    <w:rsid w:val="5DAD37C2"/>
    <w:rsid w:val="5DB35231"/>
    <w:rsid w:val="5DB57EA3"/>
    <w:rsid w:val="5DC25865"/>
    <w:rsid w:val="5DC3238B"/>
    <w:rsid w:val="5DD37FD5"/>
    <w:rsid w:val="5DDC1418"/>
    <w:rsid w:val="5DF30B49"/>
    <w:rsid w:val="5DFA06EE"/>
    <w:rsid w:val="5E10009B"/>
    <w:rsid w:val="5E1D213C"/>
    <w:rsid w:val="5E1F6507"/>
    <w:rsid w:val="5E23753B"/>
    <w:rsid w:val="5E267459"/>
    <w:rsid w:val="5E311B97"/>
    <w:rsid w:val="5E4B17A8"/>
    <w:rsid w:val="5E5337F8"/>
    <w:rsid w:val="5E557195"/>
    <w:rsid w:val="5E592109"/>
    <w:rsid w:val="5E6B5E65"/>
    <w:rsid w:val="5E7808DD"/>
    <w:rsid w:val="5E846505"/>
    <w:rsid w:val="5E882599"/>
    <w:rsid w:val="5E9A60FE"/>
    <w:rsid w:val="5EA25827"/>
    <w:rsid w:val="5EB57793"/>
    <w:rsid w:val="5EBB2639"/>
    <w:rsid w:val="5EC368E8"/>
    <w:rsid w:val="5EC66DD1"/>
    <w:rsid w:val="5EC87675"/>
    <w:rsid w:val="5ED85F29"/>
    <w:rsid w:val="5ED931EE"/>
    <w:rsid w:val="5EDC1F2D"/>
    <w:rsid w:val="5EE51075"/>
    <w:rsid w:val="5EE93100"/>
    <w:rsid w:val="5EEB2089"/>
    <w:rsid w:val="5EEE4601"/>
    <w:rsid w:val="5F02352F"/>
    <w:rsid w:val="5F0738C5"/>
    <w:rsid w:val="5F0E7AD3"/>
    <w:rsid w:val="5F160561"/>
    <w:rsid w:val="5F16676D"/>
    <w:rsid w:val="5F2D4A27"/>
    <w:rsid w:val="5F3C272E"/>
    <w:rsid w:val="5F3F4EC1"/>
    <w:rsid w:val="5F413AD4"/>
    <w:rsid w:val="5F4B2F92"/>
    <w:rsid w:val="5F541B2E"/>
    <w:rsid w:val="5F6C7F89"/>
    <w:rsid w:val="5F6E3859"/>
    <w:rsid w:val="5F7927D4"/>
    <w:rsid w:val="5F843A8A"/>
    <w:rsid w:val="5F984C93"/>
    <w:rsid w:val="5F9E33EB"/>
    <w:rsid w:val="5FB76ACD"/>
    <w:rsid w:val="5FC17F44"/>
    <w:rsid w:val="5FC31AFB"/>
    <w:rsid w:val="5FC65973"/>
    <w:rsid w:val="5FCF5D99"/>
    <w:rsid w:val="5FD04D86"/>
    <w:rsid w:val="5FD9244A"/>
    <w:rsid w:val="5FDD63B1"/>
    <w:rsid w:val="5FE267E4"/>
    <w:rsid w:val="5FE415B7"/>
    <w:rsid w:val="5FF12CCE"/>
    <w:rsid w:val="5FFF4C90"/>
    <w:rsid w:val="60031716"/>
    <w:rsid w:val="6008416A"/>
    <w:rsid w:val="602C3106"/>
    <w:rsid w:val="602E0D3C"/>
    <w:rsid w:val="60393CD6"/>
    <w:rsid w:val="603D1753"/>
    <w:rsid w:val="603D32A5"/>
    <w:rsid w:val="604449F9"/>
    <w:rsid w:val="604D5D8B"/>
    <w:rsid w:val="60540D07"/>
    <w:rsid w:val="60552F88"/>
    <w:rsid w:val="60595CFB"/>
    <w:rsid w:val="605B76ED"/>
    <w:rsid w:val="605C64F0"/>
    <w:rsid w:val="60630BCE"/>
    <w:rsid w:val="60642D0B"/>
    <w:rsid w:val="606E6410"/>
    <w:rsid w:val="607358D8"/>
    <w:rsid w:val="607A0627"/>
    <w:rsid w:val="608629AF"/>
    <w:rsid w:val="6086318E"/>
    <w:rsid w:val="608752B7"/>
    <w:rsid w:val="60932E28"/>
    <w:rsid w:val="609466CC"/>
    <w:rsid w:val="60995687"/>
    <w:rsid w:val="60BF2C65"/>
    <w:rsid w:val="60C646F3"/>
    <w:rsid w:val="60C9204F"/>
    <w:rsid w:val="60CF20CB"/>
    <w:rsid w:val="60CF6C19"/>
    <w:rsid w:val="60E03DB0"/>
    <w:rsid w:val="60E07224"/>
    <w:rsid w:val="60FB598D"/>
    <w:rsid w:val="6106274E"/>
    <w:rsid w:val="61097553"/>
    <w:rsid w:val="610A5AD3"/>
    <w:rsid w:val="610A650E"/>
    <w:rsid w:val="610B0882"/>
    <w:rsid w:val="61146313"/>
    <w:rsid w:val="61183931"/>
    <w:rsid w:val="61293437"/>
    <w:rsid w:val="612A01BB"/>
    <w:rsid w:val="612F3C35"/>
    <w:rsid w:val="61336679"/>
    <w:rsid w:val="613C5351"/>
    <w:rsid w:val="615129F6"/>
    <w:rsid w:val="6157679E"/>
    <w:rsid w:val="615C1360"/>
    <w:rsid w:val="615D3A7D"/>
    <w:rsid w:val="615E3495"/>
    <w:rsid w:val="616764BD"/>
    <w:rsid w:val="61692E90"/>
    <w:rsid w:val="616D1F8C"/>
    <w:rsid w:val="616E64F7"/>
    <w:rsid w:val="616F6BA6"/>
    <w:rsid w:val="61712F9A"/>
    <w:rsid w:val="617D4347"/>
    <w:rsid w:val="6185276C"/>
    <w:rsid w:val="619B08B6"/>
    <w:rsid w:val="619C25AD"/>
    <w:rsid w:val="61A33D00"/>
    <w:rsid w:val="61AF46AF"/>
    <w:rsid w:val="61B50061"/>
    <w:rsid w:val="61C03FC4"/>
    <w:rsid w:val="61C40BCF"/>
    <w:rsid w:val="61D60D94"/>
    <w:rsid w:val="61D94E26"/>
    <w:rsid w:val="61E35646"/>
    <w:rsid w:val="61E57AB5"/>
    <w:rsid w:val="61E622D3"/>
    <w:rsid w:val="61EF2D60"/>
    <w:rsid w:val="61F95602"/>
    <w:rsid w:val="61FC00DC"/>
    <w:rsid w:val="62060AE3"/>
    <w:rsid w:val="620C20EE"/>
    <w:rsid w:val="62227737"/>
    <w:rsid w:val="62285F45"/>
    <w:rsid w:val="622A002E"/>
    <w:rsid w:val="623546F9"/>
    <w:rsid w:val="623E25A8"/>
    <w:rsid w:val="6241025F"/>
    <w:rsid w:val="6245038C"/>
    <w:rsid w:val="624E2981"/>
    <w:rsid w:val="6254180C"/>
    <w:rsid w:val="62547493"/>
    <w:rsid w:val="625A2DB0"/>
    <w:rsid w:val="625C6CDE"/>
    <w:rsid w:val="625D7D5B"/>
    <w:rsid w:val="6263167C"/>
    <w:rsid w:val="6271033B"/>
    <w:rsid w:val="627F28E8"/>
    <w:rsid w:val="628B069B"/>
    <w:rsid w:val="628C1385"/>
    <w:rsid w:val="62A213E8"/>
    <w:rsid w:val="62B71467"/>
    <w:rsid w:val="62B728B4"/>
    <w:rsid w:val="62B735C3"/>
    <w:rsid w:val="62E12AE3"/>
    <w:rsid w:val="62EB4735"/>
    <w:rsid w:val="62F11AB8"/>
    <w:rsid w:val="630306A3"/>
    <w:rsid w:val="63074688"/>
    <w:rsid w:val="6313258E"/>
    <w:rsid w:val="6336368D"/>
    <w:rsid w:val="633F6A01"/>
    <w:rsid w:val="63445246"/>
    <w:rsid w:val="63447BDA"/>
    <w:rsid w:val="63675096"/>
    <w:rsid w:val="63717C82"/>
    <w:rsid w:val="638A5799"/>
    <w:rsid w:val="639224F8"/>
    <w:rsid w:val="63923653"/>
    <w:rsid w:val="639319C0"/>
    <w:rsid w:val="63962FEE"/>
    <w:rsid w:val="63984FF9"/>
    <w:rsid w:val="639E5A55"/>
    <w:rsid w:val="639F1716"/>
    <w:rsid w:val="63A978A8"/>
    <w:rsid w:val="63AA71AF"/>
    <w:rsid w:val="63AC7E20"/>
    <w:rsid w:val="63B945A3"/>
    <w:rsid w:val="63BB1665"/>
    <w:rsid w:val="63BC4D60"/>
    <w:rsid w:val="63BF428A"/>
    <w:rsid w:val="63DC7010"/>
    <w:rsid w:val="63E727EC"/>
    <w:rsid w:val="63EA13B2"/>
    <w:rsid w:val="64003514"/>
    <w:rsid w:val="64085A8F"/>
    <w:rsid w:val="640A1FBC"/>
    <w:rsid w:val="641E7590"/>
    <w:rsid w:val="641F2F4C"/>
    <w:rsid w:val="643919EE"/>
    <w:rsid w:val="644679C5"/>
    <w:rsid w:val="64470FD7"/>
    <w:rsid w:val="64497861"/>
    <w:rsid w:val="645622CA"/>
    <w:rsid w:val="645B2BFA"/>
    <w:rsid w:val="645F059B"/>
    <w:rsid w:val="645F4CC6"/>
    <w:rsid w:val="64642F7E"/>
    <w:rsid w:val="64795EF4"/>
    <w:rsid w:val="64852A0B"/>
    <w:rsid w:val="64854B86"/>
    <w:rsid w:val="648906A9"/>
    <w:rsid w:val="6489275C"/>
    <w:rsid w:val="648A6B91"/>
    <w:rsid w:val="64905668"/>
    <w:rsid w:val="64B67D59"/>
    <w:rsid w:val="64B933F3"/>
    <w:rsid w:val="64BE1AA2"/>
    <w:rsid w:val="64D576FF"/>
    <w:rsid w:val="64E31477"/>
    <w:rsid w:val="64E40C7E"/>
    <w:rsid w:val="64E70A65"/>
    <w:rsid w:val="64EC54F0"/>
    <w:rsid w:val="64F57B68"/>
    <w:rsid w:val="650A3438"/>
    <w:rsid w:val="650E1395"/>
    <w:rsid w:val="65107514"/>
    <w:rsid w:val="65127C29"/>
    <w:rsid w:val="651C171F"/>
    <w:rsid w:val="65236C33"/>
    <w:rsid w:val="6526699B"/>
    <w:rsid w:val="652739CA"/>
    <w:rsid w:val="652B33D2"/>
    <w:rsid w:val="652F5146"/>
    <w:rsid w:val="653031A2"/>
    <w:rsid w:val="65504D56"/>
    <w:rsid w:val="655575F1"/>
    <w:rsid w:val="65677091"/>
    <w:rsid w:val="656A0989"/>
    <w:rsid w:val="656F1D5B"/>
    <w:rsid w:val="656F77B0"/>
    <w:rsid w:val="657A42ED"/>
    <w:rsid w:val="65806CE7"/>
    <w:rsid w:val="65864A33"/>
    <w:rsid w:val="659154D7"/>
    <w:rsid w:val="659A6824"/>
    <w:rsid w:val="65A830C0"/>
    <w:rsid w:val="65A91860"/>
    <w:rsid w:val="65B35290"/>
    <w:rsid w:val="65C5689B"/>
    <w:rsid w:val="65CB512E"/>
    <w:rsid w:val="65E37D7B"/>
    <w:rsid w:val="66073329"/>
    <w:rsid w:val="6612239E"/>
    <w:rsid w:val="6615223D"/>
    <w:rsid w:val="66171548"/>
    <w:rsid w:val="661B7A08"/>
    <w:rsid w:val="661C4872"/>
    <w:rsid w:val="662878B6"/>
    <w:rsid w:val="662A200C"/>
    <w:rsid w:val="662C06EC"/>
    <w:rsid w:val="662F2A38"/>
    <w:rsid w:val="66314852"/>
    <w:rsid w:val="663F753E"/>
    <w:rsid w:val="66412B4C"/>
    <w:rsid w:val="664628C0"/>
    <w:rsid w:val="66482967"/>
    <w:rsid w:val="664C0EA2"/>
    <w:rsid w:val="66543584"/>
    <w:rsid w:val="665B7734"/>
    <w:rsid w:val="666F6C78"/>
    <w:rsid w:val="6670087F"/>
    <w:rsid w:val="668556E4"/>
    <w:rsid w:val="66892721"/>
    <w:rsid w:val="668A628D"/>
    <w:rsid w:val="669655F8"/>
    <w:rsid w:val="669A41F4"/>
    <w:rsid w:val="66A05C5A"/>
    <w:rsid w:val="66AE4D8D"/>
    <w:rsid w:val="66AF12BF"/>
    <w:rsid w:val="66B66636"/>
    <w:rsid w:val="66BB2260"/>
    <w:rsid w:val="66C01ACF"/>
    <w:rsid w:val="66EE59CF"/>
    <w:rsid w:val="670177EC"/>
    <w:rsid w:val="670C60A6"/>
    <w:rsid w:val="671078F6"/>
    <w:rsid w:val="672609D2"/>
    <w:rsid w:val="672F3D90"/>
    <w:rsid w:val="6744338D"/>
    <w:rsid w:val="675620DD"/>
    <w:rsid w:val="675909FE"/>
    <w:rsid w:val="676A427C"/>
    <w:rsid w:val="676F55F9"/>
    <w:rsid w:val="67863CDC"/>
    <w:rsid w:val="679A036F"/>
    <w:rsid w:val="67A10E98"/>
    <w:rsid w:val="67A36CE8"/>
    <w:rsid w:val="67B17385"/>
    <w:rsid w:val="67B722DB"/>
    <w:rsid w:val="67B803D6"/>
    <w:rsid w:val="67C450FE"/>
    <w:rsid w:val="67C63381"/>
    <w:rsid w:val="67C65BD7"/>
    <w:rsid w:val="67EB366B"/>
    <w:rsid w:val="67F3756B"/>
    <w:rsid w:val="67F76FD3"/>
    <w:rsid w:val="67FC1D49"/>
    <w:rsid w:val="67FE34D8"/>
    <w:rsid w:val="680964C0"/>
    <w:rsid w:val="68111495"/>
    <w:rsid w:val="6811638E"/>
    <w:rsid w:val="681475E7"/>
    <w:rsid w:val="68161451"/>
    <w:rsid w:val="68163C58"/>
    <w:rsid w:val="68170BF3"/>
    <w:rsid w:val="681B389B"/>
    <w:rsid w:val="681E1FF2"/>
    <w:rsid w:val="68224085"/>
    <w:rsid w:val="682E5E54"/>
    <w:rsid w:val="68392243"/>
    <w:rsid w:val="68695C76"/>
    <w:rsid w:val="687A7F27"/>
    <w:rsid w:val="68890A9A"/>
    <w:rsid w:val="688E7B88"/>
    <w:rsid w:val="689768E4"/>
    <w:rsid w:val="68982E76"/>
    <w:rsid w:val="689D3E53"/>
    <w:rsid w:val="68A017D4"/>
    <w:rsid w:val="68A14B50"/>
    <w:rsid w:val="68B419E7"/>
    <w:rsid w:val="68BA0063"/>
    <w:rsid w:val="68BA6180"/>
    <w:rsid w:val="68BF7BDE"/>
    <w:rsid w:val="68D11E28"/>
    <w:rsid w:val="68D20106"/>
    <w:rsid w:val="68D2746F"/>
    <w:rsid w:val="68ED38DD"/>
    <w:rsid w:val="68F33CD9"/>
    <w:rsid w:val="690A658A"/>
    <w:rsid w:val="690B61CA"/>
    <w:rsid w:val="6912076C"/>
    <w:rsid w:val="691A4031"/>
    <w:rsid w:val="691F432B"/>
    <w:rsid w:val="691F6959"/>
    <w:rsid w:val="692A56FB"/>
    <w:rsid w:val="694564E6"/>
    <w:rsid w:val="69476253"/>
    <w:rsid w:val="695D2939"/>
    <w:rsid w:val="696433FC"/>
    <w:rsid w:val="69877D3F"/>
    <w:rsid w:val="69913A04"/>
    <w:rsid w:val="69A00F0A"/>
    <w:rsid w:val="69A744FE"/>
    <w:rsid w:val="69A86D9C"/>
    <w:rsid w:val="69AF1139"/>
    <w:rsid w:val="69B00230"/>
    <w:rsid w:val="69CA6C4D"/>
    <w:rsid w:val="69CC2849"/>
    <w:rsid w:val="69DC7C1D"/>
    <w:rsid w:val="69ED2B83"/>
    <w:rsid w:val="69F6159F"/>
    <w:rsid w:val="69FC19E9"/>
    <w:rsid w:val="69FD706F"/>
    <w:rsid w:val="6A104D0B"/>
    <w:rsid w:val="6A162A51"/>
    <w:rsid w:val="6A1D4BCF"/>
    <w:rsid w:val="6A210CBA"/>
    <w:rsid w:val="6A247AD9"/>
    <w:rsid w:val="6A2A65FF"/>
    <w:rsid w:val="6A311E63"/>
    <w:rsid w:val="6A3A7258"/>
    <w:rsid w:val="6A401849"/>
    <w:rsid w:val="6A4226FA"/>
    <w:rsid w:val="6A43669E"/>
    <w:rsid w:val="6A436BDB"/>
    <w:rsid w:val="6A5914F0"/>
    <w:rsid w:val="6A5B3701"/>
    <w:rsid w:val="6A5D33C7"/>
    <w:rsid w:val="6A651A4C"/>
    <w:rsid w:val="6A692874"/>
    <w:rsid w:val="6A7C5FE3"/>
    <w:rsid w:val="6A987E56"/>
    <w:rsid w:val="6A99431E"/>
    <w:rsid w:val="6AAC3992"/>
    <w:rsid w:val="6AB1143B"/>
    <w:rsid w:val="6AB166FC"/>
    <w:rsid w:val="6AC62910"/>
    <w:rsid w:val="6ACF0D19"/>
    <w:rsid w:val="6AD01A31"/>
    <w:rsid w:val="6ADF2718"/>
    <w:rsid w:val="6AE03532"/>
    <w:rsid w:val="6AE1115B"/>
    <w:rsid w:val="6AE43E13"/>
    <w:rsid w:val="6AE66F3F"/>
    <w:rsid w:val="6AE737BD"/>
    <w:rsid w:val="6B023E82"/>
    <w:rsid w:val="6B11352E"/>
    <w:rsid w:val="6B1E0F62"/>
    <w:rsid w:val="6B1F7A1A"/>
    <w:rsid w:val="6B2A2D47"/>
    <w:rsid w:val="6B2D4041"/>
    <w:rsid w:val="6B3805D2"/>
    <w:rsid w:val="6B4A258F"/>
    <w:rsid w:val="6B583EE4"/>
    <w:rsid w:val="6B5C5A59"/>
    <w:rsid w:val="6B60021F"/>
    <w:rsid w:val="6B62453E"/>
    <w:rsid w:val="6B636D79"/>
    <w:rsid w:val="6B790E68"/>
    <w:rsid w:val="6B7B716F"/>
    <w:rsid w:val="6B976839"/>
    <w:rsid w:val="6B9777F5"/>
    <w:rsid w:val="6B9C42BF"/>
    <w:rsid w:val="6BA03C8D"/>
    <w:rsid w:val="6BA22AD7"/>
    <w:rsid w:val="6BA40B7E"/>
    <w:rsid w:val="6BAB1CFF"/>
    <w:rsid w:val="6BBB1911"/>
    <w:rsid w:val="6BBD35EE"/>
    <w:rsid w:val="6BBD6841"/>
    <w:rsid w:val="6BCC3955"/>
    <w:rsid w:val="6BDB63CB"/>
    <w:rsid w:val="6BDC35AB"/>
    <w:rsid w:val="6BDD0527"/>
    <w:rsid w:val="6BDF5FB4"/>
    <w:rsid w:val="6BEE2FF2"/>
    <w:rsid w:val="6BEE5977"/>
    <w:rsid w:val="6BF113AC"/>
    <w:rsid w:val="6BF60ACF"/>
    <w:rsid w:val="6C013C0D"/>
    <w:rsid w:val="6C061517"/>
    <w:rsid w:val="6C0E21C0"/>
    <w:rsid w:val="6C0F4059"/>
    <w:rsid w:val="6C203361"/>
    <w:rsid w:val="6C2542C0"/>
    <w:rsid w:val="6C2B5409"/>
    <w:rsid w:val="6C2F24C0"/>
    <w:rsid w:val="6C390015"/>
    <w:rsid w:val="6C46631F"/>
    <w:rsid w:val="6C485396"/>
    <w:rsid w:val="6C493E42"/>
    <w:rsid w:val="6C5B2D27"/>
    <w:rsid w:val="6C675993"/>
    <w:rsid w:val="6C936141"/>
    <w:rsid w:val="6C944FD6"/>
    <w:rsid w:val="6C9E6AED"/>
    <w:rsid w:val="6CA1625E"/>
    <w:rsid w:val="6CA34507"/>
    <w:rsid w:val="6CAE58BE"/>
    <w:rsid w:val="6CB91C88"/>
    <w:rsid w:val="6CC41ABB"/>
    <w:rsid w:val="6CC94DF3"/>
    <w:rsid w:val="6CCE711A"/>
    <w:rsid w:val="6CD161BD"/>
    <w:rsid w:val="6CD331F8"/>
    <w:rsid w:val="6CD730CC"/>
    <w:rsid w:val="6CDA2236"/>
    <w:rsid w:val="6CE25541"/>
    <w:rsid w:val="6CF34963"/>
    <w:rsid w:val="6CF40682"/>
    <w:rsid w:val="6D01412F"/>
    <w:rsid w:val="6D034C1C"/>
    <w:rsid w:val="6D0571E1"/>
    <w:rsid w:val="6D080B8E"/>
    <w:rsid w:val="6D153B7C"/>
    <w:rsid w:val="6D1727CB"/>
    <w:rsid w:val="6D2F67A6"/>
    <w:rsid w:val="6D3515F4"/>
    <w:rsid w:val="6D465922"/>
    <w:rsid w:val="6D4C5717"/>
    <w:rsid w:val="6D585F87"/>
    <w:rsid w:val="6D5D133E"/>
    <w:rsid w:val="6D6E7B18"/>
    <w:rsid w:val="6D736F03"/>
    <w:rsid w:val="6D785D48"/>
    <w:rsid w:val="6D794410"/>
    <w:rsid w:val="6D7C08AF"/>
    <w:rsid w:val="6D8A09E6"/>
    <w:rsid w:val="6D93199A"/>
    <w:rsid w:val="6D941FB5"/>
    <w:rsid w:val="6DAE66E8"/>
    <w:rsid w:val="6DB56880"/>
    <w:rsid w:val="6DBB787E"/>
    <w:rsid w:val="6DCD1193"/>
    <w:rsid w:val="6DE873DE"/>
    <w:rsid w:val="6DF8597F"/>
    <w:rsid w:val="6E076743"/>
    <w:rsid w:val="6E0C781B"/>
    <w:rsid w:val="6E166A14"/>
    <w:rsid w:val="6E2E6946"/>
    <w:rsid w:val="6E310C2A"/>
    <w:rsid w:val="6E374563"/>
    <w:rsid w:val="6E380DC2"/>
    <w:rsid w:val="6E3823DA"/>
    <w:rsid w:val="6E616028"/>
    <w:rsid w:val="6E61638C"/>
    <w:rsid w:val="6E6961A1"/>
    <w:rsid w:val="6E734664"/>
    <w:rsid w:val="6E7675D0"/>
    <w:rsid w:val="6E7F22FE"/>
    <w:rsid w:val="6E815AFA"/>
    <w:rsid w:val="6E8E00B9"/>
    <w:rsid w:val="6E8E3B3D"/>
    <w:rsid w:val="6E920965"/>
    <w:rsid w:val="6E9C372E"/>
    <w:rsid w:val="6E9E2E93"/>
    <w:rsid w:val="6EA14362"/>
    <w:rsid w:val="6EAA1764"/>
    <w:rsid w:val="6EB025D6"/>
    <w:rsid w:val="6EB73B85"/>
    <w:rsid w:val="6EB75B8C"/>
    <w:rsid w:val="6EC31A3B"/>
    <w:rsid w:val="6EC366B1"/>
    <w:rsid w:val="6EC47817"/>
    <w:rsid w:val="6EC66F44"/>
    <w:rsid w:val="6EC91C89"/>
    <w:rsid w:val="6EDB27E9"/>
    <w:rsid w:val="6EDE738F"/>
    <w:rsid w:val="6EED0221"/>
    <w:rsid w:val="6EF71364"/>
    <w:rsid w:val="6EF96256"/>
    <w:rsid w:val="6F046EE1"/>
    <w:rsid w:val="6F0B5BD0"/>
    <w:rsid w:val="6F0D4A8A"/>
    <w:rsid w:val="6F1C1F03"/>
    <w:rsid w:val="6F1D6314"/>
    <w:rsid w:val="6F1E3218"/>
    <w:rsid w:val="6F1E34B6"/>
    <w:rsid w:val="6F2A3BCC"/>
    <w:rsid w:val="6F363E07"/>
    <w:rsid w:val="6F4260E6"/>
    <w:rsid w:val="6F463804"/>
    <w:rsid w:val="6F464EC0"/>
    <w:rsid w:val="6F611F08"/>
    <w:rsid w:val="6F7033DC"/>
    <w:rsid w:val="6F851A07"/>
    <w:rsid w:val="6F93465E"/>
    <w:rsid w:val="6F9C31B1"/>
    <w:rsid w:val="6FB52896"/>
    <w:rsid w:val="6FB81923"/>
    <w:rsid w:val="6FBF7E2A"/>
    <w:rsid w:val="6FD40303"/>
    <w:rsid w:val="6FED1B6D"/>
    <w:rsid w:val="6FF20DF2"/>
    <w:rsid w:val="6FF96BB7"/>
    <w:rsid w:val="7022122D"/>
    <w:rsid w:val="702502A1"/>
    <w:rsid w:val="702D6024"/>
    <w:rsid w:val="702F4B31"/>
    <w:rsid w:val="703C66B0"/>
    <w:rsid w:val="70482EA8"/>
    <w:rsid w:val="7050533F"/>
    <w:rsid w:val="70553915"/>
    <w:rsid w:val="70564588"/>
    <w:rsid w:val="70575123"/>
    <w:rsid w:val="706C6883"/>
    <w:rsid w:val="70701BAB"/>
    <w:rsid w:val="707B00B9"/>
    <w:rsid w:val="70862CA6"/>
    <w:rsid w:val="70883D86"/>
    <w:rsid w:val="70932FCC"/>
    <w:rsid w:val="70947068"/>
    <w:rsid w:val="70997010"/>
    <w:rsid w:val="70A16EAF"/>
    <w:rsid w:val="70AA3A97"/>
    <w:rsid w:val="70BD6C13"/>
    <w:rsid w:val="70CC6B43"/>
    <w:rsid w:val="70D059EA"/>
    <w:rsid w:val="70D26EE0"/>
    <w:rsid w:val="70D6373A"/>
    <w:rsid w:val="70DC0C20"/>
    <w:rsid w:val="70DC2996"/>
    <w:rsid w:val="70F67960"/>
    <w:rsid w:val="70FA76E7"/>
    <w:rsid w:val="7105594C"/>
    <w:rsid w:val="71125488"/>
    <w:rsid w:val="71353A4B"/>
    <w:rsid w:val="713B1359"/>
    <w:rsid w:val="7144356E"/>
    <w:rsid w:val="71524397"/>
    <w:rsid w:val="715E2A90"/>
    <w:rsid w:val="7178244A"/>
    <w:rsid w:val="71923824"/>
    <w:rsid w:val="71961F5D"/>
    <w:rsid w:val="71A32854"/>
    <w:rsid w:val="71B7535C"/>
    <w:rsid w:val="71B93263"/>
    <w:rsid w:val="71BC2F7B"/>
    <w:rsid w:val="71C44ACA"/>
    <w:rsid w:val="71C518A0"/>
    <w:rsid w:val="71DF763F"/>
    <w:rsid w:val="71E07CDE"/>
    <w:rsid w:val="71E441A5"/>
    <w:rsid w:val="71EC2DAF"/>
    <w:rsid w:val="71EF19FB"/>
    <w:rsid w:val="71FA6DFF"/>
    <w:rsid w:val="72011C21"/>
    <w:rsid w:val="72086FA2"/>
    <w:rsid w:val="72094A10"/>
    <w:rsid w:val="721A07EF"/>
    <w:rsid w:val="721A3F63"/>
    <w:rsid w:val="72284894"/>
    <w:rsid w:val="722B2307"/>
    <w:rsid w:val="723B1101"/>
    <w:rsid w:val="723B7703"/>
    <w:rsid w:val="723C2AEE"/>
    <w:rsid w:val="723F6673"/>
    <w:rsid w:val="724D4247"/>
    <w:rsid w:val="724D5641"/>
    <w:rsid w:val="725F2CD4"/>
    <w:rsid w:val="72691A61"/>
    <w:rsid w:val="72697F6D"/>
    <w:rsid w:val="726E582A"/>
    <w:rsid w:val="72723246"/>
    <w:rsid w:val="727734B0"/>
    <w:rsid w:val="727A2E71"/>
    <w:rsid w:val="727B32FC"/>
    <w:rsid w:val="72817F33"/>
    <w:rsid w:val="72891AEA"/>
    <w:rsid w:val="72936440"/>
    <w:rsid w:val="729A289D"/>
    <w:rsid w:val="72A352B7"/>
    <w:rsid w:val="72A3689A"/>
    <w:rsid w:val="72A66500"/>
    <w:rsid w:val="72B75480"/>
    <w:rsid w:val="72BA0C9F"/>
    <w:rsid w:val="72D00CF5"/>
    <w:rsid w:val="72DD1424"/>
    <w:rsid w:val="72E31D69"/>
    <w:rsid w:val="72F56391"/>
    <w:rsid w:val="72F564D8"/>
    <w:rsid w:val="72F952C9"/>
    <w:rsid w:val="72FC51E0"/>
    <w:rsid w:val="73054892"/>
    <w:rsid w:val="7306644A"/>
    <w:rsid w:val="73272D54"/>
    <w:rsid w:val="7329194E"/>
    <w:rsid w:val="7334062D"/>
    <w:rsid w:val="73371885"/>
    <w:rsid w:val="73450B22"/>
    <w:rsid w:val="734552A7"/>
    <w:rsid w:val="734E6286"/>
    <w:rsid w:val="73636296"/>
    <w:rsid w:val="736F727D"/>
    <w:rsid w:val="73741723"/>
    <w:rsid w:val="73751EAB"/>
    <w:rsid w:val="73804C9D"/>
    <w:rsid w:val="738058E3"/>
    <w:rsid w:val="73812F47"/>
    <w:rsid w:val="73841B1E"/>
    <w:rsid w:val="73842EF2"/>
    <w:rsid w:val="73850048"/>
    <w:rsid w:val="73864054"/>
    <w:rsid w:val="73A2395D"/>
    <w:rsid w:val="73A251BB"/>
    <w:rsid w:val="73A96485"/>
    <w:rsid w:val="73AA161D"/>
    <w:rsid w:val="73AA7595"/>
    <w:rsid w:val="73B91DEB"/>
    <w:rsid w:val="73C64C68"/>
    <w:rsid w:val="73D77C6E"/>
    <w:rsid w:val="73DF5818"/>
    <w:rsid w:val="73E653DE"/>
    <w:rsid w:val="73EF721F"/>
    <w:rsid w:val="73EF7C3B"/>
    <w:rsid w:val="73F15E74"/>
    <w:rsid w:val="73F3656A"/>
    <w:rsid w:val="73F66C4C"/>
    <w:rsid w:val="741271BD"/>
    <w:rsid w:val="74245E65"/>
    <w:rsid w:val="74287E63"/>
    <w:rsid w:val="74442939"/>
    <w:rsid w:val="7444669C"/>
    <w:rsid w:val="74657DBD"/>
    <w:rsid w:val="74673F99"/>
    <w:rsid w:val="74745DBC"/>
    <w:rsid w:val="74871550"/>
    <w:rsid w:val="74902C58"/>
    <w:rsid w:val="74935824"/>
    <w:rsid w:val="749B3A74"/>
    <w:rsid w:val="74A6755D"/>
    <w:rsid w:val="74AD54A9"/>
    <w:rsid w:val="74B102DB"/>
    <w:rsid w:val="74CA3C43"/>
    <w:rsid w:val="74E0728D"/>
    <w:rsid w:val="74E10BEB"/>
    <w:rsid w:val="74F74CE1"/>
    <w:rsid w:val="74F86D05"/>
    <w:rsid w:val="75022D7F"/>
    <w:rsid w:val="750E6721"/>
    <w:rsid w:val="75113299"/>
    <w:rsid w:val="751E119C"/>
    <w:rsid w:val="751E75F2"/>
    <w:rsid w:val="754C017C"/>
    <w:rsid w:val="755052AB"/>
    <w:rsid w:val="755D71DB"/>
    <w:rsid w:val="757819B7"/>
    <w:rsid w:val="758070DF"/>
    <w:rsid w:val="75856908"/>
    <w:rsid w:val="759A623C"/>
    <w:rsid w:val="759D14FE"/>
    <w:rsid w:val="75C52CA6"/>
    <w:rsid w:val="75D05E86"/>
    <w:rsid w:val="75F95E3B"/>
    <w:rsid w:val="75F9709F"/>
    <w:rsid w:val="760516A3"/>
    <w:rsid w:val="7608221E"/>
    <w:rsid w:val="76114A48"/>
    <w:rsid w:val="76187848"/>
    <w:rsid w:val="76212C1E"/>
    <w:rsid w:val="763810A9"/>
    <w:rsid w:val="76457C9D"/>
    <w:rsid w:val="764B4E92"/>
    <w:rsid w:val="76551799"/>
    <w:rsid w:val="766332A7"/>
    <w:rsid w:val="76734473"/>
    <w:rsid w:val="7677437A"/>
    <w:rsid w:val="76780DE9"/>
    <w:rsid w:val="768F62B7"/>
    <w:rsid w:val="76954870"/>
    <w:rsid w:val="76954A28"/>
    <w:rsid w:val="76A34216"/>
    <w:rsid w:val="76A83EAB"/>
    <w:rsid w:val="76BB6DCD"/>
    <w:rsid w:val="76C62DD7"/>
    <w:rsid w:val="76D41D20"/>
    <w:rsid w:val="76D71CB6"/>
    <w:rsid w:val="76EB2253"/>
    <w:rsid w:val="76EB3188"/>
    <w:rsid w:val="76EF1B2F"/>
    <w:rsid w:val="76EF2560"/>
    <w:rsid w:val="76F70E5C"/>
    <w:rsid w:val="76FC1751"/>
    <w:rsid w:val="770231C8"/>
    <w:rsid w:val="770864DE"/>
    <w:rsid w:val="770A5EC2"/>
    <w:rsid w:val="77117512"/>
    <w:rsid w:val="7712480F"/>
    <w:rsid w:val="77130271"/>
    <w:rsid w:val="77235B74"/>
    <w:rsid w:val="77237FA3"/>
    <w:rsid w:val="77270278"/>
    <w:rsid w:val="773A395E"/>
    <w:rsid w:val="773A44EE"/>
    <w:rsid w:val="77410ADB"/>
    <w:rsid w:val="77416E06"/>
    <w:rsid w:val="77467711"/>
    <w:rsid w:val="77492470"/>
    <w:rsid w:val="775014F3"/>
    <w:rsid w:val="77525AB2"/>
    <w:rsid w:val="77650C80"/>
    <w:rsid w:val="7769299A"/>
    <w:rsid w:val="777A4CB8"/>
    <w:rsid w:val="7788024C"/>
    <w:rsid w:val="77890352"/>
    <w:rsid w:val="779C4310"/>
    <w:rsid w:val="77A00F67"/>
    <w:rsid w:val="77A269BE"/>
    <w:rsid w:val="77B442DC"/>
    <w:rsid w:val="77B61191"/>
    <w:rsid w:val="77CB0B60"/>
    <w:rsid w:val="77CC0FF5"/>
    <w:rsid w:val="77D43B12"/>
    <w:rsid w:val="77D62E98"/>
    <w:rsid w:val="77E25DA5"/>
    <w:rsid w:val="77E457BC"/>
    <w:rsid w:val="77E7718C"/>
    <w:rsid w:val="77F07CEF"/>
    <w:rsid w:val="77FA0BE4"/>
    <w:rsid w:val="77FB7FD7"/>
    <w:rsid w:val="78270169"/>
    <w:rsid w:val="782B436A"/>
    <w:rsid w:val="785D1C1D"/>
    <w:rsid w:val="78714321"/>
    <w:rsid w:val="78770013"/>
    <w:rsid w:val="78883B03"/>
    <w:rsid w:val="788F2230"/>
    <w:rsid w:val="78A3044D"/>
    <w:rsid w:val="78A4327A"/>
    <w:rsid w:val="78AC2312"/>
    <w:rsid w:val="78B272F7"/>
    <w:rsid w:val="78B7014D"/>
    <w:rsid w:val="78C52C97"/>
    <w:rsid w:val="78D91A27"/>
    <w:rsid w:val="78F9705D"/>
    <w:rsid w:val="78FB6D68"/>
    <w:rsid w:val="79136FE5"/>
    <w:rsid w:val="79192068"/>
    <w:rsid w:val="791D735E"/>
    <w:rsid w:val="791F4CD2"/>
    <w:rsid w:val="79221398"/>
    <w:rsid w:val="792A1D84"/>
    <w:rsid w:val="793D08B1"/>
    <w:rsid w:val="79434727"/>
    <w:rsid w:val="79435205"/>
    <w:rsid w:val="796E2143"/>
    <w:rsid w:val="79714870"/>
    <w:rsid w:val="79831BFD"/>
    <w:rsid w:val="798C20FF"/>
    <w:rsid w:val="79967440"/>
    <w:rsid w:val="799F4A53"/>
    <w:rsid w:val="79A920F0"/>
    <w:rsid w:val="79AC5E7C"/>
    <w:rsid w:val="79C211A7"/>
    <w:rsid w:val="79C35A77"/>
    <w:rsid w:val="79CD34F6"/>
    <w:rsid w:val="79D52657"/>
    <w:rsid w:val="79DF0604"/>
    <w:rsid w:val="79E17148"/>
    <w:rsid w:val="79EA22E4"/>
    <w:rsid w:val="79F2748F"/>
    <w:rsid w:val="79F65612"/>
    <w:rsid w:val="79F6796B"/>
    <w:rsid w:val="7A000BB8"/>
    <w:rsid w:val="7A0321CA"/>
    <w:rsid w:val="7A0F39D6"/>
    <w:rsid w:val="7A150413"/>
    <w:rsid w:val="7A183318"/>
    <w:rsid w:val="7A196D82"/>
    <w:rsid w:val="7A2D075B"/>
    <w:rsid w:val="7A3148F3"/>
    <w:rsid w:val="7A324CAD"/>
    <w:rsid w:val="7A3464B0"/>
    <w:rsid w:val="7A4C6F72"/>
    <w:rsid w:val="7A534C56"/>
    <w:rsid w:val="7A54600C"/>
    <w:rsid w:val="7A580D56"/>
    <w:rsid w:val="7A594F04"/>
    <w:rsid w:val="7A78199B"/>
    <w:rsid w:val="7A7A194B"/>
    <w:rsid w:val="7A8861F6"/>
    <w:rsid w:val="7A8912D1"/>
    <w:rsid w:val="7A8E6A87"/>
    <w:rsid w:val="7A9808A3"/>
    <w:rsid w:val="7A9C61C6"/>
    <w:rsid w:val="7AA52C53"/>
    <w:rsid w:val="7AAD1BEF"/>
    <w:rsid w:val="7AC10536"/>
    <w:rsid w:val="7AC16FEF"/>
    <w:rsid w:val="7ADA670F"/>
    <w:rsid w:val="7ADD7AAC"/>
    <w:rsid w:val="7AEF4985"/>
    <w:rsid w:val="7AF33B09"/>
    <w:rsid w:val="7AF82F71"/>
    <w:rsid w:val="7B0A6A3D"/>
    <w:rsid w:val="7B0C2E81"/>
    <w:rsid w:val="7B205E77"/>
    <w:rsid w:val="7B270C99"/>
    <w:rsid w:val="7B320800"/>
    <w:rsid w:val="7B3660DE"/>
    <w:rsid w:val="7B3F6E70"/>
    <w:rsid w:val="7B4344E7"/>
    <w:rsid w:val="7B446B26"/>
    <w:rsid w:val="7B7366D3"/>
    <w:rsid w:val="7B747DA4"/>
    <w:rsid w:val="7B834075"/>
    <w:rsid w:val="7B837E21"/>
    <w:rsid w:val="7B8C363A"/>
    <w:rsid w:val="7B995FB6"/>
    <w:rsid w:val="7B9D2315"/>
    <w:rsid w:val="7BAA0219"/>
    <w:rsid w:val="7BAB1310"/>
    <w:rsid w:val="7BAB6E80"/>
    <w:rsid w:val="7BB715DE"/>
    <w:rsid w:val="7BBA2A96"/>
    <w:rsid w:val="7BC4174E"/>
    <w:rsid w:val="7BC52609"/>
    <w:rsid w:val="7BCE316C"/>
    <w:rsid w:val="7BE668A6"/>
    <w:rsid w:val="7BE9003B"/>
    <w:rsid w:val="7BEA340F"/>
    <w:rsid w:val="7BEB6409"/>
    <w:rsid w:val="7BEF719F"/>
    <w:rsid w:val="7BF06A2B"/>
    <w:rsid w:val="7C101528"/>
    <w:rsid w:val="7C2601D1"/>
    <w:rsid w:val="7C2743E7"/>
    <w:rsid w:val="7C2B2A59"/>
    <w:rsid w:val="7C2D79D7"/>
    <w:rsid w:val="7C3F7EFB"/>
    <w:rsid w:val="7C4B3732"/>
    <w:rsid w:val="7C5800C7"/>
    <w:rsid w:val="7C6B4F57"/>
    <w:rsid w:val="7C7C53E0"/>
    <w:rsid w:val="7C817F34"/>
    <w:rsid w:val="7C867F17"/>
    <w:rsid w:val="7CBA4FEB"/>
    <w:rsid w:val="7CD0663D"/>
    <w:rsid w:val="7CD12B8A"/>
    <w:rsid w:val="7CD16B47"/>
    <w:rsid w:val="7CD33FE5"/>
    <w:rsid w:val="7CED34C2"/>
    <w:rsid w:val="7D162C3E"/>
    <w:rsid w:val="7D275C8D"/>
    <w:rsid w:val="7D437415"/>
    <w:rsid w:val="7D445F67"/>
    <w:rsid w:val="7D4737FD"/>
    <w:rsid w:val="7D486D69"/>
    <w:rsid w:val="7D4B373F"/>
    <w:rsid w:val="7D5D707B"/>
    <w:rsid w:val="7D5E74DF"/>
    <w:rsid w:val="7D5F7532"/>
    <w:rsid w:val="7D780291"/>
    <w:rsid w:val="7D972A88"/>
    <w:rsid w:val="7D9C3429"/>
    <w:rsid w:val="7DA4438F"/>
    <w:rsid w:val="7DAC1795"/>
    <w:rsid w:val="7DAC7E3A"/>
    <w:rsid w:val="7DAF4A58"/>
    <w:rsid w:val="7DB8717B"/>
    <w:rsid w:val="7DBD7C4E"/>
    <w:rsid w:val="7DC26B3D"/>
    <w:rsid w:val="7DC7161C"/>
    <w:rsid w:val="7DD64AF7"/>
    <w:rsid w:val="7DD71F08"/>
    <w:rsid w:val="7DE03F8B"/>
    <w:rsid w:val="7DE33793"/>
    <w:rsid w:val="7DE35FFE"/>
    <w:rsid w:val="7DE44DB3"/>
    <w:rsid w:val="7DEB13E0"/>
    <w:rsid w:val="7DF05D82"/>
    <w:rsid w:val="7DF35636"/>
    <w:rsid w:val="7E150972"/>
    <w:rsid w:val="7E1B37F7"/>
    <w:rsid w:val="7E256487"/>
    <w:rsid w:val="7E275AB6"/>
    <w:rsid w:val="7E2D37D8"/>
    <w:rsid w:val="7E3305CC"/>
    <w:rsid w:val="7E3753EF"/>
    <w:rsid w:val="7E3A1E03"/>
    <w:rsid w:val="7E3A1E5D"/>
    <w:rsid w:val="7E3C2153"/>
    <w:rsid w:val="7E426CB8"/>
    <w:rsid w:val="7E441DE7"/>
    <w:rsid w:val="7E55511F"/>
    <w:rsid w:val="7E5C3743"/>
    <w:rsid w:val="7E612ED2"/>
    <w:rsid w:val="7E6D51B1"/>
    <w:rsid w:val="7E8C4532"/>
    <w:rsid w:val="7E8E20F5"/>
    <w:rsid w:val="7E8F26B5"/>
    <w:rsid w:val="7E9D5912"/>
    <w:rsid w:val="7EA179F5"/>
    <w:rsid w:val="7EA83A4E"/>
    <w:rsid w:val="7EA901F9"/>
    <w:rsid w:val="7EAD1FA5"/>
    <w:rsid w:val="7EB4634D"/>
    <w:rsid w:val="7EB64828"/>
    <w:rsid w:val="7EBF7705"/>
    <w:rsid w:val="7EC0323B"/>
    <w:rsid w:val="7EC8526F"/>
    <w:rsid w:val="7ECB0BEA"/>
    <w:rsid w:val="7ECF4D71"/>
    <w:rsid w:val="7EDC7183"/>
    <w:rsid w:val="7EDE3046"/>
    <w:rsid w:val="7EE76B67"/>
    <w:rsid w:val="7EED0185"/>
    <w:rsid w:val="7EFA3B9D"/>
    <w:rsid w:val="7F0818E1"/>
    <w:rsid w:val="7F0B678C"/>
    <w:rsid w:val="7F126792"/>
    <w:rsid w:val="7F1F3AA7"/>
    <w:rsid w:val="7F213809"/>
    <w:rsid w:val="7F247794"/>
    <w:rsid w:val="7F3A44A0"/>
    <w:rsid w:val="7F3C6DC6"/>
    <w:rsid w:val="7F4B02F7"/>
    <w:rsid w:val="7F4E4F21"/>
    <w:rsid w:val="7F5840FD"/>
    <w:rsid w:val="7F5F2062"/>
    <w:rsid w:val="7F601F6B"/>
    <w:rsid w:val="7F6345AB"/>
    <w:rsid w:val="7F646523"/>
    <w:rsid w:val="7F686129"/>
    <w:rsid w:val="7F6E5650"/>
    <w:rsid w:val="7F763363"/>
    <w:rsid w:val="7F792468"/>
    <w:rsid w:val="7F7A0B97"/>
    <w:rsid w:val="7F8321FB"/>
    <w:rsid w:val="7F850D01"/>
    <w:rsid w:val="7F892F4B"/>
    <w:rsid w:val="7F947817"/>
    <w:rsid w:val="7F9B0A06"/>
    <w:rsid w:val="7FB4520D"/>
    <w:rsid w:val="7FC4078F"/>
    <w:rsid w:val="7FD15D76"/>
    <w:rsid w:val="7FE92B13"/>
    <w:rsid w:val="7FEB548D"/>
    <w:rsid w:val="7FFE6C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 fillcolor="white">
      <v:fill color="white"/>
    </o:shapedefaults>
    <o:shapelayout v:ext="edit">
      <o:idmap v:ext="edit" data="1"/>
    </o:shapelayout>
  </w:shapeDefaults>
  <w:decimalSymbol w:val="."/>
  <w:listSeparator w:val=","/>
  <w14:docId w14:val="2FB6E3C1"/>
  <w15:docId w15:val="{9558E9B2-B1C2-C34E-B51A-AC606E036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iPriority="0" w:qFormat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3BFF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next w:val="a"/>
    <w:uiPriority w:val="39"/>
    <w:unhideWhenUsed/>
    <w:qFormat/>
    <w:rPr>
      <w:sz w:val="22"/>
      <w:szCs w:val="22"/>
    </w:rPr>
  </w:style>
  <w:style w:type="paragraph" w:styleId="a3">
    <w:name w:val="Normal Indent"/>
    <w:basedOn w:val="a"/>
    <w:qFormat/>
    <w:pPr>
      <w:ind w:firstLine="420"/>
    </w:pPr>
    <w:rPr>
      <w:rFonts w:ascii="Times New Roman" w:hAnsi="Times New Roman" w:cs="Times New Roman"/>
      <w:szCs w:val="20"/>
    </w:rPr>
  </w:style>
  <w:style w:type="paragraph" w:styleId="a4">
    <w:name w:val="annotation text"/>
    <w:basedOn w:val="a"/>
    <w:uiPriority w:val="99"/>
    <w:unhideWhenUsed/>
    <w:qFormat/>
  </w:style>
  <w:style w:type="paragraph" w:styleId="5">
    <w:name w:val="toc 5"/>
    <w:next w:val="a"/>
    <w:uiPriority w:val="39"/>
    <w:unhideWhenUsed/>
    <w:qFormat/>
    <w:rPr>
      <w:sz w:val="22"/>
      <w:szCs w:val="22"/>
    </w:rPr>
  </w:style>
  <w:style w:type="paragraph" w:styleId="31">
    <w:name w:val="toc 3"/>
    <w:next w:val="a"/>
    <w:uiPriority w:val="39"/>
    <w:unhideWhenUsed/>
    <w:qFormat/>
    <w:rPr>
      <w:smallCaps/>
      <w:sz w:val="22"/>
      <w:szCs w:val="22"/>
    </w:rPr>
  </w:style>
  <w:style w:type="paragraph" w:styleId="8">
    <w:name w:val="toc 8"/>
    <w:next w:val="a"/>
    <w:uiPriority w:val="39"/>
    <w:unhideWhenUsed/>
    <w:qFormat/>
    <w:rPr>
      <w:sz w:val="22"/>
      <w:szCs w:val="22"/>
    </w:r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next w:val="a"/>
    <w:uiPriority w:val="39"/>
    <w:unhideWhenUsed/>
    <w:qFormat/>
    <w:pPr>
      <w:spacing w:beforeLines="115" w:afterLines="115"/>
    </w:pPr>
    <w:rPr>
      <w:b/>
      <w:bCs/>
      <w:caps/>
      <w:sz w:val="22"/>
      <w:szCs w:val="22"/>
      <w:u w:val="single"/>
    </w:rPr>
  </w:style>
  <w:style w:type="paragraph" w:styleId="41">
    <w:name w:val="toc 4"/>
    <w:next w:val="a"/>
    <w:uiPriority w:val="39"/>
    <w:unhideWhenUsed/>
    <w:qFormat/>
    <w:rPr>
      <w:sz w:val="22"/>
      <w:szCs w:val="22"/>
    </w:rPr>
  </w:style>
  <w:style w:type="paragraph" w:styleId="6">
    <w:name w:val="toc 6"/>
    <w:next w:val="a"/>
    <w:uiPriority w:val="39"/>
    <w:unhideWhenUsed/>
    <w:qFormat/>
    <w:rPr>
      <w:sz w:val="22"/>
      <w:szCs w:val="22"/>
    </w:rPr>
  </w:style>
  <w:style w:type="paragraph" w:styleId="21">
    <w:name w:val="toc 2"/>
    <w:next w:val="a"/>
    <w:uiPriority w:val="39"/>
    <w:unhideWhenUsed/>
    <w:qFormat/>
    <w:rPr>
      <w:b/>
      <w:bCs/>
      <w:smallCaps/>
      <w:sz w:val="22"/>
      <w:szCs w:val="22"/>
    </w:rPr>
  </w:style>
  <w:style w:type="paragraph" w:styleId="9">
    <w:name w:val="toc 9"/>
    <w:next w:val="a"/>
    <w:uiPriority w:val="39"/>
    <w:unhideWhenUsed/>
    <w:qFormat/>
    <w:rPr>
      <w:sz w:val="22"/>
      <w:szCs w:val="22"/>
    </w:rPr>
  </w:style>
  <w:style w:type="paragraph" w:styleId="ab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e">
    <w:name w:val="Hyperlink"/>
    <w:basedOn w:val="a0"/>
    <w:uiPriority w:val="99"/>
    <w:unhideWhenUsed/>
    <w:qFormat/>
    <w:rPr>
      <w:color w:val="0000FF"/>
      <w:u w:val="single"/>
    </w:rPr>
  </w:style>
  <w:style w:type="character" w:styleId="af">
    <w:name w:val="annotation reference"/>
    <w:basedOn w:val="a0"/>
    <w:uiPriority w:val="99"/>
    <w:unhideWhenUsed/>
    <w:qFormat/>
    <w:rPr>
      <w:sz w:val="21"/>
      <w:szCs w:val="21"/>
    </w:rPr>
  </w:style>
  <w:style w:type="table" w:styleId="af0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网格型1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kern w:val="2"/>
      <w:sz w:val="18"/>
      <w:szCs w:val="18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table" w:customStyle="1" w:styleId="22">
    <w:name w:val="网格型2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  <w:rPr>
      <w:rFonts w:ascii="Calibri" w:hAnsi="Calibri" w:cs="Times New Roman"/>
    </w:rPr>
  </w:style>
  <w:style w:type="paragraph" w:customStyle="1" w:styleId="14">
    <w:name w:val="无间隔1"/>
    <w:link w:val="Char"/>
    <w:qFormat/>
    <w:rPr>
      <w:sz w:val="22"/>
    </w:rPr>
  </w:style>
  <w:style w:type="character" w:customStyle="1" w:styleId="Char">
    <w:name w:val="无间隔 Char"/>
    <w:basedOn w:val="a0"/>
    <w:link w:val="14"/>
    <w:qFormat/>
    <w:rPr>
      <w:rFonts w:ascii="Times New Roman" w:eastAsia="宋体" w:hAnsi="Times New Roman" w:hint="default"/>
      <w:sz w:val="22"/>
    </w:rPr>
  </w:style>
  <w:style w:type="character" w:styleId="af2">
    <w:name w:val="Unresolved Mention"/>
    <w:basedOn w:val="a0"/>
    <w:uiPriority w:val="99"/>
    <w:semiHidden/>
    <w:unhideWhenUsed/>
    <w:rsid w:val="00521417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uiPriority w:val="99"/>
    <w:semiHidden/>
    <w:unhideWhenUsed/>
    <w:rsid w:val="00257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257B8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21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2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5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3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1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2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77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5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61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9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81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17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59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14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1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8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8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5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2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7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7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7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4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3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5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0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3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4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3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15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8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3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jpeg"/><Relationship Id="rId10" Type="http://schemas.openxmlformats.org/officeDocument/2006/relationships/header" Target="header1.xm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:\C:\Users\Administrator.USER-20151228QU\Desktop\&#35838;&#31243;&#35774;&#35745;\&#23457;&#26680;&#36164;&#26009;\&#31532;&#19968;&#35838;\Normal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676FCDD-9E5B-2545-856B-630FFD314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D:\C:\Users\Administrator.USER-20151228QU\Desktop\课程设计\审核资料\第一课\Normal.wpt</Template>
  <TotalTime>1116</TotalTime>
  <Pages>13</Pages>
  <Words>921</Words>
  <Characters>5252</Characters>
  <Application>Microsoft Office Word</Application>
  <DocSecurity>0</DocSecurity>
  <Lines>43</Lines>
  <Paragraphs>12</Paragraphs>
  <ScaleCrop>false</ScaleCrop>
  <Company>HaseeComputer</Company>
  <LinksUpToDate>false</LinksUpToDate>
  <CharactersWithSpaces>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Microsoft Office 用户</cp:lastModifiedBy>
  <cp:revision>6976</cp:revision>
  <dcterms:created xsi:type="dcterms:W3CDTF">2018-04-29T03:25:00Z</dcterms:created>
  <dcterms:modified xsi:type="dcterms:W3CDTF">2018-07-02T06:48:00Z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